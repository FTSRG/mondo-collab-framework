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85C" w:rsidRPr="004851C7" w:rsidRDefault="00040B3C" w:rsidP="00D429F2">
      <w:pPr>
        <w:pStyle w:val="Cmlaplog"/>
      </w:pPr>
      <w:r w:rsidRPr="004851C7">
        <w:rPr>
          <w:noProof/>
          <w:lang w:eastAsia="hu-HU"/>
        </w:rPr>
        <w:drawing>
          <wp:inline distT="0" distB="0" distL="0" distR="0">
            <wp:extent cx="1933575" cy="542925"/>
            <wp:effectExtent l="0" t="0" r="9525" b="9525"/>
            <wp:docPr id="5"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4851C7" w:rsidRDefault="004851C7" w:rsidP="00D429F2">
      <w:pPr>
        <w:pStyle w:val="Cmlapegyetem"/>
      </w:pPr>
      <w:r w:rsidRPr="004851C7">
        <w:t>Budapesti Műszaki és Gazdaságtudományi Egyetem</w:t>
      </w:r>
    </w:p>
    <w:p w:rsidR="004851C7" w:rsidRPr="004851C7" w:rsidRDefault="004851C7" w:rsidP="00D429F2">
      <w:pPr>
        <w:pStyle w:val="Cmlapkarstanszk"/>
      </w:pPr>
      <w:r w:rsidRPr="004851C7">
        <w:t>Villamosmérnöki és Informatikai Kar</w:t>
      </w:r>
    </w:p>
    <w:p w:rsidR="004851C7" w:rsidRDefault="00551818" w:rsidP="00D429F2">
      <w:pPr>
        <w:pStyle w:val="Cmlapkarstanszk"/>
      </w:pPr>
      <w:fldSimple w:instr=" DOCPROPERTY  Company  \* MERGEFORMAT ">
        <w:r w:rsidR="00C87476">
          <w:t>Automatizálási és Alkalmazott Informatikai Tanszék</w:t>
        </w:r>
      </w:fldSimple>
    </w:p>
    <w:p w:rsidR="004851C7" w:rsidRDefault="004851C7"/>
    <w:p w:rsidR="004851C7" w:rsidRDefault="004851C7"/>
    <w:p w:rsidR="004851C7" w:rsidRDefault="004851C7"/>
    <w:p w:rsidR="004851C7" w:rsidRDefault="004851C7"/>
    <w:p w:rsidR="004851C7" w:rsidRDefault="004851C7"/>
    <w:p w:rsidR="004851C7" w:rsidRDefault="004851C7"/>
    <w:p w:rsidR="004851C7" w:rsidRPr="00B50CAA" w:rsidRDefault="004851C7"/>
    <w:p w:rsidR="0063585C" w:rsidRPr="00B50CAA" w:rsidRDefault="008A0BB3" w:rsidP="00171054">
      <w:pPr>
        <w:pStyle w:val="Cmlapszerz"/>
      </w:pPr>
      <w:r>
        <w:t>Berkes Sándor</w:t>
      </w:r>
    </w:p>
    <w:p w:rsidR="0063585C" w:rsidRPr="00B50CAA" w:rsidRDefault="008A0BB3">
      <w:pPr>
        <w:pStyle w:val="Cm"/>
      </w:pPr>
      <w:r w:rsidRPr="008A0BB3">
        <w:t>Tulajdonság alapú zárolás megvalósítása EMF modellek felett</w:t>
      </w:r>
    </w:p>
    <w:p w:rsidR="0063585C" w:rsidRPr="00B50CAA" w:rsidRDefault="00040B3C" w:rsidP="009C1C93">
      <w:pPr>
        <w:pStyle w:val="Alcm"/>
      </w:pPr>
      <w:r w:rsidRPr="00D429F2">
        <w:rPr>
          <w:lang w:eastAsia="hu-HU"/>
        </w:rPr>
        <mc:AlternateContent>
          <mc:Choice Requires="wps">
            <w:drawing>
              <wp:anchor distT="0" distB="0" distL="114300" distR="114300" simplePos="0" relativeHeight="251647488" behindDoc="0" locked="0" layoutInCell="1" allowOverlap="1">
                <wp:simplePos x="0" y="0"/>
                <wp:positionH relativeFrom="page">
                  <wp:posOffset>2602865</wp:posOffset>
                </wp:positionH>
                <wp:positionV relativeFrom="paragraph">
                  <wp:posOffset>2943225</wp:posOffset>
                </wp:positionV>
                <wp:extent cx="2879725" cy="1465580"/>
                <wp:effectExtent l="2540" t="3810" r="3810" b="0"/>
                <wp:wrapNone/>
                <wp:docPr id="4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465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6230" w:rsidRDefault="00806230" w:rsidP="00171054">
                            <w:pPr>
                              <w:keepLines/>
                              <w:spacing w:after="0"/>
                              <w:ind w:firstLine="0"/>
                              <w:jc w:val="center"/>
                              <w:rPr>
                                <w:smallCaps/>
                              </w:rPr>
                            </w:pPr>
                            <w:r>
                              <w:rPr>
                                <w:smallCaps/>
                              </w:rPr>
                              <w:t>Konzulens</w:t>
                            </w:r>
                          </w:p>
                          <w:p w:rsidR="00806230" w:rsidRDefault="00806230" w:rsidP="00171054">
                            <w:pPr>
                              <w:pStyle w:val="Cmlapszerz"/>
                            </w:pPr>
                            <w:r w:rsidRPr="008A0BB3">
                              <w:t>Debreceni Csab</w:t>
                            </w:r>
                            <w:r>
                              <w:t>a</w:t>
                            </w:r>
                          </w:p>
                          <w:p w:rsidR="00806230" w:rsidRDefault="00806230" w:rsidP="009C1C93">
                            <w:pPr>
                              <w:spacing w:after="0"/>
                              <w:ind w:firstLine="0"/>
                              <w:jc w:val="center"/>
                            </w:pPr>
                            <w:proofErr w:type="gramStart"/>
                            <w:r>
                              <w:t>doktorandusz</w:t>
                            </w:r>
                            <w:proofErr w:type="gramEnd"/>
                          </w:p>
                          <w:p w:rsidR="00806230" w:rsidRDefault="00806230" w:rsidP="009C1C93">
                            <w:pPr>
                              <w:spacing w:after="0"/>
                              <w:ind w:firstLine="0"/>
                              <w:jc w:val="center"/>
                            </w:pPr>
                            <w:r>
                              <w:t xml:space="preserve">BUDAPEST, </w:t>
                            </w:r>
                            <w:r>
                              <w:fldChar w:fldCharType="begin"/>
                            </w:r>
                            <w:r>
                              <w:instrText xml:space="preserve"> DATE \@ "yyyy" \* MERGEFORMAT </w:instrText>
                            </w:r>
                            <w:r>
                              <w:fldChar w:fldCharType="separate"/>
                            </w:r>
                            <w:r w:rsidR="0064586F">
                              <w:rPr>
                                <w:noProof/>
                              </w:rPr>
                              <w:t>2015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31.75pt;width:226.75pt;height:115.4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zVhA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" stroked="f">
                <v:textbox>
                  <w:txbxContent>
                    <w:p w:rsidR="00806230" w:rsidRDefault="00806230" w:rsidP="00171054">
                      <w:pPr>
                        <w:keepLines/>
                        <w:spacing w:after="0"/>
                        <w:ind w:firstLine="0"/>
                        <w:jc w:val="center"/>
                        <w:rPr>
                          <w:smallCaps/>
                        </w:rPr>
                      </w:pPr>
                      <w:r>
                        <w:rPr>
                          <w:smallCaps/>
                        </w:rPr>
                        <w:t>Konzulens</w:t>
                      </w:r>
                    </w:p>
                    <w:p w:rsidR="00806230" w:rsidRDefault="00806230" w:rsidP="00171054">
                      <w:pPr>
                        <w:pStyle w:val="Cmlapszerz"/>
                      </w:pPr>
                      <w:r w:rsidRPr="008A0BB3">
                        <w:t>Debreceni Csab</w:t>
                      </w:r>
                      <w:r>
                        <w:t>a</w:t>
                      </w:r>
                    </w:p>
                    <w:p w:rsidR="00806230" w:rsidRDefault="00806230" w:rsidP="009C1C93">
                      <w:pPr>
                        <w:spacing w:after="0"/>
                        <w:ind w:firstLine="0"/>
                        <w:jc w:val="center"/>
                      </w:pPr>
                      <w:proofErr w:type="gramStart"/>
                      <w:r>
                        <w:t>doktorandusz</w:t>
                      </w:r>
                      <w:proofErr w:type="gramEnd"/>
                    </w:p>
                    <w:p w:rsidR="00806230" w:rsidRDefault="00806230" w:rsidP="009C1C93">
                      <w:pPr>
                        <w:spacing w:after="0"/>
                        <w:ind w:firstLine="0"/>
                        <w:jc w:val="center"/>
                      </w:pPr>
                      <w:r>
                        <w:t xml:space="preserve">BUDAPEST, </w:t>
                      </w:r>
                      <w:r>
                        <w:fldChar w:fldCharType="begin"/>
                      </w:r>
                      <w:r>
                        <w:instrText xml:space="preserve"> DATE \@ "yyyy" \* MERGEFORMAT </w:instrText>
                      </w:r>
                      <w:r>
                        <w:fldChar w:fldCharType="separate"/>
                      </w:r>
                      <w:r w:rsidR="0064586F">
                        <w:rPr>
                          <w:noProof/>
                        </w:rPr>
                        <w:t>2015</w:t>
                      </w:r>
                      <w:r>
                        <w:fldChar w:fldCharType="end"/>
                      </w:r>
                    </w:p>
                  </w:txbxContent>
                </v:textbox>
                <w10:wrap anchorx="page"/>
              </v:shape>
            </w:pict>
          </mc:Fallback>
        </mc:AlternateContent>
      </w:r>
      <w:r w:rsidR="0064333D" w:rsidRPr="00B50CAA">
        <w:t xml:space="preserve"> </w:t>
      </w:r>
    </w:p>
    <w:p w:rsidR="0063585C" w:rsidRPr="00D429F2" w:rsidRDefault="0063585C" w:rsidP="009C1C93">
      <w:pPr>
        <w:pStyle w:val="Alcm"/>
      </w:pPr>
    </w:p>
    <w:p w:rsidR="0063585C" w:rsidRPr="00B50CAA" w:rsidRDefault="0063585C" w:rsidP="00B96880">
      <w:pPr>
        <w:pStyle w:val="Fejezetcmtartalomjegyzknlkl"/>
      </w:pPr>
      <w:r w:rsidRPr="00B50CAA">
        <w:lastRenderedPageBreak/>
        <w:t>Tartalomjegyzék</w:t>
      </w:r>
    </w:p>
    <w:p w:rsidR="00C87476"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0251742" w:history="1">
        <w:r w:rsidR="00C87476" w:rsidRPr="00652544">
          <w:rPr>
            <w:rStyle w:val="Hiperhivatkozs"/>
            <w:noProof/>
          </w:rPr>
          <w:t>Összefoglaló</w:t>
        </w:r>
        <w:r w:rsidR="00C87476">
          <w:rPr>
            <w:noProof/>
            <w:webHidden/>
          </w:rPr>
          <w:tab/>
        </w:r>
        <w:r w:rsidR="00C87476">
          <w:rPr>
            <w:noProof/>
            <w:webHidden/>
          </w:rPr>
          <w:fldChar w:fldCharType="begin"/>
        </w:r>
        <w:r w:rsidR="00C87476">
          <w:rPr>
            <w:noProof/>
            <w:webHidden/>
          </w:rPr>
          <w:instrText xml:space="preserve"> PAGEREF _Toc420251742 \h </w:instrText>
        </w:r>
        <w:r w:rsidR="00C87476">
          <w:rPr>
            <w:noProof/>
            <w:webHidden/>
          </w:rPr>
        </w:r>
        <w:r w:rsidR="00C87476">
          <w:rPr>
            <w:noProof/>
            <w:webHidden/>
          </w:rPr>
          <w:fldChar w:fldCharType="separate"/>
        </w:r>
        <w:r w:rsidR="0064586F">
          <w:rPr>
            <w:noProof/>
            <w:webHidden/>
          </w:rPr>
          <w:t>6</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43" w:history="1">
        <w:r w:rsidR="00C87476" w:rsidRPr="00652544">
          <w:rPr>
            <w:rStyle w:val="Hiperhivatkozs"/>
            <w:noProof/>
          </w:rPr>
          <w:t>Abstract</w:t>
        </w:r>
        <w:r w:rsidR="00C87476">
          <w:rPr>
            <w:noProof/>
            <w:webHidden/>
          </w:rPr>
          <w:tab/>
        </w:r>
        <w:r w:rsidR="00C87476">
          <w:rPr>
            <w:noProof/>
            <w:webHidden/>
          </w:rPr>
          <w:fldChar w:fldCharType="begin"/>
        </w:r>
        <w:r w:rsidR="00C87476">
          <w:rPr>
            <w:noProof/>
            <w:webHidden/>
          </w:rPr>
          <w:instrText xml:space="preserve"> PAGEREF _Toc420251743 \h </w:instrText>
        </w:r>
        <w:r w:rsidR="00C87476">
          <w:rPr>
            <w:noProof/>
            <w:webHidden/>
          </w:rPr>
        </w:r>
        <w:r w:rsidR="00C87476">
          <w:rPr>
            <w:noProof/>
            <w:webHidden/>
          </w:rPr>
          <w:fldChar w:fldCharType="separate"/>
        </w:r>
        <w:r w:rsidR="0064586F">
          <w:rPr>
            <w:noProof/>
            <w:webHidden/>
          </w:rPr>
          <w:t>7</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44" w:history="1">
        <w:r w:rsidR="00C87476" w:rsidRPr="00652544">
          <w:rPr>
            <w:rStyle w:val="Hiperhivatkozs"/>
            <w:noProof/>
          </w:rPr>
          <w:t>1 Bevezetés</w:t>
        </w:r>
        <w:r w:rsidR="00C87476">
          <w:rPr>
            <w:noProof/>
            <w:webHidden/>
          </w:rPr>
          <w:tab/>
        </w:r>
        <w:r w:rsidR="00C87476">
          <w:rPr>
            <w:noProof/>
            <w:webHidden/>
          </w:rPr>
          <w:fldChar w:fldCharType="begin"/>
        </w:r>
        <w:r w:rsidR="00C87476">
          <w:rPr>
            <w:noProof/>
            <w:webHidden/>
          </w:rPr>
          <w:instrText xml:space="preserve"> PAGEREF _Toc420251744 \h </w:instrText>
        </w:r>
        <w:r w:rsidR="00C87476">
          <w:rPr>
            <w:noProof/>
            <w:webHidden/>
          </w:rPr>
        </w:r>
        <w:r w:rsidR="00C87476">
          <w:rPr>
            <w:noProof/>
            <w:webHidden/>
          </w:rPr>
          <w:fldChar w:fldCharType="separate"/>
        </w:r>
        <w:r w:rsidR="0064586F">
          <w:rPr>
            <w:noProof/>
            <w:webHidden/>
          </w:rPr>
          <w:t>8</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45" w:history="1">
        <w:r w:rsidR="00C87476" w:rsidRPr="00652544">
          <w:rPr>
            <w:rStyle w:val="Hiperhivatkozs"/>
            <w:noProof/>
          </w:rPr>
          <w:t>Dolgozat célja</w:t>
        </w:r>
        <w:r w:rsidR="00C87476">
          <w:rPr>
            <w:noProof/>
            <w:webHidden/>
          </w:rPr>
          <w:tab/>
        </w:r>
        <w:r w:rsidR="00C87476">
          <w:rPr>
            <w:noProof/>
            <w:webHidden/>
          </w:rPr>
          <w:fldChar w:fldCharType="begin"/>
        </w:r>
        <w:r w:rsidR="00C87476">
          <w:rPr>
            <w:noProof/>
            <w:webHidden/>
          </w:rPr>
          <w:instrText xml:space="preserve"> PAGEREF _Toc420251745 \h </w:instrText>
        </w:r>
        <w:r w:rsidR="00C87476">
          <w:rPr>
            <w:noProof/>
            <w:webHidden/>
          </w:rPr>
        </w:r>
        <w:r w:rsidR="00C87476">
          <w:rPr>
            <w:noProof/>
            <w:webHidden/>
          </w:rPr>
          <w:fldChar w:fldCharType="separate"/>
        </w:r>
        <w:r w:rsidR="0064586F">
          <w:rPr>
            <w:noProof/>
            <w:webHidden/>
          </w:rPr>
          <w:t>9</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46" w:history="1">
        <w:r w:rsidR="00C87476" w:rsidRPr="00652544">
          <w:rPr>
            <w:rStyle w:val="Hiperhivatkozs"/>
            <w:noProof/>
          </w:rPr>
          <w:t>Dolgozat struktúrája</w:t>
        </w:r>
        <w:r w:rsidR="00C87476">
          <w:rPr>
            <w:noProof/>
            <w:webHidden/>
          </w:rPr>
          <w:tab/>
        </w:r>
        <w:r w:rsidR="00C87476">
          <w:rPr>
            <w:noProof/>
            <w:webHidden/>
          </w:rPr>
          <w:fldChar w:fldCharType="begin"/>
        </w:r>
        <w:r w:rsidR="00C87476">
          <w:rPr>
            <w:noProof/>
            <w:webHidden/>
          </w:rPr>
          <w:instrText xml:space="preserve"> PAGEREF _Toc420251746 \h </w:instrText>
        </w:r>
        <w:r w:rsidR="00C87476">
          <w:rPr>
            <w:noProof/>
            <w:webHidden/>
          </w:rPr>
        </w:r>
        <w:r w:rsidR="00C87476">
          <w:rPr>
            <w:noProof/>
            <w:webHidden/>
          </w:rPr>
          <w:fldChar w:fldCharType="separate"/>
        </w:r>
        <w:r w:rsidR="0064586F">
          <w:rPr>
            <w:noProof/>
            <w:webHidden/>
          </w:rPr>
          <w:t>9</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47" w:history="1">
        <w:r w:rsidR="00C87476" w:rsidRPr="00652544">
          <w:rPr>
            <w:rStyle w:val="Hiperhivatkozs"/>
            <w:noProof/>
          </w:rPr>
          <w:t>2 Esettanulmány</w:t>
        </w:r>
        <w:r w:rsidR="00C87476">
          <w:rPr>
            <w:noProof/>
            <w:webHidden/>
          </w:rPr>
          <w:tab/>
        </w:r>
        <w:r w:rsidR="00C87476">
          <w:rPr>
            <w:noProof/>
            <w:webHidden/>
          </w:rPr>
          <w:fldChar w:fldCharType="begin"/>
        </w:r>
        <w:r w:rsidR="00C87476">
          <w:rPr>
            <w:noProof/>
            <w:webHidden/>
          </w:rPr>
          <w:instrText xml:space="preserve"> PAGEREF _Toc420251747 \h </w:instrText>
        </w:r>
        <w:r w:rsidR="00C87476">
          <w:rPr>
            <w:noProof/>
            <w:webHidden/>
          </w:rPr>
        </w:r>
        <w:r w:rsidR="00C87476">
          <w:rPr>
            <w:noProof/>
            <w:webHidden/>
          </w:rPr>
          <w:fldChar w:fldCharType="separate"/>
        </w:r>
        <w:r w:rsidR="0064586F">
          <w:rPr>
            <w:noProof/>
            <w:webHidden/>
          </w:rPr>
          <w:t>10</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48" w:history="1">
        <w:r w:rsidR="00C87476" w:rsidRPr="00652544">
          <w:rPr>
            <w:rStyle w:val="Hiperhivatkozs"/>
            <w:noProof/>
          </w:rPr>
          <w:t>Szélerőmű irányítási rendszer modellje</w:t>
        </w:r>
        <w:r w:rsidR="00C87476">
          <w:rPr>
            <w:noProof/>
            <w:webHidden/>
          </w:rPr>
          <w:tab/>
        </w:r>
        <w:r w:rsidR="00C87476">
          <w:rPr>
            <w:noProof/>
            <w:webHidden/>
          </w:rPr>
          <w:fldChar w:fldCharType="begin"/>
        </w:r>
        <w:r w:rsidR="00C87476">
          <w:rPr>
            <w:noProof/>
            <w:webHidden/>
          </w:rPr>
          <w:instrText xml:space="preserve"> PAGEREF _Toc420251748 \h </w:instrText>
        </w:r>
        <w:r w:rsidR="00C87476">
          <w:rPr>
            <w:noProof/>
            <w:webHidden/>
          </w:rPr>
        </w:r>
        <w:r w:rsidR="00C87476">
          <w:rPr>
            <w:noProof/>
            <w:webHidden/>
          </w:rPr>
          <w:fldChar w:fldCharType="separate"/>
        </w:r>
        <w:r w:rsidR="0064586F">
          <w:rPr>
            <w:noProof/>
            <w:webHidden/>
          </w:rPr>
          <w:t>10</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49" w:history="1">
        <w:r w:rsidR="00C87476" w:rsidRPr="00652544">
          <w:rPr>
            <w:rStyle w:val="Hiperhivatkozs"/>
            <w:noProof/>
          </w:rPr>
          <w:t>Zárolás megvalósítása szélturbina példánymodellen</w:t>
        </w:r>
        <w:r w:rsidR="00C87476">
          <w:rPr>
            <w:noProof/>
            <w:webHidden/>
          </w:rPr>
          <w:tab/>
        </w:r>
        <w:r w:rsidR="00C87476">
          <w:rPr>
            <w:noProof/>
            <w:webHidden/>
          </w:rPr>
          <w:fldChar w:fldCharType="begin"/>
        </w:r>
        <w:r w:rsidR="00C87476">
          <w:rPr>
            <w:noProof/>
            <w:webHidden/>
          </w:rPr>
          <w:instrText xml:space="preserve"> PAGEREF _Toc420251749 \h </w:instrText>
        </w:r>
        <w:r w:rsidR="00C87476">
          <w:rPr>
            <w:noProof/>
            <w:webHidden/>
          </w:rPr>
        </w:r>
        <w:r w:rsidR="00C87476">
          <w:rPr>
            <w:noProof/>
            <w:webHidden/>
          </w:rPr>
          <w:fldChar w:fldCharType="separate"/>
        </w:r>
        <w:r w:rsidR="0064586F">
          <w:rPr>
            <w:noProof/>
            <w:webHidden/>
          </w:rPr>
          <w:t>10</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50" w:history="1">
        <w:r w:rsidR="00C87476" w:rsidRPr="00652544">
          <w:rPr>
            <w:rStyle w:val="Hiperhivatkozs"/>
            <w:noProof/>
          </w:rPr>
          <w:t>3 Háttér technológiák</w:t>
        </w:r>
        <w:r w:rsidR="00C87476">
          <w:rPr>
            <w:noProof/>
            <w:webHidden/>
          </w:rPr>
          <w:tab/>
        </w:r>
        <w:r w:rsidR="00C87476">
          <w:rPr>
            <w:noProof/>
            <w:webHidden/>
          </w:rPr>
          <w:fldChar w:fldCharType="begin"/>
        </w:r>
        <w:r w:rsidR="00C87476">
          <w:rPr>
            <w:noProof/>
            <w:webHidden/>
          </w:rPr>
          <w:instrText xml:space="preserve"> PAGEREF _Toc420251750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51" w:history="1">
        <w:r w:rsidR="00C87476" w:rsidRPr="00652544">
          <w:rPr>
            <w:rStyle w:val="Hiperhivatkozs"/>
            <w:noProof/>
          </w:rPr>
          <w:t>Verziókezelő Rendszerek</w:t>
        </w:r>
        <w:r w:rsidR="00C87476">
          <w:rPr>
            <w:noProof/>
            <w:webHidden/>
          </w:rPr>
          <w:tab/>
        </w:r>
        <w:r w:rsidR="00C87476">
          <w:rPr>
            <w:noProof/>
            <w:webHidden/>
          </w:rPr>
          <w:fldChar w:fldCharType="begin"/>
        </w:r>
        <w:r w:rsidR="00C87476">
          <w:rPr>
            <w:noProof/>
            <w:webHidden/>
          </w:rPr>
          <w:instrText xml:space="preserve"> PAGEREF _Toc420251751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52" w:history="1">
        <w:r w:rsidR="00C87476" w:rsidRPr="00652544">
          <w:rPr>
            <w:rStyle w:val="Hiperhivatkozs"/>
            <w:noProof/>
          </w:rPr>
          <w:t>3.1.1 SVN</w:t>
        </w:r>
        <w:r w:rsidR="00C87476">
          <w:rPr>
            <w:noProof/>
            <w:webHidden/>
          </w:rPr>
          <w:tab/>
        </w:r>
        <w:r w:rsidR="00C87476">
          <w:rPr>
            <w:noProof/>
            <w:webHidden/>
          </w:rPr>
          <w:fldChar w:fldCharType="begin"/>
        </w:r>
        <w:r w:rsidR="00C87476">
          <w:rPr>
            <w:noProof/>
            <w:webHidden/>
          </w:rPr>
          <w:instrText xml:space="preserve"> PAGEREF _Toc420251752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53" w:history="1">
        <w:r w:rsidR="00C87476" w:rsidRPr="00652544">
          <w:rPr>
            <w:rStyle w:val="Hiperhivatkozs"/>
            <w:noProof/>
          </w:rPr>
          <w:t>3.1.2 GIT</w:t>
        </w:r>
        <w:r w:rsidR="00C87476">
          <w:rPr>
            <w:noProof/>
            <w:webHidden/>
          </w:rPr>
          <w:tab/>
        </w:r>
        <w:r w:rsidR="00C87476">
          <w:rPr>
            <w:noProof/>
            <w:webHidden/>
          </w:rPr>
          <w:fldChar w:fldCharType="begin"/>
        </w:r>
        <w:r w:rsidR="00C87476">
          <w:rPr>
            <w:noProof/>
            <w:webHidden/>
          </w:rPr>
          <w:instrText xml:space="preserve"> PAGEREF _Toc420251753 \h </w:instrText>
        </w:r>
        <w:r w:rsidR="00C87476">
          <w:rPr>
            <w:noProof/>
            <w:webHidden/>
          </w:rPr>
        </w:r>
        <w:r w:rsidR="00C87476">
          <w:rPr>
            <w:noProof/>
            <w:webHidden/>
          </w:rPr>
          <w:fldChar w:fldCharType="separate"/>
        </w:r>
        <w:r w:rsidR="0064586F">
          <w:rPr>
            <w:noProof/>
            <w:webHidden/>
          </w:rPr>
          <w:t>13</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54" w:history="1">
        <w:r w:rsidR="00C87476" w:rsidRPr="00652544">
          <w:rPr>
            <w:rStyle w:val="Hiperhivatkozs"/>
            <w:noProof/>
          </w:rPr>
          <w:t>Eclipse</w:t>
        </w:r>
        <w:r w:rsidR="00C87476">
          <w:rPr>
            <w:noProof/>
            <w:webHidden/>
          </w:rPr>
          <w:tab/>
        </w:r>
        <w:r w:rsidR="00C87476">
          <w:rPr>
            <w:noProof/>
            <w:webHidden/>
          </w:rPr>
          <w:fldChar w:fldCharType="begin"/>
        </w:r>
        <w:r w:rsidR="00C87476">
          <w:rPr>
            <w:noProof/>
            <w:webHidden/>
          </w:rPr>
          <w:instrText xml:space="preserve"> PAGEREF _Toc420251754 \h </w:instrText>
        </w:r>
        <w:r w:rsidR="00C87476">
          <w:rPr>
            <w:noProof/>
            <w:webHidden/>
          </w:rPr>
        </w:r>
        <w:r w:rsidR="00C87476">
          <w:rPr>
            <w:noProof/>
            <w:webHidden/>
          </w:rPr>
          <w:fldChar w:fldCharType="separate"/>
        </w:r>
        <w:r w:rsidR="0064586F">
          <w:rPr>
            <w:noProof/>
            <w:webHidden/>
          </w:rPr>
          <w:t>17</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55" w:history="1">
        <w:r w:rsidR="00C87476" w:rsidRPr="00652544">
          <w:rPr>
            <w:rStyle w:val="Hiperhivatkozs"/>
            <w:noProof/>
          </w:rPr>
          <w:t>Eclipse Platform</w:t>
        </w:r>
        <w:r w:rsidR="00C87476">
          <w:rPr>
            <w:noProof/>
            <w:webHidden/>
          </w:rPr>
          <w:tab/>
        </w:r>
        <w:r w:rsidR="00C87476">
          <w:rPr>
            <w:noProof/>
            <w:webHidden/>
          </w:rPr>
          <w:fldChar w:fldCharType="begin"/>
        </w:r>
        <w:r w:rsidR="00C87476">
          <w:rPr>
            <w:noProof/>
            <w:webHidden/>
          </w:rPr>
          <w:instrText xml:space="preserve"> PAGEREF _Toc420251755 \h </w:instrText>
        </w:r>
        <w:r w:rsidR="00C87476">
          <w:rPr>
            <w:noProof/>
            <w:webHidden/>
          </w:rPr>
        </w:r>
        <w:r w:rsidR="00C87476">
          <w:rPr>
            <w:noProof/>
            <w:webHidden/>
          </w:rPr>
          <w:fldChar w:fldCharType="separate"/>
        </w:r>
        <w:r w:rsidR="0064586F">
          <w:rPr>
            <w:noProof/>
            <w:webHidden/>
          </w:rPr>
          <w:t>17</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56" w:history="1">
        <w:r w:rsidR="00C87476" w:rsidRPr="00652544">
          <w:rPr>
            <w:rStyle w:val="Hiperhivatkozs"/>
            <w:noProof/>
          </w:rPr>
          <w:t>3.1.3 Eclipse PDE</w:t>
        </w:r>
        <w:r w:rsidR="00C87476">
          <w:rPr>
            <w:noProof/>
            <w:webHidden/>
          </w:rPr>
          <w:tab/>
        </w:r>
        <w:r w:rsidR="00C87476">
          <w:rPr>
            <w:noProof/>
            <w:webHidden/>
          </w:rPr>
          <w:fldChar w:fldCharType="begin"/>
        </w:r>
        <w:r w:rsidR="00C87476">
          <w:rPr>
            <w:noProof/>
            <w:webHidden/>
          </w:rPr>
          <w:instrText xml:space="preserve"> PAGEREF _Toc420251756 \h </w:instrText>
        </w:r>
        <w:r w:rsidR="00C87476">
          <w:rPr>
            <w:noProof/>
            <w:webHidden/>
          </w:rPr>
        </w:r>
        <w:r w:rsidR="00C87476">
          <w:rPr>
            <w:noProof/>
            <w:webHidden/>
          </w:rPr>
          <w:fldChar w:fldCharType="separate"/>
        </w:r>
        <w:r w:rsidR="0064586F">
          <w:rPr>
            <w:noProof/>
            <w:webHidden/>
          </w:rPr>
          <w:t>18</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57" w:history="1">
        <w:r w:rsidR="00C87476" w:rsidRPr="00652544">
          <w:rPr>
            <w:rStyle w:val="Hiperhivatkozs"/>
            <w:noProof/>
          </w:rPr>
          <w:t>3.1.4 OSGi</w:t>
        </w:r>
        <w:r w:rsidR="00C87476">
          <w:rPr>
            <w:noProof/>
            <w:webHidden/>
          </w:rPr>
          <w:tab/>
        </w:r>
        <w:r w:rsidR="00C87476">
          <w:rPr>
            <w:noProof/>
            <w:webHidden/>
          </w:rPr>
          <w:fldChar w:fldCharType="begin"/>
        </w:r>
        <w:r w:rsidR="00C87476">
          <w:rPr>
            <w:noProof/>
            <w:webHidden/>
          </w:rPr>
          <w:instrText xml:space="preserve"> PAGEREF _Toc420251757 \h </w:instrText>
        </w:r>
        <w:r w:rsidR="00C87476">
          <w:rPr>
            <w:noProof/>
            <w:webHidden/>
          </w:rPr>
        </w:r>
        <w:r w:rsidR="00C87476">
          <w:rPr>
            <w:noProof/>
            <w:webHidden/>
          </w:rPr>
          <w:fldChar w:fldCharType="separate"/>
        </w:r>
        <w:r w:rsidR="0064586F">
          <w:rPr>
            <w:noProof/>
            <w:webHidden/>
          </w:rPr>
          <w:t>19</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58" w:history="1">
        <w:r w:rsidR="00C87476" w:rsidRPr="00652544">
          <w:rPr>
            <w:rStyle w:val="Hiperhivatkozs"/>
            <w:noProof/>
          </w:rPr>
          <w:t>3.1.5 EMF</w:t>
        </w:r>
        <w:r w:rsidR="00C87476">
          <w:rPr>
            <w:noProof/>
            <w:webHidden/>
          </w:rPr>
          <w:tab/>
        </w:r>
        <w:r w:rsidR="00C87476">
          <w:rPr>
            <w:noProof/>
            <w:webHidden/>
          </w:rPr>
          <w:fldChar w:fldCharType="begin"/>
        </w:r>
        <w:r w:rsidR="00C87476">
          <w:rPr>
            <w:noProof/>
            <w:webHidden/>
          </w:rPr>
          <w:instrText xml:space="preserve"> PAGEREF _Toc420251758 \h </w:instrText>
        </w:r>
        <w:r w:rsidR="00C87476">
          <w:rPr>
            <w:noProof/>
            <w:webHidden/>
          </w:rPr>
        </w:r>
        <w:r w:rsidR="00C87476">
          <w:rPr>
            <w:noProof/>
            <w:webHidden/>
          </w:rPr>
          <w:fldChar w:fldCharType="separate"/>
        </w:r>
        <w:r w:rsidR="0064586F">
          <w:rPr>
            <w:noProof/>
            <w:webHidden/>
          </w:rPr>
          <w:t>19</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59" w:history="1">
        <w:r w:rsidR="00C87476" w:rsidRPr="00652544">
          <w:rPr>
            <w:rStyle w:val="Hiperhivatkozs"/>
            <w:noProof/>
          </w:rPr>
          <w:t>3.1.6 IncQuery</w:t>
        </w:r>
        <w:r w:rsidR="00C87476">
          <w:rPr>
            <w:noProof/>
            <w:webHidden/>
          </w:rPr>
          <w:tab/>
        </w:r>
        <w:r w:rsidR="00C87476">
          <w:rPr>
            <w:noProof/>
            <w:webHidden/>
          </w:rPr>
          <w:fldChar w:fldCharType="begin"/>
        </w:r>
        <w:r w:rsidR="00C87476">
          <w:rPr>
            <w:noProof/>
            <w:webHidden/>
          </w:rPr>
          <w:instrText xml:space="preserve"> PAGEREF _Toc420251759 \h </w:instrText>
        </w:r>
        <w:r w:rsidR="00C87476">
          <w:rPr>
            <w:noProof/>
            <w:webHidden/>
          </w:rPr>
        </w:r>
        <w:r w:rsidR="00C87476">
          <w:rPr>
            <w:noProof/>
            <w:webHidden/>
          </w:rPr>
          <w:fldChar w:fldCharType="separate"/>
        </w:r>
        <w:r w:rsidR="0064586F">
          <w:rPr>
            <w:noProof/>
            <w:webHidden/>
          </w:rPr>
          <w:t>22</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60" w:history="1">
        <w:r w:rsidR="00C87476" w:rsidRPr="00652544">
          <w:rPr>
            <w:rStyle w:val="Hiperhivatkozs"/>
            <w:noProof/>
            <w:lang w:eastAsia="hu-HU"/>
          </w:rPr>
          <w:t>3.1.7 EVM</w:t>
        </w:r>
        <w:r w:rsidR="00C87476">
          <w:rPr>
            <w:noProof/>
            <w:webHidden/>
          </w:rPr>
          <w:tab/>
        </w:r>
        <w:r w:rsidR="00C87476">
          <w:rPr>
            <w:noProof/>
            <w:webHidden/>
          </w:rPr>
          <w:fldChar w:fldCharType="begin"/>
        </w:r>
        <w:r w:rsidR="00C87476">
          <w:rPr>
            <w:noProof/>
            <w:webHidden/>
          </w:rPr>
          <w:instrText xml:space="preserve"> PAGEREF _Toc420251760 \h </w:instrText>
        </w:r>
        <w:r w:rsidR="00C87476">
          <w:rPr>
            <w:noProof/>
            <w:webHidden/>
          </w:rPr>
        </w:r>
        <w:r w:rsidR="00C87476">
          <w:rPr>
            <w:noProof/>
            <w:webHidden/>
          </w:rPr>
          <w:fldChar w:fldCharType="separate"/>
        </w:r>
        <w:r w:rsidR="0064586F">
          <w:rPr>
            <w:noProof/>
            <w:webHidden/>
          </w:rPr>
          <w:t>23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61" w:history="1">
        <w:r w:rsidR="00C87476" w:rsidRPr="00652544">
          <w:rPr>
            <w:rStyle w:val="Hiperhivatkozs"/>
            <w:noProof/>
          </w:rPr>
          <w:t>3.1.8 Egyéb Eclipse által biztosított eszközök</w:t>
        </w:r>
        <w:r w:rsidR="00C87476">
          <w:rPr>
            <w:noProof/>
            <w:webHidden/>
          </w:rPr>
          <w:tab/>
        </w:r>
        <w:r w:rsidR="00C87476">
          <w:rPr>
            <w:noProof/>
            <w:webHidden/>
          </w:rPr>
          <w:fldChar w:fldCharType="begin"/>
        </w:r>
        <w:r w:rsidR="00C87476">
          <w:rPr>
            <w:noProof/>
            <w:webHidden/>
          </w:rPr>
          <w:instrText xml:space="preserve"> PAGEREF _Toc420251761 \h </w:instrText>
        </w:r>
        <w:r w:rsidR="00C87476">
          <w:rPr>
            <w:noProof/>
            <w:webHidden/>
          </w:rPr>
        </w:r>
        <w:r w:rsidR="00C87476">
          <w:rPr>
            <w:noProof/>
            <w:webHidden/>
          </w:rPr>
          <w:fldChar w:fldCharType="separate"/>
        </w:r>
        <w:r w:rsidR="0064586F">
          <w:rPr>
            <w:noProof/>
            <w:webHidden/>
          </w:rPr>
          <w:t>24</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62" w:history="1">
        <w:r w:rsidR="00C87476" w:rsidRPr="00652544">
          <w:rPr>
            <w:rStyle w:val="Hiperhivatkozs"/>
            <w:noProof/>
          </w:rPr>
          <w:t>Jersey</w:t>
        </w:r>
        <w:r w:rsidR="00C87476">
          <w:rPr>
            <w:noProof/>
            <w:webHidden/>
          </w:rPr>
          <w:tab/>
        </w:r>
        <w:r w:rsidR="00C87476">
          <w:rPr>
            <w:noProof/>
            <w:webHidden/>
          </w:rPr>
          <w:fldChar w:fldCharType="begin"/>
        </w:r>
        <w:r w:rsidR="00C87476">
          <w:rPr>
            <w:noProof/>
            <w:webHidden/>
          </w:rPr>
          <w:instrText xml:space="preserve"> PAGEREF _Toc420251762 \h </w:instrText>
        </w:r>
        <w:r w:rsidR="00C87476">
          <w:rPr>
            <w:noProof/>
            <w:webHidden/>
          </w:rPr>
        </w:r>
        <w:r w:rsidR="00C87476">
          <w:rPr>
            <w:noProof/>
            <w:webHidden/>
          </w:rPr>
          <w:fldChar w:fldCharType="separate"/>
        </w:r>
        <w:r w:rsidR="0064586F">
          <w:rPr>
            <w:noProof/>
            <w:webHidden/>
          </w:rPr>
          <w:t>27</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63" w:history="1">
        <w:r w:rsidR="00C87476" w:rsidRPr="00652544">
          <w:rPr>
            <w:rStyle w:val="Hiperhivatkozs"/>
            <w:noProof/>
          </w:rPr>
          <w:t>3.1.9 REST</w:t>
        </w:r>
        <w:r w:rsidR="00C87476">
          <w:rPr>
            <w:noProof/>
            <w:webHidden/>
          </w:rPr>
          <w:tab/>
        </w:r>
        <w:r w:rsidR="00C87476">
          <w:rPr>
            <w:noProof/>
            <w:webHidden/>
          </w:rPr>
          <w:fldChar w:fldCharType="begin"/>
        </w:r>
        <w:r w:rsidR="00C87476">
          <w:rPr>
            <w:noProof/>
            <w:webHidden/>
          </w:rPr>
          <w:instrText xml:space="preserve"> PAGEREF _Toc420251763 \h </w:instrText>
        </w:r>
        <w:r w:rsidR="00C87476">
          <w:rPr>
            <w:noProof/>
            <w:webHidden/>
          </w:rPr>
        </w:r>
        <w:r w:rsidR="00C87476">
          <w:rPr>
            <w:noProof/>
            <w:webHidden/>
          </w:rPr>
          <w:fldChar w:fldCharType="separate"/>
        </w:r>
        <w:r w:rsidR="0064586F">
          <w:rPr>
            <w:noProof/>
            <w:webHidden/>
          </w:rPr>
          <w:t>27</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64" w:history="1">
        <w:r w:rsidR="00C87476" w:rsidRPr="00652544">
          <w:rPr>
            <w:rStyle w:val="Hiperhivatkozs"/>
            <w:noProof/>
          </w:rPr>
          <w:t>3.1.10 JSON</w:t>
        </w:r>
        <w:r w:rsidR="00C87476">
          <w:rPr>
            <w:noProof/>
            <w:webHidden/>
          </w:rPr>
          <w:tab/>
        </w:r>
        <w:r w:rsidR="00C87476">
          <w:rPr>
            <w:noProof/>
            <w:webHidden/>
          </w:rPr>
          <w:fldChar w:fldCharType="begin"/>
        </w:r>
        <w:r w:rsidR="00C87476">
          <w:rPr>
            <w:noProof/>
            <w:webHidden/>
          </w:rPr>
          <w:instrText xml:space="preserve"> PAGEREF _Toc420251764 \h </w:instrText>
        </w:r>
        <w:r w:rsidR="00C87476">
          <w:rPr>
            <w:noProof/>
            <w:webHidden/>
          </w:rPr>
        </w:r>
        <w:r w:rsidR="00C87476">
          <w:rPr>
            <w:noProof/>
            <w:webHidden/>
          </w:rPr>
          <w:fldChar w:fldCharType="separate"/>
        </w:r>
        <w:r w:rsidR="0064586F">
          <w:rPr>
            <w:noProof/>
            <w:webHidden/>
          </w:rPr>
          <w:t>28</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65" w:history="1">
        <w:r w:rsidR="00C87476" w:rsidRPr="00652544">
          <w:rPr>
            <w:rStyle w:val="Hiperhivatkozs"/>
            <w:noProof/>
          </w:rPr>
          <w:t>4 Áttekintés</w:t>
        </w:r>
        <w:r w:rsidR="00C87476">
          <w:rPr>
            <w:noProof/>
            <w:webHidden/>
          </w:rPr>
          <w:tab/>
        </w:r>
        <w:r w:rsidR="00C87476">
          <w:rPr>
            <w:noProof/>
            <w:webHidden/>
          </w:rPr>
          <w:fldChar w:fldCharType="begin"/>
        </w:r>
        <w:r w:rsidR="00C87476">
          <w:rPr>
            <w:noProof/>
            <w:webHidden/>
          </w:rPr>
          <w:instrText xml:space="preserve"> PAGEREF _Toc420251765 \h </w:instrText>
        </w:r>
        <w:r w:rsidR="00C87476">
          <w:rPr>
            <w:noProof/>
            <w:webHidden/>
          </w:rPr>
        </w:r>
        <w:r w:rsidR="00C87476">
          <w:rPr>
            <w:noProof/>
            <w:webHidden/>
          </w:rPr>
          <w:fldChar w:fldCharType="separate"/>
        </w:r>
        <w:r w:rsidR="0064586F">
          <w:rPr>
            <w:noProof/>
            <w:webHidden/>
          </w:rPr>
          <w:t>29</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66" w:history="1">
        <w:r w:rsidR="00C87476" w:rsidRPr="00652544">
          <w:rPr>
            <w:rStyle w:val="Hiperhivatkozs"/>
            <w:noProof/>
          </w:rPr>
          <w:t>Kliens – Szerver felépítése</w:t>
        </w:r>
        <w:r w:rsidR="00C87476">
          <w:rPr>
            <w:noProof/>
            <w:webHidden/>
          </w:rPr>
          <w:tab/>
        </w:r>
        <w:r w:rsidR="00C87476">
          <w:rPr>
            <w:noProof/>
            <w:webHidden/>
          </w:rPr>
          <w:fldChar w:fldCharType="begin"/>
        </w:r>
        <w:r w:rsidR="00C87476">
          <w:rPr>
            <w:noProof/>
            <w:webHidden/>
          </w:rPr>
          <w:instrText xml:space="preserve"> PAGEREF _Toc420251766 \h </w:instrText>
        </w:r>
        <w:r w:rsidR="00C87476">
          <w:rPr>
            <w:noProof/>
            <w:webHidden/>
          </w:rPr>
        </w:r>
        <w:r w:rsidR="00C87476">
          <w:rPr>
            <w:noProof/>
            <w:webHidden/>
          </w:rPr>
          <w:fldChar w:fldCharType="separate"/>
        </w:r>
        <w:r w:rsidR="0064586F">
          <w:rPr>
            <w:noProof/>
            <w:webHidden/>
          </w:rPr>
          <w:t>29</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67" w:history="1">
        <w:r w:rsidR="00C87476" w:rsidRPr="00652544">
          <w:rPr>
            <w:rStyle w:val="Hiperhivatkozs"/>
            <w:noProof/>
          </w:rPr>
          <w:t>Kliens működése</w:t>
        </w:r>
        <w:r w:rsidR="00C87476">
          <w:rPr>
            <w:noProof/>
            <w:webHidden/>
          </w:rPr>
          <w:tab/>
        </w:r>
        <w:r w:rsidR="00C87476">
          <w:rPr>
            <w:noProof/>
            <w:webHidden/>
          </w:rPr>
          <w:fldChar w:fldCharType="begin"/>
        </w:r>
        <w:r w:rsidR="00C87476">
          <w:rPr>
            <w:noProof/>
            <w:webHidden/>
          </w:rPr>
          <w:instrText xml:space="preserve"> PAGEREF _Toc420251767 \h </w:instrText>
        </w:r>
        <w:r w:rsidR="00C87476">
          <w:rPr>
            <w:noProof/>
            <w:webHidden/>
          </w:rPr>
        </w:r>
        <w:r w:rsidR="00C87476">
          <w:rPr>
            <w:noProof/>
            <w:webHidden/>
          </w:rPr>
          <w:fldChar w:fldCharType="separate"/>
        </w:r>
        <w:r w:rsidR="0064586F">
          <w:rPr>
            <w:noProof/>
            <w:webHidden/>
          </w:rPr>
          <w:t>30</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68" w:history="1">
        <w:r w:rsidR="00C87476" w:rsidRPr="00652544">
          <w:rPr>
            <w:rStyle w:val="Hiperhivatkozs"/>
            <w:noProof/>
          </w:rPr>
          <w:t>5 Megvalósítás</w:t>
        </w:r>
        <w:r w:rsidR="00C87476">
          <w:rPr>
            <w:noProof/>
            <w:webHidden/>
          </w:rPr>
          <w:tab/>
        </w:r>
        <w:r w:rsidR="00C87476">
          <w:rPr>
            <w:noProof/>
            <w:webHidden/>
          </w:rPr>
          <w:fldChar w:fldCharType="begin"/>
        </w:r>
        <w:r w:rsidR="00C87476">
          <w:rPr>
            <w:noProof/>
            <w:webHidden/>
          </w:rPr>
          <w:instrText xml:space="preserve"> PAGEREF _Toc420251768 \h </w:instrText>
        </w:r>
        <w:r w:rsidR="00C87476">
          <w:rPr>
            <w:noProof/>
            <w:webHidden/>
          </w:rPr>
        </w:r>
        <w:r w:rsidR="00C87476">
          <w:rPr>
            <w:noProof/>
            <w:webHidden/>
          </w:rPr>
          <w:fldChar w:fldCharType="separate"/>
        </w:r>
        <w:r w:rsidR="0064586F">
          <w:rPr>
            <w:noProof/>
            <w:webHidden/>
          </w:rPr>
          <w:t>32</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69" w:history="1">
        <w:r w:rsidR="00C87476" w:rsidRPr="00652544">
          <w:rPr>
            <w:rStyle w:val="Hiperhivatkozs"/>
            <w:noProof/>
          </w:rPr>
          <w:t>Server</w:t>
        </w:r>
        <w:r w:rsidR="00C87476">
          <w:rPr>
            <w:noProof/>
            <w:webHidden/>
          </w:rPr>
          <w:tab/>
        </w:r>
        <w:r w:rsidR="00C87476">
          <w:rPr>
            <w:noProof/>
            <w:webHidden/>
          </w:rPr>
          <w:fldChar w:fldCharType="begin"/>
        </w:r>
        <w:r w:rsidR="00C87476">
          <w:rPr>
            <w:noProof/>
            <w:webHidden/>
          </w:rPr>
          <w:instrText xml:space="preserve"> PAGEREF _Toc420251769 \h </w:instrText>
        </w:r>
        <w:r w:rsidR="00C87476">
          <w:rPr>
            <w:noProof/>
            <w:webHidden/>
          </w:rPr>
        </w:r>
        <w:r w:rsidR="00C87476">
          <w:rPr>
            <w:noProof/>
            <w:webHidden/>
          </w:rPr>
          <w:fldChar w:fldCharType="separate"/>
        </w:r>
        <w:r w:rsidR="0064586F">
          <w:rPr>
            <w:noProof/>
            <w:webHidden/>
          </w:rPr>
          <w:t>32</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0" w:history="1">
        <w:r w:rsidR="00C87476" w:rsidRPr="00652544">
          <w:rPr>
            <w:rStyle w:val="Hiperhivatkozs"/>
            <w:noProof/>
          </w:rPr>
          <w:t>5.1.1 Projekthez zárfeltöltés</w:t>
        </w:r>
        <w:r w:rsidR="00C87476">
          <w:rPr>
            <w:noProof/>
            <w:webHidden/>
          </w:rPr>
          <w:tab/>
        </w:r>
        <w:r w:rsidR="00C87476">
          <w:rPr>
            <w:noProof/>
            <w:webHidden/>
          </w:rPr>
          <w:fldChar w:fldCharType="begin"/>
        </w:r>
        <w:r w:rsidR="00C87476">
          <w:rPr>
            <w:noProof/>
            <w:webHidden/>
          </w:rPr>
          <w:instrText xml:space="preserve"> PAGEREF _Toc420251770 \h </w:instrText>
        </w:r>
        <w:r w:rsidR="00C87476">
          <w:rPr>
            <w:noProof/>
            <w:webHidden/>
          </w:rPr>
        </w:r>
        <w:r w:rsidR="00C87476">
          <w:rPr>
            <w:noProof/>
            <w:webHidden/>
          </w:rPr>
          <w:fldChar w:fldCharType="separate"/>
        </w:r>
        <w:r w:rsidR="0064586F">
          <w:rPr>
            <w:noProof/>
            <w:webHidden/>
          </w:rPr>
          <w:t>32</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1" w:history="1">
        <w:r w:rsidR="00C87476" w:rsidRPr="00652544">
          <w:rPr>
            <w:rStyle w:val="Hiperhivatkozs"/>
            <w:noProof/>
          </w:rPr>
          <w:t>5.1.2 Adott projekthez tartozó zárak lekérdezése</w:t>
        </w:r>
        <w:r w:rsidR="00C87476">
          <w:rPr>
            <w:noProof/>
            <w:webHidden/>
          </w:rPr>
          <w:tab/>
        </w:r>
        <w:r w:rsidR="00C87476">
          <w:rPr>
            <w:noProof/>
            <w:webHidden/>
          </w:rPr>
          <w:fldChar w:fldCharType="begin"/>
        </w:r>
        <w:r w:rsidR="00C87476">
          <w:rPr>
            <w:noProof/>
            <w:webHidden/>
          </w:rPr>
          <w:instrText xml:space="preserve"> PAGEREF _Toc420251771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2" w:history="1">
        <w:r w:rsidR="00C87476" w:rsidRPr="00652544">
          <w:rPr>
            <w:rStyle w:val="Hiperhivatkozs"/>
            <w:noProof/>
          </w:rPr>
          <w:t>5.1.3 Projekt egy zárjának letöltése</w:t>
        </w:r>
        <w:r w:rsidR="00C87476">
          <w:rPr>
            <w:noProof/>
            <w:webHidden/>
          </w:rPr>
          <w:tab/>
        </w:r>
        <w:r w:rsidR="00C87476">
          <w:rPr>
            <w:noProof/>
            <w:webHidden/>
          </w:rPr>
          <w:fldChar w:fldCharType="begin"/>
        </w:r>
        <w:r w:rsidR="00C87476">
          <w:rPr>
            <w:noProof/>
            <w:webHidden/>
          </w:rPr>
          <w:instrText xml:space="preserve"> PAGEREF _Toc420251772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3" w:history="1">
        <w:r w:rsidR="00C87476" w:rsidRPr="00652544">
          <w:rPr>
            <w:rStyle w:val="Hiperhivatkozs"/>
            <w:noProof/>
          </w:rPr>
          <w:t>5.1.4 Funkciók összefoglalás</w:t>
        </w:r>
        <w:r w:rsidR="00C87476">
          <w:rPr>
            <w:noProof/>
            <w:webHidden/>
          </w:rPr>
          <w:tab/>
        </w:r>
        <w:r w:rsidR="00C87476">
          <w:rPr>
            <w:noProof/>
            <w:webHidden/>
          </w:rPr>
          <w:fldChar w:fldCharType="begin"/>
        </w:r>
        <w:r w:rsidR="00C87476">
          <w:rPr>
            <w:noProof/>
            <w:webHidden/>
          </w:rPr>
          <w:instrText xml:space="preserve"> PAGEREF _Toc420251773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74" w:history="1">
        <w:r w:rsidR="00C87476" w:rsidRPr="00652544">
          <w:rPr>
            <w:rStyle w:val="Hiperhivatkozs"/>
            <w:noProof/>
          </w:rPr>
          <w:t>Kliens</w:t>
        </w:r>
        <w:r w:rsidR="00C87476">
          <w:rPr>
            <w:noProof/>
            <w:webHidden/>
          </w:rPr>
          <w:tab/>
        </w:r>
        <w:r w:rsidR="00C87476">
          <w:rPr>
            <w:noProof/>
            <w:webHidden/>
          </w:rPr>
          <w:fldChar w:fldCharType="begin"/>
        </w:r>
        <w:r w:rsidR="00C87476">
          <w:rPr>
            <w:noProof/>
            <w:webHidden/>
          </w:rPr>
          <w:instrText xml:space="preserve"> PAGEREF _Toc420251774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5" w:history="1">
        <w:r w:rsidR="00C87476" w:rsidRPr="00652544">
          <w:rPr>
            <w:rStyle w:val="Hiperhivatkozs"/>
            <w:noProof/>
          </w:rPr>
          <w:t>5.1.5 Projekt leíró</w:t>
        </w:r>
        <w:r w:rsidR="00C87476">
          <w:rPr>
            <w:noProof/>
            <w:webHidden/>
          </w:rPr>
          <w:tab/>
        </w:r>
        <w:r w:rsidR="00C87476">
          <w:rPr>
            <w:noProof/>
            <w:webHidden/>
          </w:rPr>
          <w:fldChar w:fldCharType="begin"/>
        </w:r>
        <w:r w:rsidR="00C87476">
          <w:rPr>
            <w:noProof/>
            <w:webHidden/>
          </w:rPr>
          <w:instrText xml:space="preserve"> PAGEREF _Toc420251775 \h </w:instrText>
        </w:r>
        <w:r w:rsidR="00C87476">
          <w:rPr>
            <w:noProof/>
            <w:webHidden/>
          </w:rPr>
        </w:r>
        <w:r w:rsidR="00C87476">
          <w:rPr>
            <w:noProof/>
            <w:webHidden/>
          </w:rPr>
          <w:fldChar w:fldCharType="separate"/>
        </w:r>
        <w:r w:rsidR="0064586F">
          <w:rPr>
            <w:noProof/>
            <w:webHidden/>
          </w:rPr>
          <w:t>33</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6" w:history="1">
        <w:r w:rsidR="00C87476" w:rsidRPr="00652544">
          <w:rPr>
            <w:rStyle w:val="Hiperhivatkozs"/>
            <w:noProof/>
          </w:rPr>
          <w:t>5.1.6 Zárak definiálás</w:t>
        </w:r>
        <w:r w:rsidR="00C87476">
          <w:rPr>
            <w:noProof/>
            <w:webHidden/>
          </w:rPr>
          <w:tab/>
        </w:r>
        <w:r w:rsidR="00C87476">
          <w:rPr>
            <w:noProof/>
            <w:webHidden/>
          </w:rPr>
          <w:fldChar w:fldCharType="begin"/>
        </w:r>
        <w:r w:rsidR="00C87476">
          <w:rPr>
            <w:noProof/>
            <w:webHidden/>
          </w:rPr>
          <w:instrText xml:space="preserve"> PAGEREF _Toc420251776 \h </w:instrText>
        </w:r>
        <w:r w:rsidR="00C87476">
          <w:rPr>
            <w:noProof/>
            <w:webHidden/>
          </w:rPr>
        </w:r>
        <w:r w:rsidR="00C87476">
          <w:rPr>
            <w:noProof/>
            <w:webHidden/>
          </w:rPr>
          <w:fldChar w:fldCharType="separate"/>
        </w:r>
        <w:r w:rsidR="0064586F">
          <w:rPr>
            <w:noProof/>
            <w:webHidden/>
          </w:rPr>
          <w:t>34</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7" w:history="1">
        <w:r w:rsidR="00C87476" w:rsidRPr="00652544">
          <w:rPr>
            <w:rStyle w:val="Hiperhivatkozs"/>
            <w:noProof/>
          </w:rPr>
          <w:t>5.1.7 Zárak megvalósítása</w:t>
        </w:r>
        <w:r w:rsidR="00C87476">
          <w:rPr>
            <w:noProof/>
            <w:webHidden/>
          </w:rPr>
          <w:tab/>
        </w:r>
        <w:r w:rsidR="00C87476">
          <w:rPr>
            <w:noProof/>
            <w:webHidden/>
          </w:rPr>
          <w:fldChar w:fldCharType="begin"/>
        </w:r>
        <w:r w:rsidR="00C87476">
          <w:rPr>
            <w:noProof/>
            <w:webHidden/>
          </w:rPr>
          <w:instrText xml:space="preserve"> PAGEREF _Toc420251777 \h </w:instrText>
        </w:r>
        <w:r w:rsidR="00C87476">
          <w:rPr>
            <w:noProof/>
            <w:webHidden/>
          </w:rPr>
        </w:r>
        <w:r w:rsidR="00C87476">
          <w:rPr>
            <w:noProof/>
            <w:webHidden/>
          </w:rPr>
          <w:fldChar w:fldCharType="separate"/>
        </w:r>
        <w:r w:rsidR="0064586F">
          <w:rPr>
            <w:noProof/>
            <w:webHidden/>
          </w:rPr>
          <w:t>35</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8" w:history="1">
        <w:r w:rsidR="00C87476" w:rsidRPr="00652544">
          <w:rPr>
            <w:rStyle w:val="Hiperhivatkozs"/>
            <w:noProof/>
          </w:rPr>
          <w:t>5.1.8 Beállítások</w:t>
        </w:r>
        <w:r w:rsidR="00C87476">
          <w:rPr>
            <w:noProof/>
            <w:webHidden/>
          </w:rPr>
          <w:tab/>
        </w:r>
        <w:r w:rsidR="00C87476">
          <w:rPr>
            <w:noProof/>
            <w:webHidden/>
          </w:rPr>
          <w:fldChar w:fldCharType="begin"/>
        </w:r>
        <w:r w:rsidR="00C87476">
          <w:rPr>
            <w:noProof/>
            <w:webHidden/>
          </w:rPr>
          <w:instrText xml:space="preserve"> PAGEREF _Toc420251778 \h </w:instrText>
        </w:r>
        <w:r w:rsidR="00C87476">
          <w:rPr>
            <w:noProof/>
            <w:webHidden/>
          </w:rPr>
        </w:r>
        <w:r w:rsidR="00C87476">
          <w:rPr>
            <w:noProof/>
            <w:webHidden/>
          </w:rPr>
          <w:fldChar w:fldCharType="separate"/>
        </w:r>
        <w:r w:rsidR="0064586F">
          <w:rPr>
            <w:noProof/>
            <w:webHidden/>
          </w:rPr>
          <w:t>39</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79" w:history="1">
        <w:r w:rsidR="00C87476" w:rsidRPr="00652544">
          <w:rPr>
            <w:rStyle w:val="Hiperhivatkozs"/>
            <w:noProof/>
          </w:rPr>
          <w:t>5.1.9 Jelölök használata</w:t>
        </w:r>
        <w:r w:rsidR="00C87476">
          <w:rPr>
            <w:noProof/>
            <w:webHidden/>
          </w:rPr>
          <w:tab/>
        </w:r>
        <w:r w:rsidR="00C87476">
          <w:rPr>
            <w:noProof/>
            <w:webHidden/>
          </w:rPr>
          <w:fldChar w:fldCharType="begin"/>
        </w:r>
        <w:r w:rsidR="00C87476">
          <w:rPr>
            <w:noProof/>
            <w:webHidden/>
          </w:rPr>
          <w:instrText xml:space="preserve"> PAGEREF _Toc420251779 \h </w:instrText>
        </w:r>
        <w:r w:rsidR="00C87476">
          <w:rPr>
            <w:noProof/>
            <w:webHidden/>
          </w:rPr>
        </w:r>
        <w:r w:rsidR="00C87476">
          <w:rPr>
            <w:noProof/>
            <w:webHidden/>
          </w:rPr>
          <w:fldChar w:fldCharType="separate"/>
        </w:r>
        <w:r w:rsidR="0064586F">
          <w:rPr>
            <w:noProof/>
            <w:webHidden/>
          </w:rPr>
          <w:t>39</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80" w:history="1">
        <w:r w:rsidR="00C87476" w:rsidRPr="00652544">
          <w:rPr>
            <w:rStyle w:val="Hiperhivatkozs"/>
            <w:noProof/>
          </w:rPr>
          <w:t>5.1.10 Jersey használata</w:t>
        </w:r>
        <w:r w:rsidR="00C87476">
          <w:rPr>
            <w:noProof/>
            <w:webHidden/>
          </w:rPr>
          <w:tab/>
        </w:r>
        <w:r w:rsidR="00C87476">
          <w:rPr>
            <w:noProof/>
            <w:webHidden/>
          </w:rPr>
          <w:fldChar w:fldCharType="begin"/>
        </w:r>
        <w:r w:rsidR="00C87476">
          <w:rPr>
            <w:noProof/>
            <w:webHidden/>
          </w:rPr>
          <w:instrText xml:space="preserve"> PAGEREF _Toc420251780 \h </w:instrText>
        </w:r>
        <w:r w:rsidR="00C87476">
          <w:rPr>
            <w:noProof/>
            <w:webHidden/>
          </w:rPr>
        </w:r>
        <w:r w:rsidR="00C87476">
          <w:rPr>
            <w:noProof/>
            <w:webHidden/>
          </w:rPr>
          <w:fldChar w:fldCharType="separate"/>
        </w:r>
        <w:r w:rsidR="0064586F">
          <w:rPr>
            <w:noProof/>
            <w:webHidden/>
          </w:rPr>
          <w:t>40</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81" w:history="1">
        <w:r w:rsidR="00C87476" w:rsidRPr="00652544">
          <w:rPr>
            <w:rStyle w:val="Hiperhivatkozs"/>
            <w:noProof/>
          </w:rPr>
          <w:t>6 Kiértékelés</w:t>
        </w:r>
        <w:r w:rsidR="00C87476">
          <w:rPr>
            <w:noProof/>
            <w:webHidden/>
          </w:rPr>
          <w:tab/>
        </w:r>
        <w:r w:rsidR="00C87476">
          <w:rPr>
            <w:noProof/>
            <w:webHidden/>
          </w:rPr>
          <w:fldChar w:fldCharType="begin"/>
        </w:r>
        <w:r w:rsidR="00C87476">
          <w:rPr>
            <w:noProof/>
            <w:webHidden/>
          </w:rPr>
          <w:instrText xml:space="preserve"> PAGEREF _Toc420251781 \h </w:instrText>
        </w:r>
        <w:r w:rsidR="00C87476">
          <w:rPr>
            <w:noProof/>
            <w:webHidden/>
          </w:rPr>
        </w:r>
        <w:r w:rsidR="00C87476">
          <w:rPr>
            <w:noProof/>
            <w:webHidden/>
          </w:rPr>
          <w:fldChar w:fldCharType="separate"/>
        </w:r>
        <w:r w:rsidR="0064586F">
          <w:rPr>
            <w:noProof/>
            <w:webHidden/>
          </w:rPr>
          <w:t>42</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2" w:history="1">
        <w:r w:rsidR="00C87476" w:rsidRPr="00652544">
          <w:rPr>
            <w:rStyle w:val="Hiperhivatkozs"/>
            <w:noProof/>
          </w:rPr>
          <w:t>Memória igény</w:t>
        </w:r>
        <w:r w:rsidR="00C87476">
          <w:rPr>
            <w:noProof/>
            <w:webHidden/>
          </w:rPr>
          <w:tab/>
        </w:r>
        <w:r w:rsidR="00C87476">
          <w:rPr>
            <w:noProof/>
            <w:webHidden/>
          </w:rPr>
          <w:fldChar w:fldCharType="begin"/>
        </w:r>
        <w:r w:rsidR="00C87476">
          <w:rPr>
            <w:noProof/>
            <w:webHidden/>
          </w:rPr>
          <w:instrText xml:space="preserve"> PAGEREF _Toc420251782 \h </w:instrText>
        </w:r>
        <w:r w:rsidR="00C87476">
          <w:rPr>
            <w:noProof/>
            <w:webHidden/>
          </w:rPr>
        </w:r>
        <w:r w:rsidR="00C87476">
          <w:rPr>
            <w:noProof/>
            <w:webHidden/>
          </w:rPr>
          <w:fldChar w:fldCharType="separate"/>
        </w:r>
        <w:r w:rsidR="0064586F">
          <w:rPr>
            <w:noProof/>
            <w:webHidden/>
          </w:rPr>
          <w:t>44</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3" w:history="1">
        <w:r w:rsidR="00C87476" w:rsidRPr="00652544">
          <w:rPr>
            <w:rStyle w:val="Hiperhivatkozs"/>
            <w:noProof/>
          </w:rPr>
          <w:t>Zárak aktiválásához szükséges idő</w:t>
        </w:r>
        <w:r w:rsidR="00C87476">
          <w:rPr>
            <w:noProof/>
            <w:webHidden/>
          </w:rPr>
          <w:tab/>
        </w:r>
        <w:r w:rsidR="00C87476">
          <w:rPr>
            <w:noProof/>
            <w:webHidden/>
          </w:rPr>
          <w:fldChar w:fldCharType="begin"/>
        </w:r>
        <w:r w:rsidR="00C87476">
          <w:rPr>
            <w:noProof/>
            <w:webHidden/>
          </w:rPr>
          <w:instrText xml:space="preserve"> PAGEREF _Toc420251783 \h </w:instrText>
        </w:r>
        <w:r w:rsidR="00C87476">
          <w:rPr>
            <w:noProof/>
            <w:webHidden/>
          </w:rPr>
        </w:r>
        <w:r w:rsidR="00C87476">
          <w:rPr>
            <w:noProof/>
            <w:webHidden/>
          </w:rPr>
          <w:fldChar w:fldCharType="separate"/>
        </w:r>
        <w:r w:rsidR="0064586F">
          <w:rPr>
            <w:noProof/>
            <w:webHidden/>
          </w:rPr>
          <w:t>45</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4" w:history="1">
        <w:r w:rsidR="00C87476" w:rsidRPr="00652544">
          <w:rPr>
            <w:rStyle w:val="Hiperhivatkozs"/>
            <w:noProof/>
          </w:rPr>
          <w:t>Művelet végrehajtása zárolt modellen</w:t>
        </w:r>
        <w:r w:rsidR="00C87476">
          <w:rPr>
            <w:noProof/>
            <w:webHidden/>
          </w:rPr>
          <w:tab/>
        </w:r>
        <w:r w:rsidR="00C87476">
          <w:rPr>
            <w:noProof/>
            <w:webHidden/>
          </w:rPr>
          <w:fldChar w:fldCharType="begin"/>
        </w:r>
        <w:r w:rsidR="00C87476">
          <w:rPr>
            <w:noProof/>
            <w:webHidden/>
          </w:rPr>
          <w:instrText xml:space="preserve"> PAGEREF _Toc420251784 \h </w:instrText>
        </w:r>
        <w:r w:rsidR="00C87476">
          <w:rPr>
            <w:noProof/>
            <w:webHidden/>
          </w:rPr>
        </w:r>
        <w:r w:rsidR="00C87476">
          <w:rPr>
            <w:noProof/>
            <w:webHidden/>
          </w:rPr>
          <w:fldChar w:fldCharType="separate"/>
        </w:r>
        <w:r w:rsidR="0064586F">
          <w:rPr>
            <w:noProof/>
            <w:webHidden/>
          </w:rPr>
          <w:t>46</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5" w:history="1">
        <w:r w:rsidR="00C87476" w:rsidRPr="00652544">
          <w:rPr>
            <w:rStyle w:val="Hiperhivatkozs"/>
            <w:noProof/>
          </w:rPr>
          <w:t>Összegzés</w:t>
        </w:r>
        <w:r w:rsidR="00C87476">
          <w:rPr>
            <w:noProof/>
            <w:webHidden/>
          </w:rPr>
          <w:tab/>
        </w:r>
        <w:r w:rsidR="00C87476">
          <w:rPr>
            <w:noProof/>
            <w:webHidden/>
          </w:rPr>
          <w:fldChar w:fldCharType="begin"/>
        </w:r>
        <w:r w:rsidR="00C87476">
          <w:rPr>
            <w:noProof/>
            <w:webHidden/>
          </w:rPr>
          <w:instrText xml:space="preserve"> PAGEREF _Toc420251785 \h </w:instrText>
        </w:r>
        <w:r w:rsidR="00C87476">
          <w:rPr>
            <w:noProof/>
            <w:webHidden/>
          </w:rPr>
        </w:r>
        <w:r w:rsidR="00C87476">
          <w:rPr>
            <w:noProof/>
            <w:webHidden/>
          </w:rPr>
          <w:fldChar w:fldCharType="separate"/>
        </w:r>
        <w:r w:rsidR="0064586F">
          <w:rPr>
            <w:noProof/>
            <w:webHidden/>
          </w:rPr>
          <w:t>47</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786" w:history="1">
        <w:r w:rsidR="00C87476" w:rsidRPr="00652544">
          <w:rPr>
            <w:rStyle w:val="Hiperhivatkozs"/>
            <w:noProof/>
          </w:rPr>
          <w:t>7 Kapcsolódó munkák</w:t>
        </w:r>
        <w:r w:rsidR="00C87476">
          <w:rPr>
            <w:noProof/>
            <w:webHidden/>
          </w:rPr>
          <w:tab/>
        </w:r>
        <w:r w:rsidR="00C87476">
          <w:rPr>
            <w:noProof/>
            <w:webHidden/>
          </w:rPr>
          <w:fldChar w:fldCharType="begin"/>
        </w:r>
        <w:r w:rsidR="00C87476">
          <w:rPr>
            <w:noProof/>
            <w:webHidden/>
          </w:rPr>
          <w:instrText xml:space="preserve"> PAGEREF _Toc420251786 \h </w:instrText>
        </w:r>
        <w:r w:rsidR="00C87476">
          <w:rPr>
            <w:noProof/>
            <w:webHidden/>
          </w:rPr>
        </w:r>
        <w:r w:rsidR="00C87476">
          <w:rPr>
            <w:noProof/>
            <w:webHidden/>
          </w:rPr>
          <w:fldChar w:fldCharType="separate"/>
        </w:r>
        <w:r w:rsidR="0064586F">
          <w:rPr>
            <w:noProof/>
            <w:webHidden/>
          </w:rPr>
          <w:t>48</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7" w:history="1">
        <w:r w:rsidR="00C87476" w:rsidRPr="00652544">
          <w:rPr>
            <w:rStyle w:val="Hiperhivatkozs"/>
            <w:noProof/>
          </w:rPr>
          <w:t>Zárak megvalósítása általában</w:t>
        </w:r>
        <w:r w:rsidR="00C87476">
          <w:rPr>
            <w:noProof/>
            <w:webHidden/>
          </w:rPr>
          <w:tab/>
        </w:r>
        <w:r w:rsidR="00C87476">
          <w:rPr>
            <w:noProof/>
            <w:webHidden/>
          </w:rPr>
          <w:fldChar w:fldCharType="begin"/>
        </w:r>
        <w:r w:rsidR="00C87476">
          <w:rPr>
            <w:noProof/>
            <w:webHidden/>
          </w:rPr>
          <w:instrText xml:space="preserve"> PAGEREF _Toc420251787 \h </w:instrText>
        </w:r>
        <w:r w:rsidR="00C87476">
          <w:rPr>
            <w:noProof/>
            <w:webHidden/>
          </w:rPr>
        </w:r>
        <w:r w:rsidR="00C87476">
          <w:rPr>
            <w:noProof/>
            <w:webHidden/>
          </w:rPr>
          <w:fldChar w:fldCharType="separate"/>
        </w:r>
        <w:r w:rsidR="0064586F">
          <w:rPr>
            <w:noProof/>
            <w:webHidden/>
          </w:rPr>
          <w:t>48</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8" w:history="1">
        <w:r w:rsidR="00C87476" w:rsidRPr="00652544">
          <w:rPr>
            <w:rStyle w:val="Hiperhivatkozs"/>
            <w:noProof/>
          </w:rPr>
          <w:t>CDO</w:t>
        </w:r>
        <w:r w:rsidR="00C87476">
          <w:rPr>
            <w:noProof/>
            <w:webHidden/>
          </w:rPr>
          <w:tab/>
        </w:r>
        <w:r w:rsidR="00C87476">
          <w:rPr>
            <w:noProof/>
            <w:webHidden/>
          </w:rPr>
          <w:fldChar w:fldCharType="begin"/>
        </w:r>
        <w:r w:rsidR="00C87476">
          <w:rPr>
            <w:noProof/>
            <w:webHidden/>
          </w:rPr>
          <w:instrText xml:space="preserve"> PAGEREF _Toc420251788 \h </w:instrText>
        </w:r>
        <w:r w:rsidR="00C87476">
          <w:rPr>
            <w:noProof/>
            <w:webHidden/>
          </w:rPr>
        </w:r>
        <w:r w:rsidR="00C87476">
          <w:rPr>
            <w:noProof/>
            <w:webHidden/>
          </w:rPr>
          <w:fldChar w:fldCharType="separate"/>
        </w:r>
        <w:r w:rsidR="0064586F">
          <w:rPr>
            <w:noProof/>
            <w:webHidden/>
          </w:rPr>
          <w:t>48</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89" w:history="1">
        <w:r w:rsidR="00C87476" w:rsidRPr="00652544">
          <w:rPr>
            <w:rStyle w:val="Hiperhivatkozs"/>
            <w:noProof/>
          </w:rPr>
          <w:t>EMFStore</w:t>
        </w:r>
        <w:r w:rsidR="00C87476">
          <w:rPr>
            <w:noProof/>
            <w:webHidden/>
          </w:rPr>
          <w:tab/>
        </w:r>
        <w:r w:rsidR="00C87476">
          <w:rPr>
            <w:noProof/>
            <w:webHidden/>
          </w:rPr>
          <w:fldChar w:fldCharType="begin"/>
        </w:r>
        <w:r w:rsidR="00C87476">
          <w:rPr>
            <w:noProof/>
            <w:webHidden/>
          </w:rPr>
          <w:instrText xml:space="preserve"> PAGEREF _Toc420251789 \h </w:instrText>
        </w:r>
        <w:r w:rsidR="00C87476">
          <w:rPr>
            <w:noProof/>
            <w:webHidden/>
          </w:rPr>
        </w:r>
        <w:r w:rsidR="00C87476">
          <w:rPr>
            <w:noProof/>
            <w:webHidden/>
          </w:rPr>
          <w:fldChar w:fldCharType="separate"/>
        </w:r>
        <w:r w:rsidR="0064586F">
          <w:rPr>
            <w:noProof/>
            <w:webHidden/>
          </w:rPr>
          <w:t>49</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90" w:history="1">
        <w:r w:rsidR="00C87476" w:rsidRPr="00652544">
          <w:rPr>
            <w:rStyle w:val="Hiperhivatkozs"/>
            <w:noProof/>
          </w:rPr>
          <w:t>EMFStore és CDO összehasonlítása</w:t>
        </w:r>
        <w:r w:rsidR="00C87476">
          <w:rPr>
            <w:noProof/>
            <w:webHidden/>
          </w:rPr>
          <w:tab/>
        </w:r>
        <w:r w:rsidR="00C87476">
          <w:rPr>
            <w:noProof/>
            <w:webHidden/>
          </w:rPr>
          <w:fldChar w:fldCharType="begin"/>
        </w:r>
        <w:r w:rsidR="00C87476">
          <w:rPr>
            <w:noProof/>
            <w:webHidden/>
          </w:rPr>
          <w:instrText xml:space="preserve"> PAGEREF _Toc420251790 \h </w:instrText>
        </w:r>
        <w:r w:rsidR="00C87476">
          <w:rPr>
            <w:noProof/>
            <w:webHidden/>
          </w:rPr>
        </w:r>
        <w:r w:rsidR="00C87476">
          <w:rPr>
            <w:noProof/>
            <w:webHidden/>
          </w:rPr>
          <w:fldChar w:fldCharType="separate"/>
        </w:r>
        <w:r w:rsidR="0064586F">
          <w:rPr>
            <w:noProof/>
            <w:webHidden/>
          </w:rPr>
          <w:t>49</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1" w:history="1">
        <w:r w:rsidR="00C87476" w:rsidRPr="00652544">
          <w:rPr>
            <w:rStyle w:val="Hiperhivatkozs"/>
            <w:noProof/>
          </w:rPr>
          <w:t>7.1.1 Adattárolás</w:t>
        </w:r>
        <w:r w:rsidR="00C87476">
          <w:rPr>
            <w:noProof/>
            <w:webHidden/>
          </w:rPr>
          <w:tab/>
        </w:r>
        <w:r w:rsidR="00C87476">
          <w:rPr>
            <w:noProof/>
            <w:webHidden/>
          </w:rPr>
          <w:fldChar w:fldCharType="begin"/>
        </w:r>
        <w:r w:rsidR="00C87476">
          <w:rPr>
            <w:noProof/>
            <w:webHidden/>
          </w:rPr>
          <w:instrText xml:space="preserve"> PAGEREF _Toc420251791 \h </w:instrText>
        </w:r>
        <w:r w:rsidR="00C87476">
          <w:rPr>
            <w:noProof/>
            <w:webHidden/>
          </w:rPr>
        </w:r>
        <w:r w:rsidR="00C87476">
          <w:rPr>
            <w:noProof/>
            <w:webHidden/>
          </w:rPr>
          <w:fldChar w:fldCharType="separate"/>
        </w:r>
        <w:r w:rsidR="0064586F">
          <w:rPr>
            <w:noProof/>
            <w:webHidden/>
          </w:rPr>
          <w:t>49</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2" w:history="1">
        <w:r w:rsidR="00C87476" w:rsidRPr="00652544">
          <w:rPr>
            <w:rStyle w:val="Hiperhivatkozs"/>
            <w:noProof/>
          </w:rPr>
          <w:t>7.1.2 Kollaboráció</w:t>
        </w:r>
        <w:r w:rsidR="00C87476">
          <w:rPr>
            <w:noProof/>
            <w:webHidden/>
          </w:rPr>
          <w:tab/>
        </w:r>
        <w:r w:rsidR="00C87476">
          <w:rPr>
            <w:noProof/>
            <w:webHidden/>
          </w:rPr>
          <w:fldChar w:fldCharType="begin"/>
        </w:r>
        <w:r w:rsidR="00C87476">
          <w:rPr>
            <w:noProof/>
            <w:webHidden/>
          </w:rPr>
          <w:instrText xml:space="preserve"> PAGEREF _Toc420251792 \h </w:instrText>
        </w:r>
        <w:r w:rsidR="00C87476">
          <w:rPr>
            <w:noProof/>
            <w:webHidden/>
          </w:rPr>
        </w:r>
        <w:r w:rsidR="00C87476">
          <w:rPr>
            <w:noProof/>
            <w:webHidden/>
          </w:rPr>
          <w:fldChar w:fldCharType="separate"/>
        </w:r>
        <w:r w:rsidR="0064586F">
          <w:rPr>
            <w:noProof/>
            <w:webHidden/>
          </w:rPr>
          <w:t>50</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3" w:history="1">
        <w:r w:rsidR="00C87476" w:rsidRPr="00652544">
          <w:rPr>
            <w:rStyle w:val="Hiperhivatkozs"/>
            <w:noProof/>
          </w:rPr>
          <w:t>7.1.3 Jogok kezelése, zárolás</w:t>
        </w:r>
        <w:r w:rsidR="00C87476">
          <w:rPr>
            <w:noProof/>
            <w:webHidden/>
          </w:rPr>
          <w:tab/>
        </w:r>
        <w:r w:rsidR="00C87476">
          <w:rPr>
            <w:noProof/>
            <w:webHidden/>
          </w:rPr>
          <w:fldChar w:fldCharType="begin"/>
        </w:r>
        <w:r w:rsidR="00C87476">
          <w:rPr>
            <w:noProof/>
            <w:webHidden/>
          </w:rPr>
          <w:instrText xml:space="preserve"> PAGEREF _Toc420251793 \h </w:instrText>
        </w:r>
        <w:r w:rsidR="00C87476">
          <w:rPr>
            <w:noProof/>
            <w:webHidden/>
          </w:rPr>
        </w:r>
        <w:r w:rsidR="00C87476">
          <w:rPr>
            <w:noProof/>
            <w:webHidden/>
          </w:rPr>
          <w:fldChar w:fldCharType="separate"/>
        </w:r>
        <w:r w:rsidR="0064586F">
          <w:rPr>
            <w:noProof/>
            <w:webHidden/>
          </w:rPr>
          <w:t>50</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4" w:history="1">
        <w:r w:rsidR="00C87476" w:rsidRPr="00652544">
          <w:rPr>
            <w:rStyle w:val="Hiperhivatkozs"/>
            <w:noProof/>
          </w:rPr>
          <w:t>7.1.4 Konfliktusok megoldása</w:t>
        </w:r>
        <w:r w:rsidR="00C87476">
          <w:rPr>
            <w:noProof/>
            <w:webHidden/>
          </w:rPr>
          <w:tab/>
        </w:r>
        <w:r w:rsidR="00C87476">
          <w:rPr>
            <w:noProof/>
            <w:webHidden/>
          </w:rPr>
          <w:fldChar w:fldCharType="begin"/>
        </w:r>
        <w:r w:rsidR="00C87476">
          <w:rPr>
            <w:noProof/>
            <w:webHidden/>
          </w:rPr>
          <w:instrText xml:space="preserve"> PAGEREF _Toc420251794 \h </w:instrText>
        </w:r>
        <w:r w:rsidR="00C87476">
          <w:rPr>
            <w:noProof/>
            <w:webHidden/>
          </w:rPr>
        </w:r>
        <w:r w:rsidR="00C87476">
          <w:rPr>
            <w:noProof/>
            <w:webHidden/>
          </w:rPr>
          <w:fldChar w:fldCharType="separate"/>
        </w:r>
        <w:r w:rsidR="0064586F">
          <w:rPr>
            <w:noProof/>
            <w:webHidden/>
          </w:rPr>
          <w:t>50</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5" w:history="1">
        <w:r w:rsidR="00C87476" w:rsidRPr="00652544">
          <w:rPr>
            <w:rStyle w:val="Hiperhivatkozs"/>
            <w:noProof/>
          </w:rPr>
          <w:t>7.1.5 Skálázhatóság</w:t>
        </w:r>
        <w:r w:rsidR="00C87476">
          <w:rPr>
            <w:noProof/>
            <w:webHidden/>
          </w:rPr>
          <w:tab/>
        </w:r>
        <w:r w:rsidR="00C87476">
          <w:rPr>
            <w:noProof/>
            <w:webHidden/>
          </w:rPr>
          <w:fldChar w:fldCharType="begin"/>
        </w:r>
        <w:r w:rsidR="00C87476">
          <w:rPr>
            <w:noProof/>
            <w:webHidden/>
          </w:rPr>
          <w:instrText xml:space="preserve"> PAGEREF _Toc420251795 \h </w:instrText>
        </w:r>
        <w:r w:rsidR="00C87476">
          <w:rPr>
            <w:noProof/>
            <w:webHidden/>
          </w:rPr>
        </w:r>
        <w:r w:rsidR="00C87476">
          <w:rPr>
            <w:noProof/>
            <w:webHidden/>
          </w:rPr>
          <w:fldChar w:fldCharType="separate"/>
        </w:r>
        <w:r w:rsidR="0064586F">
          <w:rPr>
            <w:noProof/>
            <w:webHidden/>
          </w:rPr>
          <w:t>51</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6" w:history="1">
        <w:r w:rsidR="00C87476" w:rsidRPr="00652544">
          <w:rPr>
            <w:rStyle w:val="Hiperhivatkozs"/>
            <w:noProof/>
          </w:rPr>
          <w:t>7.1.6 Összefoglalás</w:t>
        </w:r>
        <w:r w:rsidR="00C87476">
          <w:rPr>
            <w:noProof/>
            <w:webHidden/>
          </w:rPr>
          <w:tab/>
        </w:r>
        <w:r w:rsidR="00C87476">
          <w:rPr>
            <w:noProof/>
            <w:webHidden/>
          </w:rPr>
          <w:fldChar w:fldCharType="begin"/>
        </w:r>
        <w:r w:rsidR="00C87476">
          <w:rPr>
            <w:noProof/>
            <w:webHidden/>
          </w:rPr>
          <w:instrText xml:space="preserve"> PAGEREF _Toc420251796 \h </w:instrText>
        </w:r>
        <w:r w:rsidR="00C87476">
          <w:rPr>
            <w:noProof/>
            <w:webHidden/>
          </w:rPr>
        </w:r>
        <w:r w:rsidR="00C87476">
          <w:rPr>
            <w:noProof/>
            <w:webHidden/>
          </w:rPr>
          <w:fldChar w:fldCharType="separate"/>
        </w:r>
        <w:r w:rsidR="0064586F">
          <w:rPr>
            <w:noProof/>
            <w:webHidden/>
          </w:rPr>
          <w:t>51</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797" w:history="1">
        <w:r w:rsidR="00C87476" w:rsidRPr="00652544">
          <w:rPr>
            <w:rStyle w:val="Hiperhivatkozs"/>
            <w:noProof/>
          </w:rPr>
          <w:t>MetaEdit</w:t>
        </w:r>
        <w:r w:rsidR="00C87476">
          <w:rPr>
            <w:noProof/>
            <w:webHidden/>
          </w:rPr>
          <w:tab/>
        </w:r>
        <w:r w:rsidR="00C87476">
          <w:rPr>
            <w:noProof/>
            <w:webHidden/>
          </w:rPr>
          <w:fldChar w:fldCharType="begin"/>
        </w:r>
        <w:r w:rsidR="00C87476">
          <w:rPr>
            <w:noProof/>
            <w:webHidden/>
          </w:rPr>
          <w:instrText xml:space="preserve"> PAGEREF _Toc420251797 \h </w:instrText>
        </w:r>
        <w:r w:rsidR="00C87476">
          <w:rPr>
            <w:noProof/>
            <w:webHidden/>
          </w:rPr>
        </w:r>
        <w:r w:rsidR="00C87476">
          <w:rPr>
            <w:noProof/>
            <w:webHidden/>
          </w:rPr>
          <w:fldChar w:fldCharType="separate"/>
        </w:r>
        <w:r w:rsidR="0064586F">
          <w:rPr>
            <w:noProof/>
            <w:webHidden/>
          </w:rPr>
          <w:t>51</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8" w:history="1">
        <w:r w:rsidR="00C87476" w:rsidRPr="00652544">
          <w:rPr>
            <w:rStyle w:val="Hiperhivatkozs"/>
            <w:noProof/>
          </w:rPr>
          <w:t>7.1.7 Modellszerkesztés</w:t>
        </w:r>
        <w:r w:rsidR="00C87476">
          <w:rPr>
            <w:noProof/>
            <w:webHidden/>
          </w:rPr>
          <w:tab/>
        </w:r>
        <w:r w:rsidR="00C87476">
          <w:rPr>
            <w:noProof/>
            <w:webHidden/>
          </w:rPr>
          <w:fldChar w:fldCharType="begin"/>
        </w:r>
        <w:r w:rsidR="00C87476">
          <w:rPr>
            <w:noProof/>
            <w:webHidden/>
          </w:rPr>
          <w:instrText xml:space="preserve"> PAGEREF _Toc420251798 \h </w:instrText>
        </w:r>
        <w:r w:rsidR="00C87476">
          <w:rPr>
            <w:noProof/>
            <w:webHidden/>
          </w:rPr>
        </w:r>
        <w:r w:rsidR="00C87476">
          <w:rPr>
            <w:noProof/>
            <w:webHidden/>
          </w:rPr>
          <w:fldChar w:fldCharType="separate"/>
        </w:r>
        <w:r w:rsidR="0064586F">
          <w:rPr>
            <w:noProof/>
            <w:webHidden/>
          </w:rPr>
          <w:t>52</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799" w:history="1">
        <w:r w:rsidR="00C87476" w:rsidRPr="00652544">
          <w:rPr>
            <w:rStyle w:val="Hiperhivatkozs"/>
            <w:noProof/>
          </w:rPr>
          <w:t>7.1.8 Kollaboratív munka támogatása</w:t>
        </w:r>
        <w:r w:rsidR="00C87476">
          <w:rPr>
            <w:noProof/>
            <w:webHidden/>
          </w:rPr>
          <w:tab/>
        </w:r>
        <w:r w:rsidR="00C87476">
          <w:rPr>
            <w:noProof/>
            <w:webHidden/>
          </w:rPr>
          <w:fldChar w:fldCharType="begin"/>
        </w:r>
        <w:r w:rsidR="00C87476">
          <w:rPr>
            <w:noProof/>
            <w:webHidden/>
          </w:rPr>
          <w:instrText xml:space="preserve"> PAGEREF _Toc420251799 \h </w:instrText>
        </w:r>
        <w:r w:rsidR="00C87476">
          <w:rPr>
            <w:noProof/>
            <w:webHidden/>
          </w:rPr>
        </w:r>
        <w:r w:rsidR="00C87476">
          <w:rPr>
            <w:noProof/>
            <w:webHidden/>
          </w:rPr>
          <w:fldChar w:fldCharType="separate"/>
        </w:r>
        <w:r w:rsidR="0064586F">
          <w:rPr>
            <w:noProof/>
            <w:webHidden/>
          </w:rPr>
          <w:t>52</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800" w:history="1">
        <w:r w:rsidR="00C87476" w:rsidRPr="00652544">
          <w:rPr>
            <w:rStyle w:val="Hiperhivatkozs"/>
            <w:noProof/>
          </w:rPr>
          <w:t>7.1.9 Integrálhatóság, más környezetekkel való kapcsolat</w:t>
        </w:r>
        <w:r w:rsidR="00C87476">
          <w:rPr>
            <w:noProof/>
            <w:webHidden/>
          </w:rPr>
          <w:tab/>
        </w:r>
        <w:r w:rsidR="00C87476">
          <w:rPr>
            <w:noProof/>
            <w:webHidden/>
          </w:rPr>
          <w:fldChar w:fldCharType="begin"/>
        </w:r>
        <w:r w:rsidR="00C87476">
          <w:rPr>
            <w:noProof/>
            <w:webHidden/>
          </w:rPr>
          <w:instrText xml:space="preserve"> PAGEREF _Toc420251800 \h </w:instrText>
        </w:r>
        <w:r w:rsidR="00C87476">
          <w:rPr>
            <w:noProof/>
            <w:webHidden/>
          </w:rPr>
        </w:r>
        <w:r w:rsidR="00C87476">
          <w:rPr>
            <w:noProof/>
            <w:webHidden/>
          </w:rPr>
          <w:fldChar w:fldCharType="separate"/>
        </w:r>
        <w:r w:rsidR="0064586F">
          <w:rPr>
            <w:noProof/>
            <w:webHidden/>
          </w:rPr>
          <w:t>52</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801" w:history="1">
        <w:r w:rsidR="00C87476" w:rsidRPr="00652544">
          <w:rPr>
            <w:rStyle w:val="Hiperhivatkozs"/>
            <w:noProof/>
          </w:rPr>
          <w:t>8 Összefoglalás</w:t>
        </w:r>
        <w:r w:rsidR="00C87476">
          <w:rPr>
            <w:noProof/>
            <w:webHidden/>
          </w:rPr>
          <w:tab/>
        </w:r>
        <w:r w:rsidR="00C87476">
          <w:rPr>
            <w:noProof/>
            <w:webHidden/>
          </w:rPr>
          <w:fldChar w:fldCharType="begin"/>
        </w:r>
        <w:r w:rsidR="00C87476">
          <w:rPr>
            <w:noProof/>
            <w:webHidden/>
          </w:rPr>
          <w:instrText xml:space="preserve"> PAGEREF _Toc420251801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6733C4">
      <w:pPr>
        <w:pStyle w:val="TJ2"/>
        <w:tabs>
          <w:tab w:val="right" w:leader="dot" w:pos="8494"/>
        </w:tabs>
        <w:rPr>
          <w:rFonts w:asciiTheme="minorHAnsi" w:eastAsiaTheme="minorEastAsia" w:hAnsiTheme="minorHAnsi" w:cstheme="minorBidi"/>
          <w:noProof/>
          <w:sz w:val="22"/>
          <w:szCs w:val="22"/>
          <w:lang w:eastAsia="hu-HU"/>
        </w:rPr>
      </w:pPr>
      <w:hyperlink w:anchor="_Toc420251802" w:history="1">
        <w:r w:rsidR="00C87476" w:rsidRPr="00652544">
          <w:rPr>
            <w:rStyle w:val="Hiperhivatkozs"/>
            <w:noProof/>
          </w:rPr>
          <w:t>Továbbfejlesztési irányok</w:t>
        </w:r>
        <w:r w:rsidR="00C87476">
          <w:rPr>
            <w:noProof/>
            <w:webHidden/>
          </w:rPr>
          <w:tab/>
        </w:r>
        <w:r w:rsidR="00C87476">
          <w:rPr>
            <w:noProof/>
            <w:webHidden/>
          </w:rPr>
          <w:fldChar w:fldCharType="begin"/>
        </w:r>
        <w:r w:rsidR="00C87476">
          <w:rPr>
            <w:noProof/>
            <w:webHidden/>
          </w:rPr>
          <w:instrText xml:space="preserve"> PAGEREF _Toc420251802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803" w:history="1">
        <w:r w:rsidR="00C87476" w:rsidRPr="00652544">
          <w:rPr>
            <w:rStyle w:val="Hiperhivatkozs"/>
            <w:noProof/>
          </w:rPr>
          <w:t>8.1.1 Nagyobb kifejező erővel rendelkező zárak</w:t>
        </w:r>
        <w:r w:rsidR="00C87476">
          <w:rPr>
            <w:noProof/>
            <w:webHidden/>
          </w:rPr>
          <w:tab/>
        </w:r>
        <w:r w:rsidR="00C87476">
          <w:rPr>
            <w:noProof/>
            <w:webHidden/>
          </w:rPr>
          <w:fldChar w:fldCharType="begin"/>
        </w:r>
        <w:r w:rsidR="00C87476">
          <w:rPr>
            <w:noProof/>
            <w:webHidden/>
          </w:rPr>
          <w:instrText xml:space="preserve"> PAGEREF _Toc420251803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804" w:history="1">
        <w:r w:rsidR="00C87476" w:rsidRPr="00652544">
          <w:rPr>
            <w:rStyle w:val="Hiperhivatkozs"/>
            <w:noProof/>
          </w:rPr>
          <w:t>8.1.2 Zár sértés esetén visszajelzés</w:t>
        </w:r>
        <w:r w:rsidR="00C87476">
          <w:rPr>
            <w:noProof/>
            <w:webHidden/>
          </w:rPr>
          <w:tab/>
        </w:r>
        <w:r w:rsidR="00C87476">
          <w:rPr>
            <w:noProof/>
            <w:webHidden/>
          </w:rPr>
          <w:fldChar w:fldCharType="begin"/>
        </w:r>
        <w:r w:rsidR="00C87476">
          <w:rPr>
            <w:noProof/>
            <w:webHidden/>
          </w:rPr>
          <w:instrText xml:space="preserve"> PAGEREF _Toc420251804 \h </w:instrText>
        </w:r>
        <w:r w:rsidR="00C87476">
          <w:rPr>
            <w:noProof/>
            <w:webHidden/>
          </w:rPr>
        </w:r>
        <w:r w:rsidR="00C87476">
          <w:rPr>
            <w:noProof/>
            <w:webHidden/>
          </w:rPr>
          <w:fldChar w:fldCharType="separate"/>
        </w:r>
        <w:r w:rsidR="0064586F">
          <w:rPr>
            <w:noProof/>
            <w:webHidden/>
          </w:rPr>
          <w:t>54</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805" w:history="1">
        <w:r w:rsidR="00C87476" w:rsidRPr="00652544">
          <w:rPr>
            <w:rStyle w:val="Hiperhivatkozs"/>
            <w:noProof/>
          </w:rPr>
          <w:t>8.1.3 Intelligens zárelhelyezés</w:t>
        </w:r>
        <w:r w:rsidR="00C87476">
          <w:rPr>
            <w:noProof/>
            <w:webHidden/>
          </w:rPr>
          <w:tab/>
        </w:r>
        <w:r w:rsidR="00C87476">
          <w:rPr>
            <w:noProof/>
            <w:webHidden/>
          </w:rPr>
          <w:fldChar w:fldCharType="begin"/>
        </w:r>
        <w:r w:rsidR="00C87476">
          <w:rPr>
            <w:noProof/>
            <w:webHidden/>
          </w:rPr>
          <w:instrText xml:space="preserve"> PAGEREF _Toc420251805 \h </w:instrText>
        </w:r>
        <w:r w:rsidR="00C87476">
          <w:rPr>
            <w:noProof/>
            <w:webHidden/>
          </w:rPr>
        </w:r>
        <w:r w:rsidR="00C87476">
          <w:rPr>
            <w:noProof/>
            <w:webHidden/>
          </w:rPr>
          <w:fldChar w:fldCharType="separate"/>
        </w:r>
        <w:r w:rsidR="0064586F">
          <w:rPr>
            <w:noProof/>
            <w:webHidden/>
          </w:rPr>
          <w:t>55</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806" w:history="1">
        <w:r w:rsidR="00C87476" w:rsidRPr="00652544">
          <w:rPr>
            <w:rStyle w:val="Hiperhivatkozs"/>
            <w:noProof/>
          </w:rPr>
          <w:t>8.1.4 Hatékonyabb kommunikáció</w:t>
        </w:r>
        <w:r w:rsidR="00C87476">
          <w:rPr>
            <w:noProof/>
            <w:webHidden/>
          </w:rPr>
          <w:tab/>
        </w:r>
        <w:r w:rsidR="00C87476">
          <w:rPr>
            <w:noProof/>
            <w:webHidden/>
          </w:rPr>
          <w:fldChar w:fldCharType="begin"/>
        </w:r>
        <w:r w:rsidR="00C87476">
          <w:rPr>
            <w:noProof/>
            <w:webHidden/>
          </w:rPr>
          <w:instrText xml:space="preserve"> PAGEREF _Toc420251806 \h </w:instrText>
        </w:r>
        <w:r w:rsidR="00C87476">
          <w:rPr>
            <w:noProof/>
            <w:webHidden/>
          </w:rPr>
        </w:r>
        <w:r w:rsidR="00C87476">
          <w:rPr>
            <w:noProof/>
            <w:webHidden/>
          </w:rPr>
          <w:fldChar w:fldCharType="separate"/>
        </w:r>
        <w:r w:rsidR="0064586F">
          <w:rPr>
            <w:noProof/>
            <w:webHidden/>
          </w:rPr>
          <w:t>55</w:t>
        </w:r>
        <w:r w:rsidR="00C87476">
          <w:rPr>
            <w:noProof/>
            <w:webHidden/>
          </w:rPr>
          <w:fldChar w:fldCharType="end"/>
        </w:r>
      </w:hyperlink>
    </w:p>
    <w:p w:rsidR="00C87476" w:rsidRDefault="006733C4">
      <w:pPr>
        <w:pStyle w:val="TJ3"/>
        <w:tabs>
          <w:tab w:val="right" w:leader="dot" w:pos="8494"/>
        </w:tabs>
        <w:rPr>
          <w:rFonts w:asciiTheme="minorHAnsi" w:eastAsiaTheme="minorEastAsia" w:hAnsiTheme="minorHAnsi" w:cstheme="minorBidi"/>
          <w:noProof/>
          <w:sz w:val="22"/>
          <w:szCs w:val="22"/>
          <w:lang w:eastAsia="hu-HU"/>
        </w:rPr>
      </w:pPr>
      <w:hyperlink w:anchor="_Toc420251807" w:history="1">
        <w:r w:rsidR="00C87476" w:rsidRPr="00652544">
          <w:rPr>
            <w:rStyle w:val="Hiperhivatkozs"/>
            <w:noProof/>
          </w:rPr>
          <w:t>8.1.5 Magasabb szintű integráció</w:t>
        </w:r>
        <w:r w:rsidR="00C87476">
          <w:rPr>
            <w:noProof/>
            <w:webHidden/>
          </w:rPr>
          <w:tab/>
        </w:r>
        <w:r w:rsidR="00C87476">
          <w:rPr>
            <w:noProof/>
            <w:webHidden/>
          </w:rPr>
          <w:fldChar w:fldCharType="begin"/>
        </w:r>
        <w:r w:rsidR="00C87476">
          <w:rPr>
            <w:noProof/>
            <w:webHidden/>
          </w:rPr>
          <w:instrText xml:space="preserve"> PAGEREF _Toc420251807 \h </w:instrText>
        </w:r>
        <w:r w:rsidR="00C87476">
          <w:rPr>
            <w:noProof/>
            <w:webHidden/>
          </w:rPr>
        </w:r>
        <w:r w:rsidR="00C87476">
          <w:rPr>
            <w:noProof/>
            <w:webHidden/>
          </w:rPr>
          <w:fldChar w:fldCharType="separate"/>
        </w:r>
        <w:r w:rsidR="0064586F">
          <w:rPr>
            <w:noProof/>
            <w:webHidden/>
          </w:rPr>
          <w:t>55</w:t>
        </w:r>
        <w:r w:rsidR="00C87476">
          <w:rPr>
            <w:noProof/>
            <w:webHidden/>
          </w:rPr>
          <w:fldChar w:fldCharType="end"/>
        </w:r>
      </w:hyperlink>
    </w:p>
    <w:p w:rsidR="00C87476" w:rsidRDefault="006733C4">
      <w:pPr>
        <w:pStyle w:val="TJ1"/>
        <w:rPr>
          <w:rFonts w:asciiTheme="minorHAnsi" w:eastAsiaTheme="minorEastAsia" w:hAnsiTheme="minorHAnsi" w:cstheme="minorBidi"/>
          <w:b w:val="0"/>
          <w:noProof/>
          <w:sz w:val="22"/>
          <w:szCs w:val="22"/>
          <w:lang w:eastAsia="hu-HU"/>
        </w:rPr>
      </w:pPr>
      <w:hyperlink w:anchor="_Toc420251808" w:history="1">
        <w:r w:rsidR="00C87476" w:rsidRPr="00652544">
          <w:rPr>
            <w:rStyle w:val="Hiperhivatkozs"/>
            <w:noProof/>
          </w:rPr>
          <w:t>Irodalomjegyzék</w:t>
        </w:r>
        <w:r w:rsidR="00C87476">
          <w:rPr>
            <w:noProof/>
            <w:webHidden/>
          </w:rPr>
          <w:tab/>
        </w:r>
        <w:r w:rsidR="00C87476">
          <w:rPr>
            <w:noProof/>
            <w:webHidden/>
          </w:rPr>
          <w:fldChar w:fldCharType="begin"/>
        </w:r>
        <w:r w:rsidR="00C87476">
          <w:rPr>
            <w:noProof/>
            <w:webHidden/>
          </w:rPr>
          <w:instrText xml:space="preserve"> PAGEREF _Toc420251808 \h </w:instrText>
        </w:r>
        <w:r w:rsidR="00C87476">
          <w:rPr>
            <w:noProof/>
            <w:webHidden/>
          </w:rPr>
        </w:r>
        <w:r w:rsidR="00C87476">
          <w:rPr>
            <w:noProof/>
            <w:webHidden/>
          </w:rPr>
          <w:fldChar w:fldCharType="separate"/>
        </w:r>
        <w:r w:rsidR="0064586F">
          <w:rPr>
            <w:noProof/>
            <w:webHidden/>
          </w:rPr>
          <w:t>56</w:t>
        </w:r>
        <w:r w:rsidR="00C87476">
          <w:rPr>
            <w:noProof/>
            <w:webHidden/>
          </w:rPr>
          <w:fldChar w:fldCharType="end"/>
        </w:r>
      </w:hyperlink>
    </w:p>
    <w:p w:rsidR="00730B3C" w:rsidRDefault="00730B3C">
      <w:r>
        <w:rPr>
          <w:b/>
          <w:bCs/>
        </w:rPr>
        <w:fldChar w:fldCharType="end"/>
      </w:r>
    </w:p>
    <w:p w:rsidR="0063585C" w:rsidRPr="00B50CAA" w:rsidRDefault="0063585C" w:rsidP="00511077">
      <w:pPr>
        <w:pStyle w:val="Kpalrs"/>
      </w:pPr>
    </w:p>
    <w:p w:rsidR="00681E99" w:rsidRPr="00B50CAA" w:rsidRDefault="00681E99" w:rsidP="00854BDC">
      <w:pPr>
        <w:pStyle w:val="Nyilatkozatcm"/>
      </w:pPr>
      <w:r w:rsidRPr="00B50CAA">
        <w:lastRenderedPageBreak/>
        <w:t>Hallgatói nyilatkozat</w:t>
      </w:r>
    </w:p>
    <w:p w:rsidR="00681E99" w:rsidRDefault="00681E99" w:rsidP="005E01E0">
      <w:pPr>
        <w:pStyle w:val="Nyilatkozatszveg"/>
      </w:pPr>
      <w:r w:rsidRPr="00B50CAA">
        <w:t xml:space="preserve">Alulírott </w:t>
      </w:r>
      <w:r w:rsidR="004046D5" w:rsidRPr="004046D5">
        <w:t>Berkes Sándor</w:t>
      </w:r>
      <w:r w:rsidRPr="00B50CAA">
        <w:t xml:space="preserve">, szigorló hallgató kijelentem, hogy ezt a </w:t>
      </w:r>
      <w:r>
        <w:t>szakdolgozatot</w:t>
      </w:r>
      <w:r w:rsidR="004046D5">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64586F">
        <w:rPr>
          <w:noProof/>
        </w:rPr>
        <w:t>2015. 05. 24.</w:t>
      </w:r>
      <w:r w:rsidRPr="00B50CAA">
        <w:fldChar w:fldCharType="end"/>
      </w:r>
    </w:p>
    <w:p w:rsidR="00681E99" w:rsidRDefault="005E01E0" w:rsidP="00854BDC">
      <w:pPr>
        <w:pStyle w:val="Nyilatkozatalrs"/>
      </w:pPr>
      <w:r>
        <w:tab/>
      </w:r>
      <w:r w:rsidR="00854BDC">
        <w:t>...</w:t>
      </w:r>
      <w:r>
        <w:t>…………………………………………….</w:t>
      </w:r>
    </w:p>
    <w:p w:rsidR="005E01E0" w:rsidRDefault="005E01E0" w:rsidP="00854BDC">
      <w:pPr>
        <w:pStyle w:val="Nyilatkozatalrs"/>
      </w:pPr>
      <w:r>
        <w:tab/>
      </w:r>
      <w:r w:rsidR="00A71FD5">
        <w:t>Berkes Sándor</w:t>
      </w:r>
    </w:p>
    <w:p w:rsidR="00854BDC" w:rsidRPr="00B50CAA" w:rsidRDefault="00854BDC" w:rsidP="00854BDC">
      <w:pPr>
        <w:pStyle w:val="Nyilatkozatszveg"/>
      </w:pPr>
    </w:p>
    <w:p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rsidR="0063585C" w:rsidRDefault="0063585C" w:rsidP="00816BCB">
      <w:pPr>
        <w:pStyle w:val="Fejezetcimszmozsnlkl"/>
      </w:pPr>
      <w:bookmarkStart w:id="0" w:name="_Toc420251742"/>
      <w:r w:rsidRPr="00B50CAA">
        <w:lastRenderedPageBreak/>
        <w:t>Összefoglaló</w:t>
      </w:r>
      <w:bookmarkEnd w:id="0"/>
    </w:p>
    <w:p w:rsidR="00763E0E" w:rsidRDefault="00763E0E" w:rsidP="00763E0E">
      <w:r>
        <w:t>Napjainkban a modellvezérelt fejlesztés</w:t>
      </w:r>
      <w:r w:rsidR="000737A2">
        <w:t xml:space="preserve"> (MDE)</w:t>
      </w:r>
      <w:r>
        <w:t xml:space="preserve"> egyre népszerűbb a kompl</w:t>
      </w:r>
      <w:r w:rsidR="00AE15BB">
        <w:t>ex rendszerek tervezése területén</w:t>
      </w:r>
      <w:r>
        <w:t>.</w:t>
      </w:r>
      <w:r w:rsidR="000737A2">
        <w:t xml:space="preserve"> A módszertant kiegészítve kollaborációs eszközökkel a mérnökök egy időben ugyanazon a modellen </w:t>
      </w:r>
      <w:r w:rsidR="00AC59F5">
        <w:t xml:space="preserve">képesek dolgozni, így nagyban nő a produktivitásuk. </w:t>
      </w:r>
      <w:r w:rsidR="002F6C09">
        <w:t>A felhasznált</w:t>
      </w:r>
      <w:r w:rsidR="00AC59F5">
        <w:t xml:space="preserve"> eszközök </w:t>
      </w:r>
      <w:r w:rsidR="002F6C09">
        <w:t>funkció</w:t>
      </w:r>
      <w:r w:rsidR="00DE4048">
        <w:t>i</w:t>
      </w:r>
      <w:r w:rsidR="002F6C09">
        <w:t xml:space="preserve"> </w:t>
      </w:r>
      <w:r w:rsidR="00AC59F5">
        <w:t xml:space="preserve">ugyan már manapság is </w:t>
      </w:r>
      <w:r w:rsidR="002F6C09">
        <w:t>sokrétű</w:t>
      </w:r>
      <w:r w:rsidR="00DE4048">
        <w:t>ek</w:t>
      </w:r>
      <w:r w:rsidR="00AC59F5">
        <w:t>, azonban a folyamatosan növekedő igények az eszközök folyamatos bővítését és fejlesztését igénylik.</w:t>
      </w:r>
    </w:p>
    <w:p w:rsidR="000C07A4" w:rsidRDefault="000C07A4" w:rsidP="00FC5904">
      <w:r>
        <w:t>Hogy ezen eszközök megfelelő irányban fejlőd</w:t>
      </w:r>
      <w:r w:rsidR="00263903">
        <w:t xml:space="preserve">jenek, a MONDO projekt a modell </w:t>
      </w:r>
      <w:r>
        <w:t>vezérlés elméleti alapjaival, skálázható modellezéssel és ezek egy nyílt-forrású felhő alapú rendszerbe való integrálhatóságával foglalkozik.</w:t>
      </w:r>
      <w:r w:rsidR="00A0272F">
        <w:t xml:space="preserve"> </w:t>
      </w:r>
      <w:r w:rsidR="00FC5904">
        <w:t>A munkám itt kapcsolódik be.</w:t>
      </w:r>
    </w:p>
    <w:p w:rsidR="00FC5904" w:rsidRDefault="00FC5904" w:rsidP="00FC5904">
      <w:r>
        <w:t>A feladatom egy kollaborációt támogató, EMF modelleken</w:t>
      </w:r>
      <w:r w:rsidR="00DE4048">
        <w:t xml:space="preserve"> tulajdonság alapú</w:t>
      </w:r>
      <w:r>
        <w:t xml:space="preserve"> zárolás</w:t>
      </w:r>
      <w:r w:rsidR="00451F01">
        <w:t>t</w:t>
      </w:r>
      <w:r>
        <w:t xml:space="preserve"> megvalósító eszköz létrehozása volt. </w:t>
      </w:r>
      <w:r w:rsidR="00C500F5">
        <w:t>A munkám során</w:t>
      </w:r>
      <w:r>
        <w:t xml:space="preserve"> megvizsgáltam több már meglévő alternatívát, megvizsgáltam a verziókezelő rendszereket és az Eclipse eszközeit is. Ezek után az Eclipse </w:t>
      </w:r>
      <w:proofErr w:type="spellStart"/>
      <w:r>
        <w:t>IncQuery</w:t>
      </w:r>
      <w:proofErr w:type="spellEnd"/>
      <w:r>
        <w:t xml:space="preserve"> eszköze segítségével hoztam létre egy </w:t>
      </w:r>
      <w:r w:rsidR="00F37A89">
        <w:t>szakterület</w:t>
      </w:r>
      <w:r>
        <w:t xml:space="preserve"> és szerkesztő független </w:t>
      </w:r>
      <w:r w:rsidR="003F72C6">
        <w:t xml:space="preserve">modell zárolási eszközt. </w:t>
      </w:r>
    </w:p>
    <w:p w:rsidR="003F72C6" w:rsidRPr="00763E0E" w:rsidRDefault="003F72C6" w:rsidP="00FC5904">
      <w:r>
        <w:t xml:space="preserve">Eredményül egy nagy memória igényű, de hatékony, gyors eszközt kaptam. Az </w:t>
      </w:r>
      <w:proofErr w:type="spellStart"/>
      <w:r w:rsidR="00EE3CBA">
        <w:t>IncQuery</w:t>
      </w:r>
      <w:proofErr w:type="spellEnd"/>
      <w:r w:rsidR="00EE3CBA">
        <w:t xml:space="preserve"> </w:t>
      </w:r>
      <w:r w:rsidR="005733F2">
        <w:t>használata</w:t>
      </w:r>
      <w:r w:rsidR="00EE3CBA">
        <w:t xml:space="preserve"> által egy</w:t>
      </w:r>
      <w:r>
        <w:t xml:space="preserve"> könnyen értelmezhető, </w:t>
      </w:r>
      <w:r w:rsidR="005733F2">
        <w:t>deklaratív zármintákat kaptam. Ezen minták változó</w:t>
      </w:r>
      <w:r w:rsidR="00493AA8">
        <w:t>i</w:t>
      </w:r>
      <w:r w:rsidR="005733F2">
        <w:t xml:space="preserve"> fix értékeket vehetnek fel, vagy szabad paraméterként funkcionálhatnak. </w:t>
      </w:r>
      <w:r w:rsidR="00AE15BB">
        <w:t>A zárak könnyen megoszthatóak egy központi szerver segítségével, majd ezek al</w:t>
      </w:r>
      <w:r w:rsidR="002B6093">
        <w:t>kalmazhatóak a kliensek oldalain</w:t>
      </w:r>
      <w:r w:rsidR="00AE15BB">
        <w:t>. Így a meg</w:t>
      </w:r>
      <w:r w:rsidR="000D4483">
        <w:t>oldás egy jó kollaborációs alap</w:t>
      </w:r>
      <w:r w:rsidR="00AE15BB">
        <w:t>réteget nyújt a modellek fejlesztése során.</w:t>
      </w:r>
    </w:p>
    <w:p w:rsidR="0063585C" w:rsidRDefault="0063585C" w:rsidP="00816BCB">
      <w:pPr>
        <w:pStyle w:val="Fejezetcimszmozsnlkl"/>
      </w:pPr>
      <w:bookmarkStart w:id="1" w:name="_Toc420251743"/>
      <w:proofErr w:type="spellStart"/>
      <w:r w:rsidRPr="00B50CAA">
        <w:lastRenderedPageBreak/>
        <w:t>Abstract</w:t>
      </w:r>
      <w:bookmarkEnd w:id="1"/>
      <w:proofErr w:type="spellEnd"/>
    </w:p>
    <w:p w:rsidR="00AE15BB" w:rsidRPr="007E37AE" w:rsidRDefault="00AE15BB" w:rsidP="00AE15BB">
      <w:pPr>
        <w:rPr>
          <w:lang w:val="en-US"/>
        </w:rPr>
      </w:pPr>
      <w:r w:rsidRPr="007E37AE">
        <w:rPr>
          <w:lang w:val="en-US"/>
        </w:rPr>
        <w:t xml:space="preserve">Nowadays </w:t>
      </w:r>
      <w:r w:rsidR="007E37AE" w:rsidRPr="007E37AE">
        <w:rPr>
          <w:lang w:val="en-US"/>
        </w:rPr>
        <w:t>the mode</w:t>
      </w:r>
      <w:r w:rsidRPr="007E37AE">
        <w:rPr>
          <w:lang w:val="en-US"/>
        </w:rPr>
        <w:t>l driver engineering (MDE) is getting more and more popular in the field of complex system development. Expanding the methodology with the tools of collaboration the engi</w:t>
      </w:r>
      <w:r w:rsidR="007E37AE" w:rsidRPr="007E37AE">
        <w:rPr>
          <w:lang w:val="en-US"/>
        </w:rPr>
        <w:t>neers can work on the same mode</w:t>
      </w:r>
      <w:r w:rsidRPr="007E37AE">
        <w:rPr>
          <w:lang w:val="en-US"/>
        </w:rPr>
        <w:t xml:space="preserve">l at the </w:t>
      </w:r>
      <w:r w:rsidR="002F6C09" w:rsidRPr="007E37AE">
        <w:rPr>
          <w:lang w:val="en-US"/>
        </w:rPr>
        <w:t>same time, as for that</w:t>
      </w:r>
      <w:r w:rsidRPr="007E37AE">
        <w:rPr>
          <w:lang w:val="en-US"/>
        </w:rPr>
        <w:t xml:space="preserve"> </w:t>
      </w:r>
      <w:r w:rsidR="002F6C09" w:rsidRPr="007E37AE">
        <w:rPr>
          <w:lang w:val="en-US"/>
        </w:rPr>
        <w:t xml:space="preserve">their productivity increase greatly. Features of the applied </w:t>
      </w:r>
      <w:r w:rsidR="00FD14D3" w:rsidRPr="007E37AE">
        <w:rPr>
          <w:lang w:val="en-US"/>
        </w:rPr>
        <w:t>tools are diverse in these day too, but the continuously growing</w:t>
      </w:r>
      <w:r w:rsidR="00A6215E">
        <w:rPr>
          <w:lang w:val="en-US"/>
        </w:rPr>
        <w:t xml:space="preserve"> requirements needs continuous expand</w:t>
      </w:r>
      <w:r w:rsidR="00FD14D3" w:rsidRPr="007E37AE">
        <w:rPr>
          <w:lang w:val="en-US"/>
        </w:rPr>
        <w:t xml:space="preserve"> and evolution</w:t>
      </w:r>
      <w:r w:rsidR="00A6215E">
        <w:rPr>
          <w:lang w:val="en-US"/>
        </w:rPr>
        <w:t xml:space="preserve"> of the tools</w:t>
      </w:r>
      <w:r w:rsidR="00FD14D3" w:rsidRPr="007E37AE">
        <w:rPr>
          <w:lang w:val="en-US"/>
        </w:rPr>
        <w:t>.</w:t>
      </w:r>
    </w:p>
    <w:p w:rsidR="005E35DB" w:rsidRPr="007E37AE" w:rsidRDefault="00FA3CF3" w:rsidP="00AE15BB">
      <w:pPr>
        <w:rPr>
          <w:lang w:val="en-US"/>
        </w:rPr>
      </w:pPr>
      <w:r w:rsidRPr="007E37AE">
        <w:rPr>
          <w:lang w:val="en-US"/>
        </w:rPr>
        <w:t>As for making these tools progress on the right way</w:t>
      </w:r>
      <w:r w:rsidR="005E35DB" w:rsidRPr="007E37AE">
        <w:rPr>
          <w:lang w:val="en-US"/>
        </w:rPr>
        <w:t xml:space="preserve">, </w:t>
      </w:r>
      <w:r w:rsidRPr="007E37AE">
        <w:rPr>
          <w:lang w:val="en-US"/>
        </w:rPr>
        <w:t xml:space="preserve">the MONDO project is working on fundamentals of control theory, scalable modelling and </w:t>
      </w:r>
      <w:r w:rsidR="00C500F5" w:rsidRPr="007E37AE">
        <w:rPr>
          <w:lang w:val="en-US"/>
        </w:rPr>
        <w:t>integrating these into an open source cloud base system. My work starts here.</w:t>
      </w:r>
    </w:p>
    <w:p w:rsidR="00C500F5" w:rsidRPr="007E37AE" w:rsidRDefault="00C500F5" w:rsidP="00AE15BB">
      <w:pPr>
        <w:rPr>
          <w:lang w:val="en-US"/>
        </w:rPr>
      </w:pPr>
      <w:r w:rsidRPr="007E37AE">
        <w:rPr>
          <w:lang w:val="en-US"/>
        </w:rPr>
        <w:t xml:space="preserve">My task is to create a tool that implements </w:t>
      </w:r>
      <w:r w:rsidR="00A6215E">
        <w:rPr>
          <w:lang w:val="en-US"/>
        </w:rPr>
        <w:t xml:space="preserve">property based </w:t>
      </w:r>
      <w:r w:rsidRPr="007E37AE">
        <w:rPr>
          <w:lang w:val="en-US"/>
        </w:rPr>
        <w:t xml:space="preserve">lock feature over EMF models besides supporting collaboration. Through my work experiences, </w:t>
      </w:r>
      <w:r w:rsidR="00EE3CBA" w:rsidRPr="007E37AE">
        <w:rPr>
          <w:lang w:val="en-US"/>
        </w:rPr>
        <w:t xml:space="preserve">I explored some already existing option, I checked version control system and the tools of Eclipse. After these with the help of Eclipse </w:t>
      </w:r>
      <w:proofErr w:type="spellStart"/>
      <w:r w:rsidR="00EE3CBA" w:rsidRPr="007E37AE">
        <w:rPr>
          <w:lang w:val="en-US"/>
        </w:rPr>
        <w:t>IncQuery</w:t>
      </w:r>
      <w:proofErr w:type="spellEnd"/>
      <w:r w:rsidR="00EE3CBA" w:rsidRPr="007E37AE">
        <w:rPr>
          <w:lang w:val="en-US"/>
        </w:rPr>
        <w:t xml:space="preserve"> I have created a domain and editor independent </w:t>
      </w:r>
      <w:r w:rsidR="005733F2" w:rsidRPr="007E37AE">
        <w:rPr>
          <w:lang w:val="en-US"/>
        </w:rPr>
        <w:t>model locking tool</w:t>
      </w:r>
      <w:r w:rsidR="00EE3CBA" w:rsidRPr="007E37AE">
        <w:rPr>
          <w:lang w:val="en-US"/>
        </w:rPr>
        <w:t>.</w:t>
      </w:r>
    </w:p>
    <w:p w:rsidR="00EE3CBA" w:rsidRPr="007E37AE" w:rsidRDefault="00EE3CBA" w:rsidP="00AE15BB">
      <w:pPr>
        <w:rPr>
          <w:lang w:val="en-US"/>
        </w:rPr>
      </w:pPr>
      <w:r w:rsidRPr="007E37AE">
        <w:rPr>
          <w:lang w:val="en-US"/>
        </w:rPr>
        <w:t xml:space="preserve">As a result, I have got a high memory demanding, but efficient, fast tool. </w:t>
      </w:r>
      <w:r w:rsidR="00D26730">
        <w:rPr>
          <w:lang w:val="en-US"/>
        </w:rPr>
        <w:t xml:space="preserve">As using </w:t>
      </w:r>
      <w:proofErr w:type="spellStart"/>
      <w:r w:rsidR="00D26730">
        <w:rPr>
          <w:lang w:val="en-US"/>
        </w:rPr>
        <w:t>IncQ</w:t>
      </w:r>
      <w:r w:rsidR="005733F2" w:rsidRPr="007E37AE">
        <w:rPr>
          <w:lang w:val="en-US"/>
        </w:rPr>
        <w:t>uery</w:t>
      </w:r>
      <w:proofErr w:type="spellEnd"/>
      <w:r w:rsidR="005733F2" w:rsidRPr="007E37AE">
        <w:rPr>
          <w:lang w:val="en-US"/>
        </w:rPr>
        <w:t xml:space="preserve">, I have got an easily interpretable, declarative lock pattern. </w:t>
      </w:r>
      <w:r w:rsidR="00493AA8">
        <w:rPr>
          <w:lang w:val="en-US"/>
        </w:rPr>
        <w:t xml:space="preserve">The </w:t>
      </w:r>
      <w:r w:rsidR="007E37AE" w:rsidRPr="007E37AE">
        <w:rPr>
          <w:lang w:val="en-US"/>
        </w:rPr>
        <w:t>variables</w:t>
      </w:r>
      <w:r w:rsidR="005733F2" w:rsidRPr="007E37AE">
        <w:rPr>
          <w:lang w:val="en-US"/>
        </w:rPr>
        <w:t xml:space="preserve"> of the patterns, can be fixed</w:t>
      </w:r>
      <w:r w:rsidR="00C27F3C" w:rsidRPr="007E37AE">
        <w:rPr>
          <w:lang w:val="en-US"/>
        </w:rPr>
        <w:t xml:space="preserve"> to</w:t>
      </w:r>
      <w:r w:rsidR="005733F2" w:rsidRPr="007E37AE">
        <w:rPr>
          <w:lang w:val="en-US"/>
        </w:rPr>
        <w:t xml:space="preserve"> values, or they can be </w:t>
      </w:r>
      <w:r w:rsidR="007E37AE" w:rsidRPr="007E37AE">
        <w:rPr>
          <w:lang w:val="en-US"/>
        </w:rPr>
        <w:t>non-determined</w:t>
      </w:r>
      <w:r w:rsidR="00C27F3C" w:rsidRPr="007E37AE">
        <w:rPr>
          <w:lang w:val="en-US"/>
        </w:rPr>
        <w:t xml:space="preserve">. The locks can be easily </w:t>
      </w:r>
      <w:r w:rsidR="007E37AE">
        <w:rPr>
          <w:lang w:val="en-US"/>
        </w:rPr>
        <w:t>shared with the help of a</w:t>
      </w:r>
      <w:r w:rsidR="00C27F3C" w:rsidRPr="007E37AE">
        <w:rPr>
          <w:lang w:val="en-US"/>
        </w:rPr>
        <w:t xml:space="preserve"> central server, then they can be applied on the </w:t>
      </w:r>
      <w:r w:rsidR="007E37AE" w:rsidRPr="007E37AE">
        <w:rPr>
          <w:lang w:val="en-US"/>
        </w:rPr>
        <w:t>clients’</w:t>
      </w:r>
      <w:r w:rsidR="00A6215E">
        <w:rPr>
          <w:lang w:val="en-US"/>
        </w:rPr>
        <w:t xml:space="preserve"> side. By this</w:t>
      </w:r>
      <w:r w:rsidR="00466580">
        <w:rPr>
          <w:lang w:val="en-US"/>
        </w:rPr>
        <w:t xml:space="preserve"> way</w:t>
      </w:r>
      <w:r w:rsidR="00A6215E">
        <w:rPr>
          <w:lang w:val="en-US"/>
        </w:rPr>
        <w:t>,</w:t>
      </w:r>
      <w:r w:rsidR="00466580">
        <w:rPr>
          <w:lang w:val="en-US"/>
        </w:rPr>
        <w:t xml:space="preserve"> </w:t>
      </w:r>
      <w:r w:rsidR="00C27F3C" w:rsidRPr="007E37AE">
        <w:rPr>
          <w:lang w:val="en-US"/>
        </w:rPr>
        <w:t xml:space="preserve">this solution </w:t>
      </w:r>
      <w:r w:rsidR="00A6215E">
        <w:rPr>
          <w:lang w:val="en-US"/>
        </w:rPr>
        <w:t>gives a</w:t>
      </w:r>
      <w:r w:rsidR="00C27F3C" w:rsidRPr="007E37AE">
        <w:rPr>
          <w:lang w:val="en-US"/>
        </w:rPr>
        <w:t xml:space="preserve"> good base</w:t>
      </w:r>
      <w:r w:rsidR="00A6215E">
        <w:rPr>
          <w:lang w:val="en-US"/>
        </w:rPr>
        <w:t xml:space="preserve"> collaboration</w:t>
      </w:r>
      <w:r w:rsidR="00C27F3C" w:rsidRPr="007E37AE">
        <w:rPr>
          <w:lang w:val="en-US"/>
        </w:rPr>
        <w:t xml:space="preserve"> layer fo</w:t>
      </w:r>
      <w:r w:rsidR="00A25001" w:rsidRPr="007E37AE">
        <w:rPr>
          <w:lang w:val="en-US"/>
        </w:rPr>
        <w:t>r model</w:t>
      </w:r>
      <w:r w:rsidR="00C27F3C" w:rsidRPr="007E37AE">
        <w:rPr>
          <w:lang w:val="en-US"/>
        </w:rPr>
        <w:t xml:space="preserve"> development.</w:t>
      </w:r>
    </w:p>
    <w:p w:rsidR="001A57BC" w:rsidRDefault="003F5425" w:rsidP="006A1B7F">
      <w:pPr>
        <w:pStyle w:val="Cmsor1"/>
      </w:pPr>
      <w:bookmarkStart w:id="2" w:name="_Toc332797397"/>
      <w:bookmarkStart w:id="3" w:name="_Toc420251744"/>
      <w:r>
        <w:lastRenderedPageBreak/>
        <w:t>Bevezetés</w:t>
      </w:r>
      <w:bookmarkEnd w:id="2"/>
      <w:bookmarkEnd w:id="3"/>
    </w:p>
    <w:p w:rsidR="00396F98" w:rsidRPr="00396F98" w:rsidRDefault="00396F98" w:rsidP="00350297">
      <w:pPr>
        <w:ind w:firstLine="0"/>
      </w:pPr>
    </w:p>
    <w:p w:rsidR="00396F98" w:rsidRDefault="00396F98" w:rsidP="00350297">
      <w:r>
        <w:t xml:space="preserve">Napjainkban a komplex rendszerek tervezése </w:t>
      </w:r>
      <w:r w:rsidR="00515EF1">
        <w:t>és</w:t>
      </w:r>
      <w:r>
        <w:t xml:space="preserve"> üzemeltetése igen nagy kihívást jelent a fejlesztők számára. Err</w:t>
      </w:r>
      <w:r w:rsidR="003D5FC6">
        <w:t xml:space="preserve">e adhat megoldást a </w:t>
      </w:r>
      <w:proofErr w:type="spellStart"/>
      <w:r w:rsidR="003D5FC6">
        <w:t>Model</w:t>
      </w:r>
      <w:proofErr w:type="spellEnd"/>
      <w:r w:rsidR="003D5FC6">
        <w:t xml:space="preserve"> </w:t>
      </w:r>
      <w:proofErr w:type="spellStart"/>
      <w:r w:rsidR="003D5FC6">
        <w:t>Driven</w:t>
      </w:r>
      <w:proofErr w:type="spellEnd"/>
      <w:r>
        <w:t xml:space="preserve"> </w:t>
      </w:r>
      <w:proofErr w:type="spellStart"/>
      <w:r>
        <w:t>Engineerin</w:t>
      </w:r>
      <w:bookmarkStart w:id="4" w:name="_GoBack"/>
      <w:bookmarkEnd w:id="4"/>
      <w:r>
        <w:t>g</w:t>
      </w:r>
      <w:proofErr w:type="spellEnd"/>
      <w:r w:rsidR="007E7B6F">
        <w:fldChar w:fldCharType="begin"/>
      </w:r>
      <w:r w:rsidR="007E7B6F">
        <w:instrText xml:space="preserve"> REF _Ref420050206 \r \h </w:instrText>
      </w:r>
      <w:r w:rsidR="007E7B6F">
        <w:fldChar w:fldCharType="separate"/>
      </w:r>
      <w:r w:rsidR="0064586F">
        <w:t>[1]</w:t>
      </w:r>
      <w:r w:rsidR="007E7B6F">
        <w:fldChar w:fldCharType="end"/>
      </w:r>
      <w:r>
        <w:t xml:space="preserve"> (MDE), a modell alapú rendszertervezés. </w:t>
      </w:r>
      <w:r w:rsidR="00F33CB8">
        <w:t xml:space="preserve">Az MDE módszere által a fejlesztés során modellek jelennek meg a szokványos program kódok mellett. A modellek az adatkezelési struktúrák mellett a szoftver modellezésére is használhatóak, így a fejlesztés átláthatósága, hatékonysága nagymértékben </w:t>
      </w:r>
      <w:r w:rsidR="00774673">
        <w:t>nőhet. A magas szintű ábrázolás</w:t>
      </w:r>
      <w:r w:rsidR="00F33CB8">
        <w:t xml:space="preserve">mód miatt, sok esetben lehetőség van a modellből való kódgenerálásra, ezáltal a modellen végzet transzformációk egyből megjelenhetnek az alkalmazás kódjában is. </w:t>
      </w:r>
    </w:p>
    <w:p w:rsidR="00747D3F" w:rsidRDefault="00747D3F" w:rsidP="00F33CB8">
      <w:r>
        <w:t xml:space="preserve">A megközelítés lehetőségei miatt széles körben kezdték el felhasználni az MDE módszertanát. Azonban ahogy egyre komplexebb rendszerek jelentek meg, és ezzel egyre </w:t>
      </w:r>
      <w:r w:rsidR="0031482D">
        <w:t>nagyobb</w:t>
      </w:r>
      <w:r>
        <w:t xml:space="preserve"> kihívások is jelentek meg, a jelenlegi fejlesztőeszközök mind teljesítményben mind hatékonyságban kezdtek kevéssé válni. Épp ezért szükség van ezen eszközök további fejlesztésére, a témában való kutatásokra, hogy MDE módszertana megfelelően tudjon megbirkózni a folyamatosan növekvő igényekkel.</w:t>
      </w:r>
      <w:r w:rsidR="0031482D">
        <w:t xml:space="preserve"> A MONDO projekt célja pedig pont ez, megpróbál új alapokat, megközelítéseket adni a módszertannak további kihasználása érdekében. </w:t>
      </w:r>
      <w:r w:rsidR="00DE3BEC">
        <w:t>A MONDO</w:t>
      </w:r>
      <w:r w:rsidR="00E638AF">
        <w:fldChar w:fldCharType="begin"/>
      </w:r>
      <w:r w:rsidR="00E638AF">
        <w:instrText xml:space="preserve"> REF _Ref420008093 \r \h </w:instrText>
      </w:r>
      <w:r w:rsidR="00E638AF">
        <w:fldChar w:fldCharType="separate"/>
      </w:r>
      <w:r w:rsidR="0064586F">
        <w:t>[2]</w:t>
      </w:r>
      <w:r w:rsidR="00E638AF">
        <w:fldChar w:fldCharType="end"/>
      </w:r>
      <w:r w:rsidR="00DE3BEC">
        <w:t xml:space="preserve"> fő céljai a következő eszközök, funkciók megteremtése: </w:t>
      </w:r>
    </w:p>
    <w:p w:rsidR="00DE3BEC" w:rsidRDefault="00DE3BEC" w:rsidP="00A93BFD">
      <w:pPr>
        <w:pStyle w:val="Listaszerbekezds"/>
        <w:numPr>
          <w:ilvl w:val="0"/>
          <w:numId w:val="36"/>
        </w:numPr>
      </w:pPr>
      <w:r>
        <w:t>Nagy mod</w:t>
      </w:r>
      <w:r w:rsidR="001C7DFF">
        <w:t>ellek hatékony létrehozása szakterület</w:t>
      </w:r>
      <w:r>
        <w:t xml:space="preserve"> specifikus nyelvek segítségével</w:t>
      </w:r>
    </w:p>
    <w:p w:rsidR="00DE3BEC" w:rsidRDefault="00DE3BEC" w:rsidP="00A93BFD">
      <w:pPr>
        <w:pStyle w:val="Listaszerbekezds"/>
        <w:numPr>
          <w:ilvl w:val="0"/>
          <w:numId w:val="36"/>
        </w:numPr>
      </w:pPr>
      <w:r>
        <w:t>A l</w:t>
      </w:r>
      <w:r w:rsidR="00847FEF">
        <w:t>étrehozott modelleken kollabora</w:t>
      </w:r>
      <w:r w:rsidR="00A93BFD">
        <w:t xml:space="preserve">tív munka </w:t>
      </w:r>
      <w:r w:rsidR="00F232BD">
        <w:t>lehetősége</w:t>
      </w:r>
    </w:p>
    <w:p w:rsidR="00A93BFD" w:rsidRDefault="00A93BFD" w:rsidP="00A93BFD">
      <w:pPr>
        <w:pStyle w:val="Listaszerbekezds"/>
        <w:numPr>
          <w:ilvl w:val="0"/>
          <w:numId w:val="36"/>
        </w:numPr>
      </w:pPr>
      <w:r>
        <w:t>Fejlett modell szerkesztők, absztrakt ábrázolási formák</w:t>
      </w:r>
      <w:r w:rsidR="00764154">
        <w:t>,</w:t>
      </w:r>
      <w:r>
        <w:t xml:space="preserve"> ezáltal széles funkcionalitású transzformációk, keresési lehetőségek</w:t>
      </w:r>
    </w:p>
    <w:p w:rsidR="00A93BFD" w:rsidRDefault="00764154" w:rsidP="00A93BFD">
      <w:pPr>
        <w:pStyle w:val="Listaszerbekezds"/>
        <w:numPr>
          <w:ilvl w:val="0"/>
          <w:numId w:val="36"/>
        </w:numPr>
      </w:pPr>
      <w:r>
        <w:t>H</w:t>
      </w:r>
      <w:r w:rsidR="00A93BFD">
        <w:t>atékony modell tárolási rendszerek létrehozása</w:t>
      </w:r>
    </w:p>
    <w:p w:rsidR="00720EAF" w:rsidRDefault="00720EAF" w:rsidP="00720EAF">
      <w:r>
        <w:t>Az Eclipse Modelling Framework egy nagy testreszabhatósággal, gazdag funkcionalitással rendelkező modellező eszköz</w:t>
      </w:r>
      <w:r w:rsidR="00A93BFD" w:rsidRPr="00AC5519">
        <w:t xml:space="preserve">. </w:t>
      </w:r>
      <w:r>
        <w:t>Kollaboratív munka támogatására több eszközzel is rendelkezik, azonban ezen megoldások zárolási funkció</w:t>
      </w:r>
      <w:r w:rsidR="00764154">
        <w:t>i</w:t>
      </w:r>
      <w:r>
        <w:t xml:space="preserve"> szegényesek</w:t>
      </w:r>
      <w:r w:rsidR="009F69DD">
        <w:t>, egy komolyabb, több felhasználós környezetben nem elegendőek.</w:t>
      </w:r>
      <w:r>
        <w:t xml:space="preserve"> </w:t>
      </w:r>
    </w:p>
    <w:p w:rsidR="00FA1EF3" w:rsidRDefault="00FA1EF3" w:rsidP="00720EAF">
      <w:r>
        <w:t xml:space="preserve">A feladat részeként </w:t>
      </w:r>
      <w:r w:rsidR="005C448C">
        <w:t xml:space="preserve">irodalomkutatást végeztem a jelenleg népszerű kollaborációs technológiák terén, itt a GIT verziókezelő rendszerét vizsgáltam meg jobban. Mivel </w:t>
      </w:r>
      <w:r w:rsidR="005C448C">
        <w:lastRenderedPageBreak/>
        <w:t xml:space="preserve">lényegi megoldást </w:t>
      </w:r>
      <w:r w:rsidR="00C40245">
        <w:t>nem nyújtott</w:t>
      </w:r>
      <w:r w:rsidR="00AC4BD9">
        <w:t xml:space="preserve"> a problémára, így az Eclipse P</w:t>
      </w:r>
      <w:r w:rsidR="005C448C">
        <w:t xml:space="preserve">latformon </w:t>
      </w:r>
      <w:r w:rsidR="00774673">
        <w:t>belül két ilyen jellegű eszközt</w:t>
      </w:r>
      <w:r w:rsidR="005C448C">
        <w:t xml:space="preserve"> vizsgáltam meg a </w:t>
      </w:r>
      <w:proofErr w:type="spellStart"/>
      <w:r w:rsidR="005C448C">
        <w:t>CDO-t</w:t>
      </w:r>
      <w:proofErr w:type="spellEnd"/>
      <w:r w:rsidR="005C448C">
        <w:t xml:space="preserve"> és az </w:t>
      </w:r>
      <w:proofErr w:type="spellStart"/>
      <w:r w:rsidR="005C448C">
        <w:t>EMFStore-t</w:t>
      </w:r>
      <w:proofErr w:type="spellEnd"/>
      <w:r w:rsidR="005C448C">
        <w:t>. Hogy objektívebb képet kapjak egy fizetős megoldást is megvizsgáltam</w:t>
      </w:r>
      <w:r w:rsidR="00AB60BF">
        <w:t>,</w:t>
      </w:r>
      <w:r w:rsidR="005C448C">
        <w:t xml:space="preserve"> a </w:t>
      </w:r>
      <w:proofErr w:type="spellStart"/>
      <w:r w:rsidR="005C448C">
        <w:t>MetaCase</w:t>
      </w:r>
      <w:proofErr w:type="spellEnd"/>
      <w:r w:rsidR="005C448C">
        <w:t xml:space="preserve"> </w:t>
      </w:r>
      <w:proofErr w:type="spellStart"/>
      <w:r w:rsidR="005C448C">
        <w:t>MetaEdit</w:t>
      </w:r>
      <w:proofErr w:type="spellEnd"/>
      <w:r w:rsidR="005C448C">
        <w:t xml:space="preserve">+ szoftverét. </w:t>
      </w:r>
    </w:p>
    <w:p w:rsidR="00272135" w:rsidRPr="00272135" w:rsidRDefault="00AB60BF" w:rsidP="00720EAF">
      <w:r>
        <w:t>Végül pedig egy saját eszközt hoztam létre, ami</w:t>
      </w:r>
      <w:r w:rsidR="005673E3">
        <w:t>hez</w:t>
      </w:r>
      <w:r>
        <w:t xml:space="preserve"> a tanszéken fejlesztett </w:t>
      </w:r>
      <w:proofErr w:type="spellStart"/>
      <w:r>
        <w:t>IncQuery</w:t>
      </w:r>
      <w:proofErr w:type="spellEnd"/>
      <w:r>
        <w:t xml:space="preserve"> </w:t>
      </w:r>
      <w:r w:rsidR="009F69DD">
        <w:t>és ezt kiegészítő EVM (</w:t>
      </w:r>
      <w:proofErr w:type="spellStart"/>
      <w:r w:rsidR="00B70E0B">
        <w:t>Event-driven</w:t>
      </w:r>
      <w:proofErr w:type="spellEnd"/>
      <w:r w:rsidR="009F69DD">
        <w:t xml:space="preserve"> </w:t>
      </w:r>
      <w:proofErr w:type="spellStart"/>
      <w:r w:rsidR="009F69DD">
        <w:t>Virtual</w:t>
      </w:r>
      <w:proofErr w:type="spellEnd"/>
      <w:r w:rsidR="009F69DD">
        <w:t xml:space="preserve"> </w:t>
      </w:r>
      <w:proofErr w:type="spellStart"/>
      <w:r w:rsidR="009F69DD">
        <w:t>Machine</w:t>
      </w:r>
      <w:proofErr w:type="spellEnd"/>
      <w:r w:rsidR="009F69DD">
        <w:t xml:space="preserve">) </w:t>
      </w:r>
      <w:r w:rsidR="00853AC2">
        <w:t>eszközöket</w:t>
      </w:r>
      <w:r>
        <w:t xml:space="preserve"> </w:t>
      </w:r>
      <w:r w:rsidR="005673E3">
        <w:t xml:space="preserve">használtam fel. Az elkészült alkalmazás szakterület független modell zárolást tesz lehetővé. </w:t>
      </w:r>
      <w:r w:rsidR="000C190D">
        <w:t>Az eszköz valódi hasznát az</w:t>
      </w:r>
      <w:r w:rsidR="009F69DD">
        <w:t xml:space="preserve"> jelenti, hogy ellentétben az összes többi </w:t>
      </w:r>
      <w:proofErr w:type="spellStart"/>
      <w:r w:rsidR="00E8616D">
        <w:t>Eclipsen</w:t>
      </w:r>
      <w:proofErr w:type="spellEnd"/>
      <w:r w:rsidR="00E8616D">
        <w:t xml:space="preserve"> belüli</w:t>
      </w:r>
      <w:r w:rsidR="009F69DD">
        <w:t xml:space="preserve"> kollaborációs megoldással</w:t>
      </w:r>
      <w:r w:rsidR="00E633EF">
        <w:t>,</w:t>
      </w:r>
      <w:r w:rsidR="00E8616D">
        <w:t xml:space="preserve"> ez</w:t>
      </w:r>
      <w:r w:rsidR="009F69DD">
        <w:t xml:space="preserve"> tulajdonság alapú zárolást hajt végre, így jóval kényelmesebb és hatékonyabb munka végezhető vele.</w:t>
      </w:r>
    </w:p>
    <w:p w:rsidR="00AE20EA" w:rsidRPr="00D420B7" w:rsidRDefault="00AE20EA" w:rsidP="00331F57">
      <w:pPr>
        <w:pStyle w:val="Cmsor2"/>
      </w:pPr>
      <w:bookmarkStart w:id="5" w:name="_Toc420251745"/>
      <w:r w:rsidRPr="00D420B7">
        <w:t>Dolgozat</w:t>
      </w:r>
      <w:r w:rsidR="0032789A" w:rsidRPr="00D420B7">
        <w:t xml:space="preserve"> célja</w:t>
      </w:r>
      <w:bookmarkEnd w:id="5"/>
    </w:p>
    <w:p w:rsidR="009E6A5B" w:rsidRDefault="009E6A5B" w:rsidP="009E6A5B">
      <w:r>
        <w:t>A szakdolgozatomban kitűzött célok tehát a következők:</w:t>
      </w:r>
    </w:p>
    <w:p w:rsidR="009E6A5B" w:rsidRDefault="009E6A5B" w:rsidP="00663B43">
      <w:pPr>
        <w:pStyle w:val="Listaszerbekezds"/>
        <w:numPr>
          <w:ilvl w:val="0"/>
          <w:numId w:val="25"/>
        </w:numPr>
      </w:pPr>
      <w:r>
        <w:t>Megismerkedni több EMF modellek kollaborációs szerkesztését támogató eszközzel, majd összehasonlítani őket funkcionalitásuk terén</w:t>
      </w:r>
    </w:p>
    <w:p w:rsidR="009E6A5B" w:rsidRDefault="00663B43" w:rsidP="00663B43">
      <w:pPr>
        <w:pStyle w:val="Listaszerbekezds"/>
        <w:numPr>
          <w:ilvl w:val="0"/>
          <w:numId w:val="25"/>
        </w:numPr>
      </w:pPr>
      <w:r>
        <w:t>Felkutatni az EMF modellek zárolási lehetőségé</w:t>
      </w:r>
      <w:r w:rsidR="005673E3">
        <w:t>inek</w:t>
      </w:r>
      <w:r>
        <w:t xml:space="preserve"> mikéntjét</w:t>
      </w:r>
    </w:p>
    <w:p w:rsidR="00460F84" w:rsidRPr="00460F84" w:rsidRDefault="00663B43" w:rsidP="003A0203">
      <w:pPr>
        <w:pStyle w:val="Listaszerbekezds"/>
        <w:numPr>
          <w:ilvl w:val="0"/>
          <w:numId w:val="25"/>
        </w:numPr>
      </w:pPr>
      <w:r>
        <w:t>Megvalósítani egy példa alkalmazást</w:t>
      </w:r>
      <w:r w:rsidR="0062203E">
        <w:t xml:space="preserve"> tulajdonság alapú zárolásra</w:t>
      </w:r>
      <w:r>
        <w:t xml:space="preserve"> és bemutatni képességeit</w:t>
      </w:r>
    </w:p>
    <w:p w:rsidR="00AE20EA" w:rsidRDefault="00AE20EA" w:rsidP="00331F57">
      <w:pPr>
        <w:pStyle w:val="Cmsor2"/>
      </w:pPr>
      <w:bookmarkStart w:id="6" w:name="_Toc420251746"/>
      <w:r>
        <w:t>Dolgozat s</w:t>
      </w:r>
      <w:r w:rsidRPr="00AE20EA">
        <w:t>truktúrája</w:t>
      </w:r>
      <w:bookmarkEnd w:id="6"/>
    </w:p>
    <w:p w:rsidR="005822C0" w:rsidRPr="005822C0" w:rsidRDefault="008C792B" w:rsidP="005822C0">
      <w:r>
        <w:t>A 2. fejezetben dolgozatom</w:t>
      </w:r>
      <w:r w:rsidR="005822C0">
        <w:t xml:space="preserve"> </w:t>
      </w:r>
      <w:r>
        <w:t>motiváló problémáját</w:t>
      </w:r>
      <w:r w:rsidR="005822C0">
        <w:t xml:space="preserve"> fogom bemutatni. Ezek után a 3. fejezetben az általam elkészített alkalmazáshoz kapcsolódó és felhasznált tec</w:t>
      </w:r>
      <w:r w:rsidR="00ED34C1">
        <w:t>hnológiákat, eszközöket mutatom</w:t>
      </w:r>
      <w:r w:rsidR="005822C0">
        <w:t xml:space="preserve"> be. A 4. fejezetben megoldásom kulcs fontosságú komponenseit, és m</w:t>
      </w:r>
      <w:r w:rsidR="00ED34C1">
        <w:t>űködésének fő logikáját ismertetem</w:t>
      </w:r>
      <w:r w:rsidR="005822C0">
        <w:t>. Az 5. fejezetben részletesen bemutatnám az eszköz működését, majd</w:t>
      </w:r>
      <w:r w:rsidR="006B2FB8">
        <w:t xml:space="preserve"> az 6.-ba</w:t>
      </w:r>
      <w:r w:rsidR="00ED34C1">
        <w:t xml:space="preserve">n értékelem azt, </w:t>
      </w:r>
      <w:r w:rsidR="005822C0">
        <w:t>és mérések segítségével elemzem hatékonyságát. A 7. fejezetben a témával kapcsolatos megoldásokat hasonlítok össze, majd ezek tükrében a 8. fejezetben lehetséges tov</w:t>
      </w:r>
      <w:r w:rsidR="00ED34C1">
        <w:t>ábbfejlesztési irányokat sorolo</w:t>
      </w:r>
      <w:r w:rsidR="005822C0">
        <w:t>k fel.</w:t>
      </w:r>
    </w:p>
    <w:p w:rsidR="009B09E8" w:rsidRDefault="00447D12" w:rsidP="009B09E8">
      <w:pPr>
        <w:pStyle w:val="Cmsor1"/>
      </w:pPr>
      <w:bookmarkStart w:id="7" w:name="_Toc420251747"/>
      <w:r>
        <w:lastRenderedPageBreak/>
        <w:t>Esettanulmány</w:t>
      </w:r>
      <w:bookmarkEnd w:id="7"/>
    </w:p>
    <w:p w:rsidR="009B09E8" w:rsidRDefault="009B09E8" w:rsidP="009B09E8">
      <w:r>
        <w:t>Ahhoz hogy bemutassam alkalmazásom valós felhasználást a MONDO egyik partnerétől, az IKERLAN</w:t>
      </w:r>
      <w:r w:rsidR="00D11ABC">
        <w:fldChar w:fldCharType="begin"/>
      </w:r>
      <w:r w:rsidR="00D11ABC">
        <w:instrText xml:space="preserve"> REF _Ref420050341 \r \h </w:instrText>
      </w:r>
      <w:r w:rsidR="00D11ABC">
        <w:fldChar w:fldCharType="separate"/>
      </w:r>
      <w:r w:rsidR="0064586F">
        <w:t>[3]</w:t>
      </w:r>
      <w:r w:rsidR="00D11ABC">
        <w:fldChar w:fldCharType="end"/>
      </w:r>
      <w:r>
        <w:t xml:space="preserve"> kutató és fejlesztő cégtől származó modellt fogom felhasználni. A felhaszná</w:t>
      </w:r>
      <w:r w:rsidR="00FB2942">
        <w:t>lt modell egy szélerőmű vezérlő</w:t>
      </w:r>
      <w:r>
        <w:t>rendszerét testesíti meg, fa gráf formájában. A következő részben a modell felépítését és alapvető elemeit mutatom be.</w:t>
      </w:r>
    </w:p>
    <w:p w:rsidR="009B09E8" w:rsidRDefault="009B09E8" w:rsidP="009B09E8">
      <w:pPr>
        <w:pStyle w:val="Cmsor2"/>
      </w:pPr>
      <w:bookmarkStart w:id="8" w:name="_Toc420251748"/>
      <w:r>
        <w:t>Szélerőmű irányítási rendszer modellje</w:t>
      </w:r>
      <w:bookmarkEnd w:id="8"/>
      <w:r>
        <w:t xml:space="preserve"> </w:t>
      </w:r>
    </w:p>
    <w:p w:rsidR="003272E1" w:rsidRDefault="00B16B2B" w:rsidP="00C81F49">
      <w:r>
        <w:rPr>
          <w:noProof/>
          <w:lang w:eastAsia="hu-HU"/>
        </w:rPr>
        <mc:AlternateContent>
          <mc:Choice Requires="wps">
            <w:drawing>
              <wp:anchor distT="0" distB="0" distL="114300" distR="114300" simplePos="0" relativeHeight="251691008" behindDoc="0" locked="0" layoutInCell="1" allowOverlap="1" wp14:anchorId="2682A8B0" wp14:editId="7D8E1EDB">
                <wp:simplePos x="0" y="0"/>
                <wp:positionH relativeFrom="column">
                  <wp:posOffset>368935</wp:posOffset>
                </wp:positionH>
                <wp:positionV relativeFrom="paragraph">
                  <wp:posOffset>3017520</wp:posOffset>
                </wp:positionV>
                <wp:extent cx="4639945" cy="325755"/>
                <wp:effectExtent l="0" t="0" r="8255" b="0"/>
                <wp:wrapTopAndBottom/>
                <wp:docPr id="145" name="Szövegdoboz 145"/>
                <wp:cNvGraphicFramePr/>
                <a:graphic xmlns:a="http://schemas.openxmlformats.org/drawingml/2006/main">
                  <a:graphicData uri="http://schemas.microsoft.com/office/word/2010/wordprocessingShape">
                    <wps:wsp>
                      <wps:cNvSpPr txBox="1"/>
                      <wps:spPr>
                        <a:xfrm>
                          <a:off x="0" y="0"/>
                          <a:ext cx="4639945" cy="325755"/>
                        </a:xfrm>
                        <a:prstGeom prst="rect">
                          <a:avLst/>
                        </a:prstGeom>
                        <a:solidFill>
                          <a:prstClr val="white"/>
                        </a:solidFill>
                        <a:ln>
                          <a:noFill/>
                        </a:ln>
                        <a:effectLst/>
                      </wps:spPr>
                      <wps:txbx>
                        <w:txbxContent>
                          <w:bookmarkStart w:id="9" w:name="_Ref420168027"/>
                          <w:p w:rsidR="00806230" w:rsidRPr="006757BD" w:rsidRDefault="00806230" w:rsidP="006362B2">
                            <w:pPr>
                              <w:pStyle w:val="Kpalrs"/>
                              <w:rPr>
                                <w:sz w:val="24"/>
                                <w:szCs w:val="24"/>
                              </w:rPr>
                            </w:pPr>
                            <w:r>
                              <w:fldChar w:fldCharType="begin"/>
                            </w:r>
                            <w:r>
                              <w:instrText xml:space="preserve"> SEQ ábra \* ARABIC </w:instrText>
                            </w:r>
                            <w:r>
                              <w:fldChar w:fldCharType="separate"/>
                            </w:r>
                            <w:r w:rsidR="0064586F">
                              <w:rPr>
                                <w:noProof/>
                              </w:rPr>
                              <w:t>1</w:t>
                            </w:r>
                            <w:r>
                              <w:fldChar w:fldCharType="end"/>
                            </w:r>
                            <w:r>
                              <w:t>. ábra</w:t>
                            </w:r>
                            <w:bookmarkEnd w:id="9"/>
                            <w:r>
                              <w:t xml:space="preserve"> Szélerőmű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2A8B0" id="Szövegdoboz 145" o:spid="_x0000_s1027" type="#_x0000_t202" style="position:absolute;left:0;text-align:left;margin-left:29.05pt;margin-top:237.6pt;width:365.35pt;height:25.6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" stroked="f">
                <v:textbox inset="0,0,0,0">
                  <w:txbxContent>
                    <w:bookmarkStart w:id="10" w:name="_Ref420168027"/>
                    <w:p w:rsidR="00806230" w:rsidRPr="006757BD" w:rsidRDefault="00806230" w:rsidP="006362B2">
                      <w:pPr>
                        <w:pStyle w:val="Kpalrs"/>
                        <w:rPr>
                          <w:sz w:val="24"/>
                          <w:szCs w:val="24"/>
                        </w:rPr>
                      </w:pPr>
                      <w:r>
                        <w:fldChar w:fldCharType="begin"/>
                      </w:r>
                      <w:r>
                        <w:instrText xml:space="preserve"> SEQ ábra \* ARABIC </w:instrText>
                      </w:r>
                      <w:r>
                        <w:fldChar w:fldCharType="separate"/>
                      </w:r>
                      <w:r w:rsidR="0064586F">
                        <w:rPr>
                          <w:noProof/>
                        </w:rPr>
                        <w:t>1</w:t>
                      </w:r>
                      <w:r>
                        <w:fldChar w:fldCharType="end"/>
                      </w:r>
                      <w:r>
                        <w:t>. ábra</w:t>
                      </w:r>
                      <w:bookmarkEnd w:id="10"/>
                      <w:r>
                        <w:t xml:space="preserve"> Szélerőmű felépítése</w:t>
                      </w:r>
                    </w:p>
                  </w:txbxContent>
                </v:textbox>
                <w10:wrap type="topAndBottom"/>
              </v:shape>
            </w:pict>
          </mc:Fallback>
        </mc:AlternateContent>
      </w:r>
      <w:r w:rsidRPr="006362B2">
        <w:rPr>
          <w:noProof/>
          <w:lang w:eastAsia="hu-HU"/>
        </w:rPr>
        <mc:AlternateContent>
          <mc:Choice Requires="wpg">
            <w:drawing>
              <wp:anchor distT="0" distB="0" distL="114300" distR="114300" simplePos="0" relativeHeight="251688960" behindDoc="0" locked="0" layoutInCell="1" allowOverlap="1" wp14:anchorId="7355D5F6" wp14:editId="3EFE2B3D">
                <wp:simplePos x="0" y="0"/>
                <wp:positionH relativeFrom="column">
                  <wp:posOffset>1044575</wp:posOffset>
                </wp:positionH>
                <wp:positionV relativeFrom="paragraph">
                  <wp:posOffset>1356360</wp:posOffset>
                </wp:positionV>
                <wp:extent cx="3457575" cy="1602105"/>
                <wp:effectExtent l="0" t="0" r="28575" b="17145"/>
                <wp:wrapTopAndBottom/>
                <wp:docPr id="6" name="Csoportba foglalás 11"/>
                <wp:cNvGraphicFramePr/>
                <a:graphic xmlns:a="http://schemas.openxmlformats.org/drawingml/2006/main">
                  <a:graphicData uri="http://schemas.microsoft.com/office/word/2010/wordprocessingGroup">
                    <wpg:wgp>
                      <wpg:cNvGrpSpPr/>
                      <wpg:grpSpPr>
                        <a:xfrm>
                          <a:off x="0" y="0"/>
                          <a:ext cx="3457575" cy="1602105"/>
                          <a:chOff x="668004" y="0"/>
                          <a:chExt cx="3458062" cy="1602557"/>
                        </a:xfrm>
                      </wpg:grpSpPr>
                      <wps:wsp>
                        <wps:cNvPr id="139" name="Téglalap 139"/>
                        <wps:cNvSpPr/>
                        <wps:spPr>
                          <a:xfrm>
                            <a:off x="668004" y="1121788"/>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0" name="Téglalap 140"/>
                        <wps:cNvSpPr/>
                        <wps:spPr>
                          <a:xfrm>
                            <a:off x="1536566" y="562956"/>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Téglalap 141"/>
                        <wps:cNvSpPr/>
                        <wps:spPr>
                          <a:xfrm>
                            <a:off x="1536566" y="0"/>
                            <a:ext cx="1649690"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Téglalap 142"/>
                        <wps:cNvSpPr/>
                        <wps:spPr>
                          <a:xfrm>
                            <a:off x="1850282" y="1121789"/>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3" name="Téglalap 143"/>
                        <wps:cNvSpPr/>
                        <wps:spPr>
                          <a:xfrm>
                            <a:off x="3032558" y="1121790"/>
                            <a:ext cx="1093508" cy="4807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wps:txbx>
                        <wps:bodyPr rot="0" spcFirstLastPara="0" vert="horz" wrap="square" lIns="0" tIns="45720" rIns="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355D5F6" id="Csoportba foglalás 11" o:spid="_x0000_s1028" style="position:absolute;left:0;text-align:left;margin-left:82.25pt;margin-top:106.8pt;width:272.25pt;height:126.15pt;z-index:251688960;mso-width-relative:margin" coordorigin="6680" coordsize="34580,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">
                <v:rect id="Téglalap 139" o:spid="_x0000_s1029" style="position:absolute;left:6680;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MMEA&#10;AADcAAAADwAAAGRycy9kb3ducmV2LnhtbERPS4vCMBC+L/gfwgje1lQFH9UoIigehGXVi7ehGdti&#10;MylJrNVfb4SFvc3H95zFqjWVaMj50rKCQT8BQZxZXXKu4Hzafk9B+ICssbJMCp7kYbXsfC0w1fbB&#10;v9QcQy5iCPsUFRQh1KmUPivIoO/bmjhyV+sMhghdLrXDRww3lRwmyVgaLDk2FFjTpqDsdrwbBbvz&#10;weBzMhnrn1F2KZvEherllOp12/UcRKA2/Iv/3Hsd549m8HkmXi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jcjD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Kimenetek</w:t>
                        </w:r>
                      </w:p>
                    </w:txbxContent>
                  </v:textbox>
                </v:rect>
                <v:rect id="Téglalap 140" o:spid="_x0000_s1030" style="position:absolute;left:15365;top:5629;width:16497;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mw8EA&#10;AADcAAAADwAAAGRycy9kb3ducmV2LnhtbESPzYrCMBDH74LvEEbYm6Yusko1igjCIuzBjwcYmrGp&#10;NpPSRNu+/c5hYW8zzP/jN5td72v1pjZWgQ3MZxko4iLYiksDt+txugIVE7LFOjAZGCjCbjsebTC3&#10;oeMzvS+pVBLCMUcDLqUm1zoWjjzGWWiI5XYPrccka1tq22In4b7Wn1n2pT1WLA0OGzo4Kp6Xl5cS&#10;pPMwX3aH54/rTxXVw4NegzEfk36/BpWoT//iP/e3FfyF4MszMoH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5sPBAAAA3AAAAA8AAAAAAAAAAAAAAAAAmAIAAGRycy9kb3du&#10;cmV2LnhtbFBLBQYAAAAABAAEAPUAAACGAwAAAAA=&#10;" fillcolor="#5b9bd5 [3204]" strokecolor="#1f4d78 [1604]" strokeweight="1pt">
                  <v:textbo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Vezérlők</w:t>
                        </w:r>
                      </w:p>
                    </w:txbxContent>
                  </v:textbox>
                </v:rect>
                <v:rect id="Téglalap 141" o:spid="_x0000_s1031" style="position:absolute;left:15365;width:16497;height:4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DWMIA&#10;AADcAAAADwAAAGRycy9kb3ducmV2LnhtbESP3YrCMBCF7xd8hzCCd2takVW6prIIgghe+PMAQzPb&#10;dNtMShNt+/ZGEPZuhnPmfGc228E24kGdrxwrSOcJCOLC6YpLBbfr/nMNwgdkjY1jUjCSh20++dhg&#10;pl3PZ3pcQiliCPsMFZgQ2kxKXxiy6OeuJY7ar+sshrh2pdQd9jHcNnKRJF/SYsWRYLClnaGivtxt&#10;hCCdx3TV7+qTGY4VNeMf3UelZtPh5xtEoCH8m9/XBx3rL1N4PRMnk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ENYwgAAANwAAAAPAAAAAAAAAAAAAAAAAJgCAABkcnMvZG93&#10;bnJldi54bWxQSwUGAAAAAAQABAD1AAAAhwMAAAAA&#10;" fillcolor="#5b9bd5 [3204]" strokecolor="#1f4d78 [1604]" strokeweight="1pt">
                  <v:textbox>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Alrendszerek</w:t>
                        </w:r>
                      </w:p>
                    </w:txbxContent>
                  </v:textbox>
                </v:rect>
                <v:rect id="Téglalap 142" o:spid="_x0000_s1032" style="position:absolute;left:18502;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TPMEA&#10;AADcAAAADwAAAGRycy9kb3ducmV2LnhtbERPS4vCMBC+L/gfwgje1tQHKtUosqB4EETXy96GZmyL&#10;zaQk2Vr99UYQvM3H95zFqjWVaMj50rKCQT8BQZxZXXKu4Py7+Z6B8AFZY2WZFNzJw2rZ+Vpgqu2N&#10;j9ScQi5iCPsUFRQh1KmUPivIoO/bmjhyF+sMhghdLrXDWww3lRwmyUQaLDk2FFjTT0HZ9fRvFGzP&#10;e4P36XSiD6Psr2wSF6qHU6rXbddzEIHa8BG/3Tsd54+H8HomXi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Bkzz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Bemenetek</w:t>
                        </w:r>
                      </w:p>
                    </w:txbxContent>
                  </v:textbox>
                </v:rect>
                <v:rect id="Téglalap 143" o:spid="_x0000_s1033" style="position:absolute;left:30325;top:11217;width:10935;height:4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2p8EA&#10;AADcAAAADwAAAGRycy9kb3ducmV2LnhtbERPS4vCMBC+C/6HMII3TX2gUo0iwsoeFmSrF29DM7bF&#10;ZlKSbK376zeCsLf5+J6z2XWmFi05X1lWMBknIIhzqysuFFzOH6MVCB+QNdaWScGTPOy2/d4GU20f&#10;/E1tFgoRQ9inqKAMoUml9HlJBv3YNsSRu1lnMEToCqkdPmK4qeU0SRbSYMWxocSGDiXl9+zHKDhe&#10;vgw+l8uFPs3ya9UmLtS/TqnhoNuvQQTqwr/47f7Ucf58Bq9n4gV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NNqfBAAAA3AAAAA8AAAAAAAAAAAAAAAAAmAIAAGRycy9kb3du&#10;cmV2LnhtbFBLBQYAAAAABAAEAPUAAACGAwAAAAA=&#10;" fillcolor="#5b9bd5 [3204]" strokecolor="#1f4d78 [1604]" strokeweight="1pt">
                  <v:textbox inset="0,,0">
                    <w:txbxContent>
                      <w:p w:rsidR="00806230" w:rsidRDefault="00806230" w:rsidP="006362B2">
                        <w:pPr>
                          <w:pStyle w:val="NormlWeb"/>
                          <w:spacing w:before="0" w:beforeAutospacing="0" w:after="0" w:afterAutospacing="0"/>
                          <w:jc w:val="center"/>
                        </w:pPr>
                        <w:r>
                          <w:rPr>
                            <w:rFonts w:asciiTheme="minorHAnsi" w:hAnsi="Calibri" w:cstheme="minorBidi"/>
                            <w:color w:val="FFFFFF" w:themeColor="light1"/>
                            <w:kern w:val="24"/>
                          </w:rPr>
                          <w:t>Paraméterek</w:t>
                        </w:r>
                      </w:p>
                    </w:txbxContent>
                  </v:textbox>
                </v:rect>
                <w10:wrap type="topAndBottom"/>
              </v:group>
            </w:pict>
          </mc:Fallback>
        </mc:AlternateContent>
      </w:r>
      <w:r w:rsidR="003272E1">
        <w:t>A</w:t>
      </w:r>
      <w:r w:rsidR="006362B2">
        <w:t xml:space="preserve"> modell által definiált</w:t>
      </w:r>
      <w:r w:rsidR="003272E1">
        <w:t xml:space="preserve"> szélerőmű vezérlő egységekből épül fel. Ezen egységeknek van a rendszer felé ki és beme</w:t>
      </w:r>
      <w:r w:rsidR="006362B2">
        <w:t>netük és</w:t>
      </w:r>
      <w:r w:rsidR="003272E1">
        <w:t xml:space="preserve"> rendszer által meghatározott paraméterük. A rendszer fő szeparációs egy</w:t>
      </w:r>
      <w:r w:rsidR="00FB2942">
        <w:t>sége az alrendszer</w:t>
      </w:r>
      <w:r w:rsidR="003272E1">
        <w:t>. Ezen alrendszerek alá a vezérlők sorakoznak be.</w:t>
      </w:r>
      <w:r w:rsidR="005514D9">
        <w:t xml:space="preserve"> Minden egyes elem azonosításáról egy egyedi leíró gondoskodik.  </w:t>
      </w:r>
      <w:r w:rsidR="003272E1">
        <w:t xml:space="preserve"> Egy szélerőmű </w:t>
      </w:r>
      <w:r w:rsidR="00C81F49">
        <w:t xml:space="preserve">hierarchikus szerkezetét az </w:t>
      </w:r>
      <w:r w:rsidR="00CA3958">
        <w:fldChar w:fldCharType="begin"/>
      </w:r>
      <w:r w:rsidR="00CA3958">
        <w:instrText xml:space="preserve"> REF _Ref420168027 \h </w:instrText>
      </w:r>
      <w:r w:rsidR="00CA3958">
        <w:fldChar w:fldCharType="separate"/>
      </w:r>
      <w:r w:rsidR="0064586F">
        <w:rPr>
          <w:noProof/>
        </w:rPr>
        <w:t>1</w:t>
      </w:r>
      <w:r w:rsidR="0064586F">
        <w:t>. ábra</w:t>
      </w:r>
      <w:r w:rsidR="00CA3958">
        <w:fldChar w:fldCharType="end"/>
      </w:r>
      <w:r w:rsidR="00CA3958">
        <w:t xml:space="preserve"> mutatja.</w:t>
      </w:r>
    </w:p>
    <w:p w:rsidR="009B09E8" w:rsidRDefault="009B09E8" w:rsidP="009B09E8">
      <w:pPr>
        <w:pStyle w:val="Cmsor2"/>
        <w:rPr>
          <w:lang w:val="en-US"/>
        </w:rPr>
      </w:pPr>
      <w:bookmarkStart w:id="11" w:name="_Toc420251749"/>
      <w:r>
        <w:t>Zárolás megvalósítása szélturbina példánymodellen</w:t>
      </w:r>
      <w:bookmarkEnd w:id="11"/>
    </w:p>
    <w:p w:rsidR="009B09E8" w:rsidRDefault="009B09E8" w:rsidP="009B09E8">
      <w:r w:rsidRPr="009E6037">
        <w:t>Tételezzük</w:t>
      </w:r>
      <w:r w:rsidR="009E6037">
        <w:t xml:space="preserve"> fel,</w:t>
      </w:r>
      <w:r w:rsidRPr="009E6037">
        <w:t xml:space="preserve"> hogy a modellen</w:t>
      </w:r>
      <w:r>
        <w:t xml:space="preserve"> dolgozó mérnököknek nem csak egy 1-1 modell elemet kell zárolniuk, ha nem egy komplexebb logikát követő megoldásra van szükségünk. </w:t>
      </w:r>
    </w:p>
    <w:p w:rsidR="009B09E8" w:rsidRDefault="009B09E8" w:rsidP="009B09E8">
      <w:r>
        <w:t>Két zárat szeretnének elhelyezni, az elsőnek</w:t>
      </w:r>
      <w:r w:rsidR="00B16B2B">
        <w:t xml:space="preserve"> (</w:t>
      </w:r>
      <w:r w:rsidR="00B16B2B">
        <w:fldChar w:fldCharType="begin"/>
      </w:r>
      <w:r w:rsidR="00B16B2B">
        <w:instrText xml:space="preserve"> REF _Ref420168045 \h </w:instrText>
      </w:r>
      <w:r w:rsidR="00B16B2B">
        <w:fldChar w:fldCharType="separate"/>
      </w:r>
      <w:r w:rsidR="0064586F">
        <w:rPr>
          <w:noProof/>
        </w:rPr>
        <w:t>2</w:t>
      </w:r>
      <w:r w:rsidR="0064586F">
        <w:t>. ábra</w:t>
      </w:r>
      <w:r w:rsidR="00B16B2B">
        <w:fldChar w:fldCharType="end"/>
      </w:r>
      <w:r w:rsidR="00B16B2B">
        <w:t>)</w:t>
      </w:r>
      <w:r>
        <w:t xml:space="preserve"> a következő feltételeket kell teljesítenie:</w:t>
      </w:r>
    </w:p>
    <w:p w:rsidR="009B09E8" w:rsidRDefault="009B09E8" w:rsidP="009B09E8">
      <w:pPr>
        <w:pStyle w:val="Listaszerbekezds"/>
        <w:numPr>
          <w:ilvl w:val="0"/>
          <w:numId w:val="41"/>
        </w:numPr>
      </w:pPr>
      <w:r>
        <w:t xml:space="preserve">29-es típusú </w:t>
      </w:r>
      <w:proofErr w:type="spellStart"/>
      <w:r>
        <w:t>ControlUnit</w:t>
      </w:r>
      <w:proofErr w:type="spellEnd"/>
      <w:r>
        <w:t xml:space="preserve"> és </w:t>
      </w:r>
      <w:proofErr w:type="spellStart"/>
      <w:r>
        <w:t>ID-ja</w:t>
      </w:r>
      <w:proofErr w:type="spellEnd"/>
      <w:r>
        <w:t xml:space="preserve"> zárolása </w:t>
      </w:r>
      <w:proofErr w:type="spellStart"/>
      <w:r w:rsidRPr="00A21866">
        <w:t>CtrlUnit</w:t>
      </w:r>
      <w:proofErr w:type="spellEnd"/>
      <w:r w:rsidRPr="00A21866">
        <w:t>_232</w:t>
      </w:r>
      <w:r w:rsidR="00F42B6F">
        <w:t xml:space="preserve"> azonosító</w:t>
      </w:r>
      <w:r>
        <w:t xml:space="preserve"> esetén</w:t>
      </w:r>
    </w:p>
    <w:p w:rsidR="00B16B2B" w:rsidRDefault="00D02699" w:rsidP="00B16B2B">
      <w:pPr>
        <w:pStyle w:val="Listaszerbekezds"/>
        <w:numPr>
          <w:ilvl w:val="0"/>
          <w:numId w:val="41"/>
        </w:numPr>
      </w:pPr>
      <w:r>
        <w:t>A hozzátartozó hibák és azonosítója zárolása</w:t>
      </w:r>
    </w:p>
    <w:p w:rsidR="00E5163F" w:rsidRDefault="00B16B2B" w:rsidP="00B16B2B">
      <w:pPr>
        <w:ind w:left="720" w:firstLine="0"/>
      </w:pPr>
      <w:r w:rsidRPr="009E6037">
        <w:rPr>
          <w:noProof/>
          <w:lang w:eastAsia="hu-HU"/>
        </w:rPr>
        <w:lastRenderedPageBreak/>
        <mc:AlternateContent>
          <mc:Choice Requires="wpg">
            <w:drawing>
              <wp:anchor distT="0" distB="0" distL="114300" distR="114300" simplePos="0" relativeHeight="251692032" behindDoc="0" locked="0" layoutInCell="1" allowOverlap="1" wp14:anchorId="44445449" wp14:editId="0C626092">
                <wp:simplePos x="0" y="0"/>
                <wp:positionH relativeFrom="column">
                  <wp:posOffset>599441</wp:posOffset>
                </wp:positionH>
                <wp:positionV relativeFrom="paragraph">
                  <wp:posOffset>238539</wp:posOffset>
                </wp:positionV>
                <wp:extent cx="4200525" cy="2189480"/>
                <wp:effectExtent l="0" t="0" r="28575" b="20320"/>
                <wp:wrapTopAndBottom/>
                <wp:docPr id="33" name="Csoportba foglalás 31"/>
                <wp:cNvGraphicFramePr/>
                <a:graphic xmlns:a="http://schemas.openxmlformats.org/drawingml/2006/main">
                  <a:graphicData uri="http://schemas.microsoft.com/office/word/2010/wordprocessingGroup">
                    <wpg:wgp>
                      <wpg:cNvGrpSpPr/>
                      <wpg:grpSpPr>
                        <a:xfrm>
                          <a:off x="0" y="0"/>
                          <a:ext cx="4200525" cy="2189480"/>
                          <a:chOff x="0" y="0"/>
                          <a:chExt cx="5005775" cy="2428875"/>
                        </a:xfrm>
                      </wpg:grpSpPr>
                      <wps:wsp>
                        <wps:cNvPr id="34" name="Téglalap 34"/>
                        <wps:cNvSpPr/>
                        <wps:spPr>
                          <a:xfrm>
                            <a:off x="0" y="0"/>
                            <a:ext cx="5005775" cy="2428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Téglalap 35"/>
                        <wps:cNvSpPr/>
                        <wps:spPr>
                          <a:xfrm>
                            <a:off x="1" y="0"/>
                            <a:ext cx="369132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gramStart"/>
                              <w:r w:rsidRPr="009E6037">
                                <w:rPr>
                                  <w:rFonts w:asciiTheme="minorHAnsi" w:hAnsi="Calibri" w:cstheme="minorBidi"/>
                                  <w:color w:val="FFFFFF" w:themeColor="light1"/>
                                  <w:kern w:val="24"/>
                                  <w:sz w:val="28"/>
                                  <w:szCs w:val="28"/>
                                </w:rPr>
                                <w:t>ctrUnit29(</w:t>
                              </w:r>
                              <w:proofErr w:type="gramEnd"/>
                              <w:r w:rsidRPr="009E6037">
                                <w:rPr>
                                  <w:rFonts w:asciiTheme="minorHAnsi" w:hAnsi="Calibri" w:cstheme="minorBidi"/>
                                  <w:color w:val="FFFFFF" w:themeColor="light1"/>
                                  <w:kern w:val="24"/>
                                  <w:sz w:val="28"/>
                                  <w:szCs w:val="28"/>
                                </w:rPr>
                                <w:t>C,</w:t>
                              </w:r>
                              <w:proofErr w:type="spellStart"/>
                              <w:r w:rsidRPr="009E6037">
                                <w:rPr>
                                  <w:rFonts w:asciiTheme="minorHAnsi" w:hAnsi="Calibri" w:cstheme="minorBidi"/>
                                  <w:color w:val="FFFFFF" w:themeColor="light1"/>
                                  <w:kern w:val="24"/>
                                  <w:sz w:val="28"/>
                                  <w:szCs w:val="28"/>
                                </w:rPr>
                                <w:t>SysID</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w:t>
                              </w:r>
                              <w:proofErr w:type="spellEnd"/>
                              <w:r w:rsidRPr="009E6037">
                                <w:rPr>
                                  <w:rFonts w:asciiTheme="minorHAnsi" w:hAnsi="Calibri" w:cstheme="minorBidi"/>
                                  <w:color w:val="FFFFFF" w:themeColor="light1"/>
                                  <w:kern w:val="24"/>
                                  <w:sz w:val="28"/>
                                  <w:szCs w:val="28"/>
                                </w:rPr>
                                <w:t>,</w:t>
                              </w: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Téglalap 36"/>
                        <wps:cNvSpPr/>
                        <wps:spPr>
                          <a:xfrm>
                            <a:off x="300926" y="733425"/>
                            <a:ext cx="152700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Vezérlő</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Téglalap 37"/>
                        <wps:cNvSpPr/>
                        <wps:spPr>
                          <a:xfrm>
                            <a:off x="2738015" y="702594"/>
                            <a:ext cx="2030385" cy="5852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w:t>
                              </w:r>
                              <w:proofErr w:type="spellEnd"/>
                              <w:proofErr w:type="gramStart"/>
                              <w:r w:rsidRPr="009E6037">
                                <w:rPr>
                                  <w:rFonts w:asciiTheme="minorHAnsi" w:hAnsi="Calibri" w:cstheme="minorBidi"/>
                                  <w:color w:val="FFFFFF" w:themeColor="light1"/>
                                  <w:kern w:val="24"/>
                                  <w:sz w:val="28"/>
                                  <w:szCs w:val="28"/>
                                </w:rPr>
                                <w:t>:</w:t>
                              </w:r>
                              <w:r>
                                <w:rPr>
                                  <w:rFonts w:asciiTheme="minorHAnsi" w:hAnsi="Calibri" w:cstheme="minorBidi"/>
                                  <w:color w:val="FFFFFF" w:themeColor="light1"/>
                                  <w:kern w:val="24"/>
                                  <w:sz w:val="28"/>
                                  <w:szCs w:val="28"/>
                                </w:rPr>
                                <w:t>Hiba</w:t>
                              </w:r>
                              <w:proofErr w:type="gramEnd"/>
                              <w:r>
                                <w:rPr>
                                  <w:rFonts w:asciiTheme="minorHAnsi" w:hAnsi="Calibri" w:cstheme="minorBidi"/>
                                  <w:color w:val="FFFFFF" w:themeColor="light1"/>
                                  <w:kern w:val="24"/>
                                  <w:sz w:val="28"/>
                                  <w:szCs w:val="28"/>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Téglalap 38"/>
                        <wps:cNvSpPr/>
                        <wps:spPr>
                          <a:xfrm>
                            <a:off x="300926" y="1726317"/>
                            <a:ext cx="1669997" cy="5535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w:t>
                              </w:r>
                              <w:proofErr w:type="spellEnd"/>
                              <w:proofErr w:type="gramStart"/>
                              <w:r>
                                <w:rPr>
                                  <w:rFonts w:asciiTheme="minorHAnsi" w:hAnsi="Calibri" w:cstheme="minorBidi"/>
                                  <w:color w:val="FFFFFF" w:themeColor="light1"/>
                                  <w:kern w:val="24"/>
                                  <w:sz w:val="28"/>
                                  <w:szCs w:val="28"/>
                                </w:rPr>
                                <w:t>:Vezérlő</w:t>
                              </w:r>
                              <w:proofErr w:type="gramEnd"/>
                              <w:r>
                                <w:rPr>
                                  <w:rFonts w:asciiTheme="minorHAnsi" w:hAnsi="Calibri" w:cstheme="minorBidi"/>
                                  <w:color w:val="FFFFFF" w:themeColor="light1"/>
                                  <w:kern w:val="24"/>
                                  <w:sz w:val="28"/>
                                  <w:szCs w:val="28"/>
                                </w:rPr>
                                <w:t xml:space="preserve">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églalap 39"/>
                        <wps:cNvSpPr/>
                        <wps:spPr>
                          <a:xfrm>
                            <a:off x="2769239" y="1697635"/>
                            <a:ext cx="1588836" cy="582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E6037" w:rsidRDefault="00806230" w:rsidP="00B16B2B">
                              <w:pPr>
                                <w:pStyle w:val="NormlWeb"/>
                                <w:spacing w:before="0" w:beforeAutospacing="0" w:after="0" w:afterAutospacing="0"/>
                                <w:jc w:val="center"/>
                                <w:rPr>
                                  <w:sz w:val="28"/>
                                  <w:szCs w:val="28"/>
                                </w:rPr>
                              </w:pPr>
                              <w:proofErr w:type="spellStart"/>
                              <w:r w:rsidRPr="009E6037">
                                <w:rPr>
                                  <w:rFonts w:asciiTheme="minorHAnsi" w:hAnsi="Calibri" w:cstheme="minorBidi"/>
                                  <w:color w:val="FFFFFF" w:themeColor="light1"/>
                                  <w:kern w:val="24"/>
                                  <w:sz w:val="28"/>
                                  <w:szCs w:val="28"/>
                                </w:rPr>
                                <w:t>CFaultSysID</w:t>
                              </w:r>
                              <w:proofErr w:type="spellEnd"/>
                              <w:r w:rsidRPr="009E6037">
                                <w:rPr>
                                  <w:rFonts w:asciiTheme="minorHAnsi" w:hAnsi="Calibri" w:cstheme="minorBidi"/>
                                  <w:color w:val="FFFFFF" w:themeColor="light1"/>
                                  <w:kern w:val="24"/>
                                  <w:sz w:val="28"/>
                                  <w:szCs w:val="28"/>
                                </w:rPr>
                                <w:t xml:space="preserve">: </w:t>
                              </w:r>
                              <w:r>
                                <w:rPr>
                                  <w:rFonts w:asciiTheme="minorHAnsi" w:hAnsi="Calibri" w:cstheme="minorBidi"/>
                                  <w:color w:val="FFFFFF" w:themeColor="light1"/>
                                  <w:kern w:val="24"/>
                                  <w:sz w:val="28"/>
                                  <w:szCs w:val="28"/>
                                </w:rPr>
                                <w:t xml:space="preserve">Hiba azonosító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Egyenes összekötő nyíllal 40"/>
                        <wps:cNvCnPr/>
                        <wps:spPr>
                          <a:xfrm>
                            <a:off x="449847" y="1095265"/>
                            <a:ext cx="3641" cy="631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zövegdoboz 13"/>
                        <wps:cNvSpPr txBox="1"/>
                        <wps:spPr>
                          <a:xfrm>
                            <a:off x="475171" y="1226126"/>
                            <a:ext cx="1331080"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3" name="Egyenes összekötő nyíllal 43"/>
                        <wps:cNvCnPr/>
                        <wps:spPr>
                          <a:xfrm flipH="1">
                            <a:off x="3015661" y="1093120"/>
                            <a:ext cx="190" cy="578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zövegdoboz 15"/>
                        <wps:cNvSpPr txBox="1"/>
                        <wps:spPr>
                          <a:xfrm>
                            <a:off x="3066594" y="1287821"/>
                            <a:ext cx="1373225"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wps:txbx>
                        <wps:bodyPr wrap="square" rtlCol="0">
                          <a:noAutofit/>
                        </wps:bodyPr>
                      </wps:wsp>
                      <wps:wsp>
                        <wps:cNvPr id="45" name="Egyenes összekötő nyíllal 45"/>
                        <wps:cNvCnPr>
                          <a:stCxn id="36" idx="3"/>
                        </wps:cNvCnPr>
                        <wps:spPr>
                          <a:xfrm>
                            <a:off x="1827934" y="928687"/>
                            <a:ext cx="91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zövegdoboz 19"/>
                        <wps:cNvSpPr txBox="1"/>
                        <wps:spPr>
                          <a:xfrm>
                            <a:off x="1882546" y="590565"/>
                            <a:ext cx="1104900" cy="369332"/>
                          </a:xfrm>
                          <a:prstGeom prst="rect">
                            <a:avLst/>
                          </a:prstGeom>
                          <a:noFill/>
                        </wps:spPr>
                        <wps:txb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44445449" id="Csoportba foglalás 31" o:spid="_x0000_s1034" style="position:absolute;left:0;text-align:left;margin-left:47.2pt;margin-top:18.8pt;width:330.75pt;height:172.4pt;z-index:251692032" coordsize="50057,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">
                <v:rect id="Téglalap 34" o:spid="_x0000_s1035" style="position:absolute;width:50057;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JIMUA&#10;AADbAAAADwAAAGRycy9kb3ducmV2LnhtbESPQWvCQBSE70L/w/IK3nRja0Wiq0ShIBYKRhG9PbLP&#10;JDT7NmZXTf+9Kwgeh5n5hpnOW1OJKzWutKxg0I9AEGdWl5wr2G2/e2MQziNrrCyTgn9yMJ+9daYY&#10;a3vjDV1Tn4sAYRejgsL7OpbSZQUZdH1bEwfvZBuDPsgml7rBW4CbSn5E0UgaLDksFFjTsqDsL70Y&#10;BfvN14kWi9FO/h6TczJIV+3P+qBU971NJiA8tf4VfrZXWsHnEB5fw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SIkgxQAAANsAAAAPAAAAAAAAAAAAAAAAAJgCAABkcnMv&#10;ZG93bnJldi54bWxQSwUGAAAAAAQABAD1AAAAigMAAAAA&#10;" filled="f" strokecolor="#1f4d78 [1604]" strokeweight="1pt"/>
                <v:rect id="Téglalap 35" o:spid="_x0000_s1036" style="position:absolute;width:3691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Mi8QA&#10;AADbAAAADwAAAGRycy9kb3ducmV2LnhtbESPQWvCQBSE7wX/w/KEXkrdRKmW6BqCklIoHtT2/sg+&#10;k2D2bciuSfz3bqHQ4zAz3zCbdDSN6KlztWUF8SwCQVxYXXOp4Pucv76DcB5ZY2OZFNzJQbqdPG0w&#10;0XbgI/UnX4oAYZeggsr7NpHSFRUZdDPbEgfvYjuDPsiulLrDIcBNI+dRtJQGaw4LFba0q6i4nm5G&#10;waG5m7m79HuHqzjOvz5uPzJ7Uep5OmZrEJ5G/x/+a39qBYs3+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5jIvEAAAA2wAAAA8AAAAAAAAAAAAAAAAAmAIAAGRycy9k&#10;b3ducmV2LnhtbFBLBQYAAAAABAAEAPUAAACJAwAAAAA=&#10;" fillcolor="#c45911 [2405]"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ctrUnit29(C,SysID,CFault,CFaultSysID)</w:t>
                        </w:r>
                      </w:p>
                    </w:txbxContent>
                  </v:textbox>
                </v:rect>
                <v:rect id="Téglalap 36" o:spid="_x0000_s1037" style="position:absolute;left:3009;top:7334;width:15270;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w:t>
                        </w:r>
                        <w:r>
                          <w:rPr>
                            <w:rFonts w:asciiTheme="minorHAnsi" w:hAnsi="Calibri" w:cstheme="minorBidi"/>
                            <w:color w:val="FFFFFF" w:themeColor="light1"/>
                            <w:kern w:val="24"/>
                            <w:sz w:val="28"/>
                            <w:szCs w:val="28"/>
                          </w:rPr>
                          <w:t>Vezérlő</w:t>
                        </w:r>
                      </w:p>
                    </w:txbxContent>
                  </v:textbox>
                </v:rect>
                <v:rect id="Téglalap 37" o:spid="_x0000_s1038" style="position:absolute;left:27380;top:7025;width:20304;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CFault:</w:t>
                        </w:r>
                        <w:r>
                          <w:rPr>
                            <w:rFonts w:asciiTheme="minorHAnsi" w:hAnsi="Calibri" w:cstheme="minorBidi"/>
                            <w:color w:val="FFFFFF" w:themeColor="light1"/>
                            <w:kern w:val="24"/>
                            <w:sz w:val="28"/>
                            <w:szCs w:val="28"/>
                          </w:rPr>
                          <w:t>Hiba paraméter</w:t>
                        </w:r>
                      </w:p>
                    </w:txbxContent>
                  </v:textbox>
                </v:rect>
                <v:rect id="Téglalap 38" o:spid="_x0000_s1039" style="position:absolute;left:3009;top:17263;width:16700;height:5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S</w:t>
                        </w:r>
                        <w:r>
                          <w:rPr>
                            <w:rFonts w:asciiTheme="minorHAnsi" w:hAnsi="Calibri" w:cstheme="minorBidi"/>
                            <w:color w:val="FFFFFF" w:themeColor="light1"/>
                            <w:kern w:val="24"/>
                            <w:sz w:val="28"/>
                            <w:szCs w:val="28"/>
                          </w:rPr>
                          <w:t>ysID:Vezérlő azonosító</w:t>
                        </w:r>
                      </w:p>
                    </w:txbxContent>
                  </v:textbox>
                </v:rect>
                <v:rect id="Téglalap 39" o:spid="_x0000_s1040" style="position:absolute;left:27692;top:16976;width:15888;height:5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806230" w:rsidRPr="009E6037" w:rsidRDefault="00806230" w:rsidP="00B16B2B">
                        <w:pPr>
                          <w:pStyle w:val="NormlWeb"/>
                          <w:spacing w:before="0" w:beforeAutospacing="0" w:after="0" w:afterAutospacing="0"/>
                          <w:jc w:val="center"/>
                          <w:rPr>
                            <w:sz w:val="28"/>
                            <w:szCs w:val="28"/>
                          </w:rPr>
                        </w:pPr>
                        <w:r w:rsidRPr="009E6037">
                          <w:rPr>
                            <w:rFonts w:asciiTheme="minorHAnsi" w:hAnsi="Calibri" w:cstheme="minorBidi"/>
                            <w:color w:val="FFFFFF" w:themeColor="light1"/>
                            <w:kern w:val="24"/>
                            <w:sz w:val="28"/>
                            <w:szCs w:val="28"/>
                          </w:rPr>
                          <w:t xml:space="preserve">CFaultSysID: </w:t>
                        </w:r>
                        <w:r>
                          <w:rPr>
                            <w:rFonts w:asciiTheme="minorHAnsi" w:hAnsi="Calibri" w:cstheme="minorBidi"/>
                            <w:color w:val="FFFFFF" w:themeColor="light1"/>
                            <w:kern w:val="24"/>
                            <w:sz w:val="28"/>
                            <w:szCs w:val="28"/>
                          </w:rPr>
                          <w:t xml:space="preserve">Hiba azonosító </w:t>
                        </w:r>
                      </w:p>
                    </w:txbxContent>
                  </v:textbox>
                </v:rect>
                <v:shapetype id="_x0000_t32" coordsize="21600,21600" o:spt="32" o:oned="t" path="m,l21600,21600e" filled="f">
                  <v:path arrowok="t" fillok="f" o:connecttype="none"/>
                  <o:lock v:ext="edit" shapetype="t"/>
                </v:shapetype>
                <v:shape id="Egyenes összekötő nyíllal 40" o:spid="_x0000_s1041" type="#_x0000_t32" style="position:absolute;left:4498;top:10952;width:36;height:6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zövegdoboz 13" o:spid="_x0000_s1042" type="#_x0000_t202" style="position:absolute;left:4751;top:12261;width:1331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3" o:spid="_x0000_s1043" type="#_x0000_t32" style="position:absolute;left:30156;top:10931;width:2;height:57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GJMYAAADbAAAADwAAAGRycy9kb3ducmV2LnhtbESPT2vCQBTE74V+h+UJvRTd1H9IdJUa&#10;KfRaFdTbI/vMRrNv0+w2pv30XaHQ4zAzv2EWq85WoqXGl44VvAwSEMS50yUXCva7t/4MhA/IGivH&#10;pOCbPKyWjw8LTLW78Qe121CICGGfogITQp1K6XNDFv3A1cTRO7vGYoiyKaRu8BbhtpLDJJlKiyXH&#10;BYM1ZYby6/bLKjidJ7pdZ5syN8dsdHge/3xejhulnnrd6xxEoC78h//a71rBeAT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CRiTGAAAA2wAAAA8AAAAAAAAA&#10;AAAAAAAAoQIAAGRycy9kb3ducmV2LnhtbFBLBQYAAAAABAAEAPkAAACUAwAAAAA=&#10;" strokecolor="#5b9bd5 [3204]" strokeweight=".5pt">
                  <v:stroke endarrow="block" joinstyle="miter"/>
                </v:shape>
                <v:shape id="Szövegdoboz 15" o:spid="_x0000_s1044" type="#_x0000_t202" style="position:absolute;left:30665;top:12878;width:13733;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Azonosítója</w:t>
                        </w:r>
                      </w:p>
                    </w:txbxContent>
                  </v:textbox>
                </v:shape>
                <v:shape id="Egyenes összekötő nyíllal 45" o:spid="_x0000_s1045" type="#_x0000_t32" style="position:absolute;left:18279;top:9286;width:9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zövegdoboz 19" o:spid="_x0000_s1046" type="#_x0000_t202" style="position:absolute;left:18825;top:5905;width:11049;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806230" w:rsidRPr="009E6037" w:rsidRDefault="00806230" w:rsidP="00B16B2B">
                        <w:pPr>
                          <w:pStyle w:val="NormlWeb"/>
                          <w:spacing w:before="0" w:beforeAutospacing="0" w:after="0" w:afterAutospacing="0"/>
                          <w:rPr>
                            <w:sz w:val="28"/>
                            <w:szCs w:val="28"/>
                          </w:rPr>
                        </w:pPr>
                        <w:r w:rsidRPr="009E6037">
                          <w:rPr>
                            <w:rFonts w:asciiTheme="minorHAnsi" w:hAnsi="Calibri" w:cstheme="minorBidi"/>
                            <w:color w:val="000000" w:themeColor="text1"/>
                            <w:kern w:val="24"/>
                            <w:sz w:val="28"/>
                            <w:szCs w:val="28"/>
                          </w:rPr>
                          <w:t>Hibája</w:t>
                        </w:r>
                      </w:p>
                    </w:txbxContent>
                  </v:textbox>
                </v:shape>
                <w10:wrap type="topAndBottom"/>
              </v:group>
            </w:pict>
          </mc:Fallback>
        </mc:AlternateContent>
      </w:r>
    </w:p>
    <w:bookmarkStart w:id="12" w:name="_Ref420168045"/>
    <w:bookmarkStart w:id="13" w:name="_Ref420168445"/>
    <w:p w:rsidR="009B09E8" w:rsidRDefault="00A14104" w:rsidP="00511077">
      <w:pPr>
        <w:pStyle w:val="Kpalrs"/>
      </w:pPr>
      <w:r>
        <w:fldChar w:fldCharType="begin"/>
      </w:r>
      <w:r>
        <w:instrText xml:space="preserve"> SEQ ábra \* ARABIC </w:instrText>
      </w:r>
      <w:r>
        <w:fldChar w:fldCharType="separate"/>
      </w:r>
      <w:r w:rsidR="0064586F">
        <w:rPr>
          <w:noProof/>
        </w:rPr>
        <w:t>2</w:t>
      </w:r>
      <w:r>
        <w:rPr>
          <w:noProof/>
        </w:rPr>
        <w:fldChar w:fldCharType="end"/>
      </w:r>
      <w:r w:rsidR="00511077">
        <w:t>. ábra</w:t>
      </w:r>
      <w:bookmarkEnd w:id="12"/>
      <w:r w:rsidR="00511077">
        <w:t xml:space="preserve"> E</w:t>
      </w:r>
      <w:r w:rsidR="00E5163F">
        <w:t>lső deklaratív zár minta</w:t>
      </w:r>
      <w:bookmarkEnd w:id="13"/>
    </w:p>
    <w:p w:rsidR="0084362D" w:rsidRPr="0084362D" w:rsidRDefault="009E6037" w:rsidP="0084362D">
      <w:r>
        <w:t>A</w:t>
      </w:r>
      <w:r w:rsidRPr="0084362D">
        <w:t xml:space="preserve">z ábrán a függvény paraméterei, lentebb pedig a paraméterek megszorításait láthatjuk. Az ilyen deklaratív függvény működését tulajdonképpen felfoghatjuk úgy, hogy az összes lehetséges </w:t>
      </w:r>
      <w:r w:rsidR="0084362D" w:rsidRPr="0084362D">
        <w:t>bemenet közül, a változók azon kombinác</w:t>
      </w:r>
      <w:r w:rsidR="0084362D">
        <w:t>iói</w:t>
      </w:r>
      <w:r w:rsidR="0084362D" w:rsidRPr="0084362D">
        <w:t xml:space="preserve"> lesz</w:t>
      </w:r>
      <w:r w:rsidR="0084362D">
        <w:t>nek</w:t>
      </w:r>
      <w:r w:rsidR="0084362D" w:rsidRPr="0084362D">
        <w:t xml:space="preserve"> az </w:t>
      </w:r>
      <w:r w:rsidR="0084362D">
        <w:t xml:space="preserve">eredményhalmazban, </w:t>
      </w:r>
      <w:r w:rsidR="0084362D" w:rsidRPr="0084362D">
        <w:t xml:space="preserve">amelyekre </w:t>
      </w:r>
      <w:r w:rsidR="0084362D">
        <w:t>a fentebbi kapcsolat rendszer</w:t>
      </w:r>
      <w:r w:rsidR="0084362D" w:rsidRPr="0084362D">
        <w:t xml:space="preserve"> és típus megkötése</w:t>
      </w:r>
      <w:r w:rsidR="0084362D">
        <w:t>k</w:t>
      </w:r>
      <w:r w:rsidR="0084362D" w:rsidRPr="0084362D">
        <w:t xml:space="preserve"> igazak lesznek. </w:t>
      </w:r>
      <w:r w:rsidR="00F42B6F">
        <w:t>A zár működése szempontjából fontos, hogy azon objektumok és tulajdonságok kerülnek zár alá, amelyek a függvény eredményhalmazában szerepelni fognak.</w:t>
      </w:r>
    </w:p>
    <w:p w:rsidR="009B09E8" w:rsidRDefault="009B09E8" w:rsidP="009E6037">
      <w:pPr>
        <w:rPr>
          <w:lang w:eastAsia="hu-HU"/>
        </w:rPr>
      </w:pPr>
      <w:r>
        <w:rPr>
          <w:lang w:eastAsia="hu-HU"/>
        </w:rPr>
        <w:t xml:space="preserve">A </w:t>
      </w:r>
      <w:r w:rsidR="00D8253F">
        <w:rPr>
          <w:lang w:eastAsia="hu-HU"/>
        </w:rPr>
        <w:t>fentebbi mintához való</w:t>
      </w:r>
      <w:r w:rsidR="0084362D">
        <w:rPr>
          <w:lang w:eastAsia="hu-HU"/>
        </w:rPr>
        <w:t xml:space="preserve"> </w:t>
      </w:r>
      <w:r>
        <w:rPr>
          <w:lang w:eastAsia="hu-HU"/>
        </w:rPr>
        <w:t>megszorítás pedig:</w:t>
      </w:r>
    </w:p>
    <w:p w:rsidR="009B09E8" w:rsidRDefault="009B09E8" w:rsidP="009E6037">
      <w:pPr>
        <w:rPr>
          <w:lang w:eastAsia="hu-HU"/>
        </w:rPr>
      </w:pPr>
      <w:proofErr w:type="spellStart"/>
      <w:r w:rsidRPr="00A21866">
        <w:rPr>
          <w:lang w:eastAsia="hu-HU"/>
        </w:rPr>
        <w:t>SysID</w:t>
      </w:r>
      <w:proofErr w:type="spellEnd"/>
      <w:r w:rsidRPr="00A21866">
        <w:rPr>
          <w:lang w:eastAsia="hu-HU"/>
        </w:rPr>
        <w:t>=</w:t>
      </w:r>
      <w:proofErr w:type="spellStart"/>
      <w:r w:rsidRPr="00A21866">
        <w:rPr>
          <w:lang w:eastAsia="hu-HU"/>
        </w:rPr>
        <w:t>CtrlUnit</w:t>
      </w:r>
      <w:proofErr w:type="spellEnd"/>
      <w:r w:rsidRPr="00A21866">
        <w:rPr>
          <w:lang w:eastAsia="hu-HU"/>
        </w:rPr>
        <w:t>_232</w:t>
      </w:r>
    </w:p>
    <w:p w:rsidR="009B09E8" w:rsidRDefault="009B09E8" w:rsidP="009E6037">
      <w:pPr>
        <w:rPr>
          <w:lang w:eastAsia="hu-HU"/>
        </w:rPr>
      </w:pPr>
      <w:r>
        <w:rPr>
          <w:lang w:eastAsia="hu-HU"/>
        </w:rPr>
        <w:t>A második zár</w:t>
      </w:r>
      <w:r w:rsidR="00DA0774">
        <w:rPr>
          <w:lang w:eastAsia="hu-HU"/>
        </w:rPr>
        <w:t xml:space="preserve"> (</w:t>
      </w:r>
      <w:r w:rsidR="00DA0774">
        <w:rPr>
          <w:lang w:eastAsia="hu-HU"/>
        </w:rPr>
        <w:fldChar w:fldCharType="begin"/>
      </w:r>
      <w:r w:rsidR="00DA0774">
        <w:rPr>
          <w:lang w:eastAsia="hu-HU"/>
        </w:rPr>
        <w:instrText xml:space="preserve"> REF _Ref420168270 \h </w:instrText>
      </w:r>
      <w:r w:rsidR="00DA0774">
        <w:rPr>
          <w:lang w:eastAsia="hu-HU"/>
        </w:rPr>
      </w:r>
      <w:r w:rsidR="00DA0774">
        <w:rPr>
          <w:lang w:eastAsia="hu-HU"/>
        </w:rPr>
        <w:fldChar w:fldCharType="separate"/>
      </w:r>
      <w:r w:rsidR="0064586F">
        <w:rPr>
          <w:noProof/>
        </w:rPr>
        <w:t>3</w:t>
      </w:r>
      <w:r w:rsidR="0064586F">
        <w:t>. ábra</w:t>
      </w:r>
      <w:r w:rsidR="00DA0774">
        <w:rPr>
          <w:lang w:eastAsia="hu-HU"/>
        </w:rPr>
        <w:fldChar w:fldCharType="end"/>
      </w:r>
      <w:r w:rsidR="00DA0774">
        <w:rPr>
          <w:lang w:eastAsia="hu-HU"/>
        </w:rPr>
        <w:t>)</w:t>
      </w:r>
      <w:r>
        <w:rPr>
          <w:lang w:eastAsia="hu-HU"/>
        </w:rPr>
        <w:t xml:space="preserve"> esetében már komplexebb zár igények állnak fenn:</w:t>
      </w:r>
    </w:p>
    <w:p w:rsidR="009B09E8" w:rsidRDefault="009B09E8" w:rsidP="008D5B38">
      <w:pPr>
        <w:pStyle w:val="Listaszerbekezds"/>
        <w:numPr>
          <w:ilvl w:val="0"/>
          <w:numId w:val="44"/>
        </w:numPr>
        <w:rPr>
          <w:lang w:eastAsia="hu-HU"/>
        </w:rPr>
      </w:pPr>
      <w:r w:rsidRPr="00B57583">
        <w:rPr>
          <w:lang w:eastAsia="hu-HU"/>
        </w:rPr>
        <w:t>A „</w:t>
      </w:r>
      <w:proofErr w:type="spellStart"/>
      <w:r w:rsidRPr="00B57583">
        <w:rPr>
          <w:lang w:eastAsia="hu-HU"/>
        </w:rPr>
        <w:t>Subsystem</w:t>
      </w:r>
      <w:proofErr w:type="spellEnd"/>
      <w:r w:rsidRPr="00B57583">
        <w:rPr>
          <w:lang w:eastAsia="hu-HU"/>
        </w:rPr>
        <w:t xml:space="preserve"> 07” azonosítóval rendelkező alrendszer, ID, </w:t>
      </w:r>
      <w:proofErr w:type="spellStart"/>
      <w:r w:rsidRPr="00B57583">
        <w:rPr>
          <w:lang w:eastAsia="hu-HU"/>
        </w:rPr>
        <w:t>Description</w:t>
      </w:r>
      <w:proofErr w:type="spellEnd"/>
      <w:r w:rsidRPr="00B57583">
        <w:rPr>
          <w:lang w:eastAsia="hu-HU"/>
        </w:rPr>
        <w:t xml:space="preserve"> tulajdonsága</w:t>
      </w:r>
    </w:p>
    <w:p w:rsidR="009B09E8" w:rsidRDefault="009B09E8" w:rsidP="008D5B38">
      <w:pPr>
        <w:pStyle w:val="Listaszerbekezds"/>
        <w:numPr>
          <w:ilvl w:val="0"/>
          <w:numId w:val="44"/>
        </w:numPr>
        <w:rPr>
          <w:lang w:eastAsia="hu-HU"/>
        </w:rPr>
      </w:pPr>
      <w:r>
        <w:rPr>
          <w:lang w:eastAsia="hu-HU"/>
        </w:rPr>
        <w:t xml:space="preserve">Ezen alrendszeren belüli azon 44-es típusú vezérlők </w:t>
      </w:r>
      <w:proofErr w:type="spellStart"/>
      <w:r>
        <w:rPr>
          <w:lang w:eastAsia="hu-HU"/>
        </w:rPr>
        <w:t>Cycle</w:t>
      </w:r>
      <w:proofErr w:type="spellEnd"/>
      <w:r>
        <w:rPr>
          <w:lang w:eastAsia="hu-HU"/>
        </w:rPr>
        <w:t xml:space="preserve"> és </w:t>
      </w:r>
      <w:proofErr w:type="spellStart"/>
      <w:r>
        <w:rPr>
          <w:lang w:eastAsia="hu-HU"/>
        </w:rPr>
        <w:t>Priority</w:t>
      </w:r>
      <w:proofErr w:type="spellEnd"/>
      <w:r>
        <w:rPr>
          <w:lang w:eastAsia="hu-HU"/>
        </w:rPr>
        <w:t xml:space="preserve"> zárolása ahol az Input__</w:t>
      </w:r>
      <w:proofErr w:type="spellStart"/>
      <w:r>
        <w:rPr>
          <w:lang w:eastAsia="hu-HU"/>
        </w:rPr>
        <w:t>iInput</w:t>
      </w:r>
      <w:proofErr w:type="spellEnd"/>
      <w:r>
        <w:rPr>
          <w:lang w:eastAsia="hu-HU"/>
        </w:rPr>
        <w:t xml:space="preserve"> „VA_62” </w:t>
      </w:r>
      <w:proofErr w:type="spellStart"/>
      <w:r>
        <w:rPr>
          <w:lang w:eastAsia="hu-HU"/>
        </w:rPr>
        <w:t>azonosítójú</w:t>
      </w:r>
      <w:proofErr w:type="spellEnd"/>
      <w:r>
        <w:rPr>
          <w:lang w:eastAsia="hu-HU"/>
        </w:rPr>
        <w:t xml:space="preserve"> </w:t>
      </w:r>
      <w:proofErr w:type="spellStart"/>
      <w:r>
        <w:rPr>
          <w:lang w:eastAsia="hu-HU"/>
        </w:rPr>
        <w:t>SystemVarible</w:t>
      </w:r>
      <w:proofErr w:type="spellEnd"/>
      <w:r>
        <w:rPr>
          <w:lang w:eastAsia="hu-HU"/>
        </w:rPr>
        <w:t xml:space="preserve"> típusra mutat</w:t>
      </w:r>
    </w:p>
    <w:p w:rsidR="00D8253F" w:rsidRDefault="00511077" w:rsidP="00511077">
      <w:pPr>
        <w:rPr>
          <w:lang w:eastAsia="hu-HU"/>
        </w:rPr>
      </w:pPr>
      <w:r>
        <w:rPr>
          <w:noProof/>
          <w:lang w:eastAsia="hu-HU"/>
        </w:rPr>
        <w:lastRenderedPageBreak/>
        <mc:AlternateContent>
          <mc:Choice Requires="wps">
            <w:drawing>
              <wp:anchor distT="0" distB="0" distL="114300" distR="114300" simplePos="0" relativeHeight="251672576" behindDoc="0" locked="0" layoutInCell="1" allowOverlap="1" wp14:anchorId="4C7F1577" wp14:editId="42674222">
                <wp:simplePos x="0" y="0"/>
                <wp:positionH relativeFrom="column">
                  <wp:posOffset>352694</wp:posOffset>
                </wp:positionH>
                <wp:positionV relativeFrom="paragraph">
                  <wp:posOffset>4006693</wp:posOffset>
                </wp:positionV>
                <wp:extent cx="5151755" cy="635"/>
                <wp:effectExtent l="0" t="0" r="0" b="0"/>
                <wp:wrapSquare wrapText="bothSides"/>
                <wp:docPr id="1" name="Szövegdoboz 1"/>
                <wp:cNvGraphicFramePr/>
                <a:graphic xmlns:a="http://schemas.openxmlformats.org/drawingml/2006/main">
                  <a:graphicData uri="http://schemas.microsoft.com/office/word/2010/wordprocessingShape">
                    <wps:wsp>
                      <wps:cNvSpPr txBox="1"/>
                      <wps:spPr>
                        <a:xfrm>
                          <a:off x="0" y="0"/>
                          <a:ext cx="5151755" cy="635"/>
                        </a:xfrm>
                        <a:prstGeom prst="rect">
                          <a:avLst/>
                        </a:prstGeom>
                        <a:solidFill>
                          <a:prstClr val="white"/>
                        </a:solidFill>
                        <a:ln>
                          <a:noFill/>
                        </a:ln>
                        <a:effectLst/>
                      </wps:spPr>
                      <wps:txbx>
                        <w:txbxContent>
                          <w:bookmarkStart w:id="14" w:name="_Ref420168270"/>
                          <w:p w:rsidR="00806230" w:rsidRPr="00382DF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3</w:t>
                            </w:r>
                            <w:r>
                              <w:rPr>
                                <w:noProof/>
                              </w:rPr>
                              <w:fldChar w:fldCharType="end"/>
                            </w:r>
                            <w:r>
                              <w:t>. ábra</w:t>
                            </w:r>
                            <w:bookmarkEnd w:id="14"/>
                            <w:r>
                              <w:t xml:space="preserve"> Második deklaratív zár minta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F1577" id="Szövegdoboz 1" o:spid="_x0000_s1047" type="#_x0000_t202" style="position:absolute;left:0;text-align:left;margin-left:27.75pt;margin-top:315.5pt;width:405.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" stroked="f">
                <v:textbox style="mso-fit-shape-to-text:t" inset="0,0,0,0">
                  <w:txbxContent>
                    <w:bookmarkStart w:id="15" w:name="_Ref420168270"/>
                    <w:p w:rsidR="00806230" w:rsidRPr="00382DF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3</w:t>
                      </w:r>
                      <w:r>
                        <w:rPr>
                          <w:noProof/>
                        </w:rPr>
                        <w:fldChar w:fldCharType="end"/>
                      </w:r>
                      <w:r>
                        <w:t>. ábra</w:t>
                      </w:r>
                      <w:bookmarkEnd w:id="15"/>
                      <w:r>
                        <w:t xml:space="preserve"> Második deklaratív zár minta</w:t>
                      </w:r>
                    </w:p>
                  </w:txbxContent>
                </v:textbox>
                <w10:wrap type="square"/>
              </v:shape>
            </w:pict>
          </mc:Fallback>
        </mc:AlternateContent>
      </w:r>
      <w:r w:rsidRPr="00D8253F">
        <w:rPr>
          <w:noProof/>
          <w:lang w:eastAsia="hu-HU"/>
        </w:rPr>
        <mc:AlternateContent>
          <mc:Choice Requires="wpg">
            <w:drawing>
              <wp:inline distT="0" distB="0" distL="0" distR="0" wp14:anchorId="797FA170" wp14:editId="30613E19">
                <wp:extent cx="5217637" cy="3964838"/>
                <wp:effectExtent l="0" t="0" r="0" b="17145"/>
                <wp:docPr id="164" name="Csoportba foglalás 57"/>
                <wp:cNvGraphicFramePr/>
                <a:graphic xmlns:a="http://schemas.openxmlformats.org/drawingml/2006/main">
                  <a:graphicData uri="http://schemas.microsoft.com/office/word/2010/wordprocessingGroup">
                    <wpg:wgp>
                      <wpg:cNvGrpSpPr/>
                      <wpg:grpSpPr>
                        <a:xfrm>
                          <a:off x="0" y="0"/>
                          <a:ext cx="5217637" cy="3964838"/>
                          <a:chOff x="0" y="0"/>
                          <a:chExt cx="5152029" cy="3914775"/>
                        </a:xfrm>
                      </wpg:grpSpPr>
                      <wps:wsp>
                        <wps:cNvPr id="165" name="Téglalap 165"/>
                        <wps:cNvSpPr/>
                        <wps:spPr>
                          <a:xfrm>
                            <a:off x="0" y="0"/>
                            <a:ext cx="4958150" cy="391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églalap 166"/>
                        <wps:cNvSpPr/>
                        <wps:spPr>
                          <a:xfrm>
                            <a:off x="2" y="0"/>
                            <a:ext cx="3272160" cy="353986"/>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gramStart"/>
                              <w:r>
                                <w:rPr>
                                  <w:rFonts w:asciiTheme="minorHAnsi" w:hAnsi="Calibri" w:cstheme="minorBidi"/>
                                  <w:color w:val="FFFFFF" w:themeColor="light1"/>
                                  <w:kern w:val="24"/>
                                </w:rPr>
                                <w:t>subsystem2(</w:t>
                              </w:r>
                              <w:proofErr w:type="spellStart"/>
                              <w:proofErr w:type="gramEnd"/>
                              <w:r>
                                <w:rPr>
                                  <w:rFonts w:asciiTheme="minorHAnsi" w:hAnsi="Calibri" w:cstheme="minorBidi"/>
                                  <w:color w:val="FFFFFF" w:themeColor="light1"/>
                                  <w:kern w:val="24"/>
                                </w:rPr>
                                <w:t>Sys</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,WTC,</w:t>
                              </w: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proofErr w:type="spellStart"/>
                              <w:r>
                                <w:rPr>
                                  <w:rFonts w:asciiTheme="minorHAnsi" w:hAnsi="Calibri" w:cstheme="minorBidi"/>
                                  <w:color w:val="FFFFFF" w:themeColor="light1"/>
                                  <w:kern w:val="24"/>
                                </w:rPr>
                                <w:t>Priority</w:t>
                              </w:r>
                              <w:proofErr w:type="spellEnd"/>
                              <w:r>
                                <w:rPr>
                                  <w:rFonts w:asciiTheme="minorHAnsi" w:hAnsi="Calibri" w:cstheme="minorBidi"/>
                                  <w:color w:val="FFFFFF" w:themeColor="light1"/>
                                  <w:kern w:val="2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églalap 167"/>
                        <wps:cNvSpPr/>
                        <wps:spPr>
                          <a:xfrm>
                            <a:off x="300926" y="733425"/>
                            <a:ext cx="1095248"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w:t>
                              </w:r>
                              <w:proofErr w:type="spellEnd"/>
                              <w:proofErr w:type="gramStart"/>
                              <w:r>
                                <w:rPr>
                                  <w:rFonts w:asciiTheme="minorHAnsi" w:hAnsi="Calibri" w:cstheme="minorBidi"/>
                                  <w:color w:val="FFFFFF" w:themeColor="light1"/>
                                  <w:kern w:val="24"/>
                                </w:rPr>
                                <w:t>:Alrendszer</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Téglalap 168"/>
                        <wps:cNvSpPr/>
                        <wps:spPr>
                          <a:xfrm>
                            <a:off x="2893763" y="645334"/>
                            <a:ext cx="1306720" cy="49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WTC</w:t>
                              </w:r>
                              <w:proofErr w:type="gramStart"/>
                              <w:r>
                                <w:rPr>
                                  <w:rFonts w:asciiTheme="minorHAnsi" w:hAnsi="Calibri" w:cstheme="minorBidi"/>
                                  <w:color w:val="FFFFFF" w:themeColor="light1"/>
                                  <w:kern w:val="24"/>
                                </w:rPr>
                                <w:t>:Vezérlő</w:t>
                              </w:r>
                              <w:proofErr w:type="gramEnd"/>
                              <w:r>
                                <w:rPr>
                                  <w:rFonts w:asciiTheme="minorHAnsi" w:hAnsi="Calibri" w:cstheme="minorBidi"/>
                                  <w:color w:val="FFFFFF" w:themeColor="light1"/>
                                  <w:kern w:val="24"/>
                                </w:rPr>
                                <w:br/>
                                <w:t xml:space="preserve"> (44-es típusú)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Téglalap 169"/>
                        <wps:cNvSpPr/>
                        <wps:spPr>
                          <a:xfrm>
                            <a:off x="300871" y="1727999"/>
                            <a:ext cx="1095248" cy="6351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SysID</w:t>
                              </w:r>
                              <w:proofErr w:type="spellEnd"/>
                              <w:r>
                                <w:rPr>
                                  <w:rFonts w:asciiTheme="minorHAnsi" w:hAnsi="Calibri" w:cstheme="minorBidi"/>
                                  <w:color w:val="FFFFFF" w:themeColor="light1"/>
                                  <w:kern w:val="24"/>
                                </w:rPr>
                                <w:t>: Alrendszer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Téglalap 170"/>
                        <wps:cNvSpPr/>
                        <wps:spPr>
                          <a:xfrm>
                            <a:off x="2819035" y="1696061"/>
                            <a:ext cx="847515" cy="666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Cycle</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Egyenes összekötő nyíllal 171"/>
                        <wps:cNvCnPr/>
                        <wps:spPr>
                          <a:xfrm>
                            <a:off x="462341" y="1123950"/>
                            <a:ext cx="4926" cy="60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Szövegdoboz 10"/>
                        <wps:cNvSpPr txBox="1"/>
                        <wps:spPr>
                          <a:xfrm>
                            <a:off x="484856" y="1199449"/>
                            <a:ext cx="133108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73" name="Egyenes összekötő nyíllal 173"/>
                        <wps:cNvCnPr/>
                        <wps:spPr>
                          <a:xfrm>
                            <a:off x="3114123" y="1100079"/>
                            <a:ext cx="3932" cy="60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 name="Szövegdoboz 12"/>
                        <wps:cNvSpPr txBox="1"/>
                        <wps:spPr>
                          <a:xfrm>
                            <a:off x="3112113" y="1205742"/>
                            <a:ext cx="761269"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Ciklusa</w:t>
                              </w:r>
                            </w:p>
                          </w:txbxContent>
                        </wps:txbx>
                        <wps:bodyPr wrap="square" rtlCol="0">
                          <a:noAutofit/>
                        </wps:bodyPr>
                      </wps:wsp>
                      <wps:wsp>
                        <wps:cNvPr id="175" name="Egyenes összekötő nyíllal 175"/>
                        <wps:cNvCnPr>
                          <a:stCxn id="167" idx="3"/>
                          <a:endCxn id="168" idx="1"/>
                        </wps:cNvCnPr>
                        <wps:spPr>
                          <a:xfrm flipV="1">
                            <a:off x="1396046" y="891811"/>
                            <a:ext cx="1497452" cy="36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zövegdoboz 14"/>
                        <wps:cNvSpPr txBox="1"/>
                        <wps:spPr>
                          <a:xfrm>
                            <a:off x="1815936" y="645421"/>
                            <a:ext cx="110490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Vezérlője</w:t>
                              </w:r>
                            </w:p>
                          </w:txbxContent>
                        </wps:txbx>
                        <wps:bodyPr wrap="square" rtlCol="0">
                          <a:noAutofit/>
                        </wps:bodyPr>
                      </wps:wsp>
                      <wps:wsp>
                        <wps:cNvPr id="177" name="Téglalap 177"/>
                        <wps:cNvSpPr/>
                        <wps:spPr>
                          <a:xfrm>
                            <a:off x="1466393" y="1721089"/>
                            <a:ext cx="1248241" cy="64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SysDesc</w:t>
                              </w:r>
                              <w:proofErr w:type="spellEnd"/>
                              <w:r>
                                <w:rPr>
                                  <w:rFonts w:asciiTheme="minorHAnsi" w:hAnsi="Calibri" w:cstheme="minorBidi"/>
                                  <w:color w:val="FFFFFF" w:themeColor="light1"/>
                                  <w:kern w:val="24"/>
                                </w:rPr>
                                <w:t xml:space="preserve">: Alrendszer leírás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Téglalap 178"/>
                        <wps:cNvSpPr/>
                        <wps:spPr>
                          <a:xfrm>
                            <a:off x="3778113" y="1674890"/>
                            <a:ext cx="915784" cy="687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rPr>
                                  <w:rFonts w:asciiTheme="minorHAnsi" w:hAnsi="Calibri" w:cstheme="minorBidi"/>
                                  <w:color w:val="FFFFFF" w:themeColor="light1"/>
                                  <w:kern w:val="24"/>
                                </w:rPr>
                              </w:pPr>
                              <w:proofErr w:type="spellStart"/>
                              <w:r>
                                <w:rPr>
                                  <w:rFonts w:asciiTheme="minorHAnsi" w:hAnsi="Calibri" w:cstheme="minorBidi"/>
                                  <w:color w:val="FFFFFF" w:themeColor="light1"/>
                                  <w:kern w:val="24"/>
                                </w:rPr>
                                <w:t>Prority</w:t>
                              </w:r>
                              <w:proofErr w:type="spellEnd"/>
                              <w:r>
                                <w:rPr>
                                  <w:rFonts w:asciiTheme="minorHAnsi" w:hAnsi="Calibri" w:cstheme="minorBidi"/>
                                  <w:color w:val="FFFFFF" w:themeColor="light1"/>
                                  <w:kern w:val="24"/>
                                </w:rPr>
                                <w:t>:</w:t>
                              </w:r>
                            </w:p>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églalap 179"/>
                        <wps:cNvSpPr/>
                        <wps:spPr>
                          <a:xfrm>
                            <a:off x="2966237" y="2825680"/>
                            <a:ext cx="1577159" cy="503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w:t>
                              </w:r>
                              <w:proofErr w:type="gramStart"/>
                              <w:r>
                                <w:rPr>
                                  <w:rFonts w:asciiTheme="minorHAnsi" w:hAnsi="Calibri" w:cstheme="minorBidi"/>
                                  <w:color w:val="FFFFFF" w:themeColor="light1"/>
                                  <w:kern w:val="24"/>
                                </w:rPr>
                                <w:t>:Rendszer</w:t>
                              </w:r>
                              <w:proofErr w:type="gramEnd"/>
                              <w:r>
                                <w:rPr>
                                  <w:rFonts w:asciiTheme="minorHAnsi" w:hAnsi="Calibri" w:cstheme="minorBidi"/>
                                  <w:color w:val="FFFFFF" w:themeColor="light1"/>
                                  <w:kern w:val="24"/>
                                </w:rPr>
                                <w:t xml:space="preserve"> Paraméter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Téglalap 180"/>
                        <wps:cNvSpPr/>
                        <wps:spPr>
                          <a:xfrm>
                            <a:off x="928820" y="2622203"/>
                            <a:ext cx="1203710" cy="7052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r>
                                <w:rPr>
                                  <w:rFonts w:asciiTheme="minorHAnsi" w:hAnsi="Calibri" w:cstheme="minorBidi"/>
                                  <w:color w:val="FFFFFF" w:themeColor="light1"/>
                                  <w:kern w:val="24"/>
                                </w:rPr>
                                <w:t>VarSysID</w:t>
                              </w:r>
                              <w:proofErr w:type="spellEnd"/>
                              <w:r>
                                <w:rPr>
                                  <w:rFonts w:asciiTheme="minorHAnsi" w:hAnsi="Calibri" w:cstheme="minorBidi"/>
                                  <w:color w:val="FFFFFF" w:themeColor="light1"/>
                                  <w:kern w:val="24"/>
                                </w:rPr>
                                <w:t>:</w:t>
                              </w:r>
                              <w:r>
                                <w:rPr>
                                  <w:rFonts w:asciiTheme="minorHAnsi" w:hAnsi="Calibri" w:cstheme="minorBidi"/>
                                  <w:color w:val="FFFFFF" w:themeColor="light1"/>
                                  <w:kern w:val="24"/>
                                </w:rPr>
                                <w:br/>
                                <w:t>Paraméter azonosító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gyenes összekötő nyíllal 181"/>
                        <wps:cNvCnPr>
                          <a:stCxn id="167" idx="3"/>
                        </wps:cNvCnPr>
                        <wps:spPr>
                          <a:xfrm>
                            <a:off x="1396046" y="928562"/>
                            <a:ext cx="378272"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 name="Szövegdoboz 22"/>
                        <wps:cNvSpPr txBox="1"/>
                        <wps:spPr>
                          <a:xfrm>
                            <a:off x="1614152" y="1210386"/>
                            <a:ext cx="1331080"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Leírása</w:t>
                              </w:r>
                            </w:p>
                          </w:txbxContent>
                        </wps:txbx>
                        <wps:bodyPr wrap="square" rtlCol="0">
                          <a:noAutofit/>
                        </wps:bodyPr>
                      </wps:wsp>
                      <wps:wsp>
                        <wps:cNvPr id="183" name="Egyenes összekötő nyíllal 183"/>
                        <wps:cNvCnPr/>
                        <wps:spPr>
                          <a:xfrm>
                            <a:off x="3868825" y="975263"/>
                            <a:ext cx="2371" cy="703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 name="Szövegdoboz 25"/>
                        <wps:cNvSpPr txBox="1"/>
                        <wps:spPr>
                          <a:xfrm>
                            <a:off x="3854455" y="1205741"/>
                            <a:ext cx="946439"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Prioritása</w:t>
                              </w:r>
                            </w:p>
                          </w:txbxContent>
                        </wps:txbx>
                        <wps:bodyPr wrap="square" rtlCol="0">
                          <a:noAutofit/>
                        </wps:bodyPr>
                      </wps:wsp>
                      <wps:wsp>
                        <wps:cNvPr id="185" name="Egyenes összekötő nyíllal 185"/>
                        <wps:cNvCnPr/>
                        <wps:spPr>
                          <a:xfrm>
                            <a:off x="3724038" y="1102859"/>
                            <a:ext cx="354" cy="174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 name="Szövegdoboz 28"/>
                        <wps:cNvSpPr txBox="1"/>
                        <wps:spPr>
                          <a:xfrm>
                            <a:off x="3778804" y="2451316"/>
                            <a:ext cx="1373225"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Bemenete</w:t>
                              </w:r>
                            </w:p>
                          </w:txbxContent>
                        </wps:txbx>
                        <wps:bodyPr wrap="square" rtlCol="0">
                          <a:noAutofit/>
                        </wps:bodyPr>
                      </wps:wsp>
                      <wps:wsp>
                        <wps:cNvPr id="187" name="Egyenes összekötő nyíllal 187"/>
                        <wps:cNvCnPr>
                          <a:stCxn id="179" idx="1"/>
                        </wps:cNvCnPr>
                        <wps:spPr>
                          <a:xfrm flipH="1" flipV="1">
                            <a:off x="2132336" y="3076404"/>
                            <a:ext cx="833629" cy="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 name="Szövegdoboz 31"/>
                        <wps:cNvSpPr txBox="1"/>
                        <wps:spPr>
                          <a:xfrm>
                            <a:off x="2076782" y="2684391"/>
                            <a:ext cx="1373225" cy="276999"/>
                          </a:xfrm>
                          <a:prstGeom prst="rect">
                            <a:avLst/>
                          </a:prstGeom>
                          <a:noFill/>
                        </wps:spPr>
                        <wps:txb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wps:txbx>
                        <wps:bodyPr wrap="square" rtlCol="0">
                          <a:noAutofit/>
                        </wps:bodyPr>
                      </wps:wsp>
                      <wps:wsp>
                        <wps:cNvPr id="189" name="Téglalap 189"/>
                        <wps:cNvSpPr/>
                        <wps:spPr>
                          <a:xfrm>
                            <a:off x="12792" y="3426619"/>
                            <a:ext cx="3285434" cy="47625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511077">
                              <w:pPr>
                                <w:pStyle w:val="NormlWeb"/>
                                <w:spacing w:before="0" w:beforeAutospacing="0" w:after="0" w:afterAutospacing="0"/>
                                <w:jc w:val="center"/>
                              </w:pPr>
                              <w:proofErr w:type="spellStart"/>
                              <w:proofErr w:type="gramStart"/>
                              <w:r>
                                <w:rPr>
                                  <w:rFonts w:asciiTheme="minorHAnsi" w:hAnsi="Calibri" w:cstheme="minorBidi"/>
                                  <w:color w:val="FFFFFF" w:themeColor="light1"/>
                                  <w:kern w:val="24"/>
                                </w:rPr>
                                <w:t>check</w:t>
                              </w:r>
                              <w:proofErr w:type="spellEnd"/>
                              <w:r>
                                <w:rPr>
                                  <w:rFonts w:asciiTheme="minorHAnsi" w:hAnsi="Calibri" w:cstheme="minorBidi"/>
                                  <w:color w:val="FFFFFF" w:themeColor="light1"/>
                                  <w:kern w:val="24"/>
                                </w:rPr>
                                <w:t>(</w:t>
                              </w:r>
                              <w:proofErr w:type="spellStart"/>
                              <w:proofErr w:type="gramEnd"/>
                              <w:r>
                                <w:rPr>
                                  <w:rFonts w:asciiTheme="minorHAnsi" w:hAnsi="Calibri" w:cstheme="minorBidi"/>
                                  <w:color w:val="FFFFFF" w:themeColor="light1"/>
                                  <w:kern w:val="24"/>
                                </w:rPr>
                                <w:t>VarSysID.equls</w:t>
                              </w:r>
                              <w:proofErr w:type="spellEnd"/>
                              <w:r>
                                <w:rPr>
                                  <w:rFonts w:asciiTheme="minorHAnsi" w:hAnsi="Calibri" w:cstheme="minorBidi"/>
                                  <w:color w:val="FFFFFF" w:themeColor="light1"/>
                                  <w:kern w:val="24"/>
                                </w:rPr>
                                <w:t>(„VA_62”))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FA170" id="Csoportba foglalás 57" o:spid="_x0000_s1048" style="width:410.85pt;height:312.2pt;mso-position-horizontal-relative:char;mso-position-vertical-relative:line" coordsize="51520,3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">
                <v:rect id="Téglalap 165" o:spid="_x0000_s1049" style="position:absolute;width:49581;height:39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j18IA&#10;AADcAAAADwAAAGRycy9kb3ducmV2LnhtbERPTYvCMBC9C/6HMII3TRUs0jVKXRBkBcGuLOttaMa2&#10;2Ey6TVbrvzeC4G0e73MWq87U4kqtqywrmIwjEMS51RUXCo7fm9EchPPIGmvLpOBODlbLfm+BibY3&#10;PtA184UIIewSVFB63yRSurwkg25sG+LAnW1r0AfYFlK3eAvhppbTKIqlwYpDQ4kNfZaUX7J/o+Dn&#10;MDvTeh0f5f6U/qWTbNvtvn6VGg669AOEp86/xS/3Vof58Qyez4QL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B+PXwgAAANwAAAAPAAAAAAAAAAAAAAAAAJgCAABkcnMvZG93&#10;bnJldi54bWxQSwUGAAAAAAQABAD1AAAAhwMAAAAA&#10;" filled="f" strokecolor="#1f4d78 [1604]" strokeweight="1pt"/>
                <v:rect id="Téglalap 166" o:spid="_x0000_s1050" style="position:absolute;width:32721;height:3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dGsEA&#10;AADcAAAADwAAAGRycy9kb3ducmV2LnhtbERPS4vCMBC+C/6HMAteZE3roStdUxFFEWQP6+M+NNMH&#10;20xKE2v990YQ9jYf33OWq8E0oqfO1ZYVxLMIBHFudc2lgst597kA4TyyxsYyKXiQg1U2Hi0x1fbO&#10;v9SffClCCLsUFVTet6mULq/IoJvZljhwhe0M+gC7UuoO7yHcNHIeRYk0WHNoqLClTUX53+lmFPw0&#10;DzN3Rb91+BXHu+P+dpXrqVKTj2H9DcLT4P/Fb/dBh/lJAq9nwgU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DnRrBAAAA3AAAAA8AAAAAAAAAAAAAAAAAmAIAAGRycy9kb3du&#10;cmV2LnhtbFBLBQYAAAAABAAEAPUAAACGAwAAAAA=&#10;" fillcolor="#c45911 [2405]"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subsystem2(Sys,SysID,SysDesc,WTC,Cycle,Priority)</w:t>
                        </w:r>
                      </w:p>
                    </w:txbxContent>
                  </v:textbox>
                </v:rect>
                <v:rect id="Téglalap 167" o:spid="_x0000_s1051" style="position:absolute;left:3009;top:7334;width:10952;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i178A&#10;AADcAAAADwAAAGRycy9kb3ducmV2LnhtbESPzQrCMBCE74LvEFbwpqkeVKpRRBBE8ODPAyzN2lSb&#10;TWmibd/eCIK3XWZ2vtnVprWleFPtC8cKJuMEBHHmdMG5gtt1P1qA8AFZY+mYFHTkYbPu91aYatfw&#10;md6XkIsYwj5FBSaEKpXSZ4Ys+rGriKN2d7XFENc6l7rGJobbUk6TZCYtFhwJBivaGcqel5eNEKRz&#10;N5k3u+fJtMeCyu5Br06p4aDdLkEEasPf/Ls+6Fh/NofvM3EC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eCLXvwAAANwAAAAPAAAAAAAAAAAAAAAAAJgCAABkcnMvZG93bnJl&#10;di54bWxQSwUGAAAAAAQABAD1AAAAhAM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Sys:Alrendszer</w:t>
                        </w:r>
                      </w:p>
                    </w:txbxContent>
                  </v:textbox>
                </v:rect>
                <v:rect id="Téglalap 168" o:spid="_x0000_s1052" style="position:absolute;left:28937;top:6453;width:13067;height:4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2pcAA&#10;AADcAAAADwAAAGRycy9kb3ducmV2LnhtbESPzYrCMBDH7wu+QxjB25q6B1eqUUQQFsGDrg8wNGNT&#10;bSalibZ9e+cgeJth/h+/WW16X6sntbEKbGA2zUARF8FWXBq4/O+/F6BiQrZYByYDA0XYrEdfK8xt&#10;6PhEz3MqlYRwzNGAS6nJtY6FI49xGhpiuV1D6zHJ2pbatthJuK/1T5bNtceKpcFhQztHxf388FKC&#10;dBpmv93ufnT9oaJ6uNFjMGYy7rdLUIn69BG/3X9W8OdCK8/IBHr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2pc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WTC:Vezérlő</w:t>
                        </w:r>
                        <w:r>
                          <w:rPr>
                            <w:rFonts w:asciiTheme="minorHAnsi" w:hAnsi="Calibri" w:cstheme="minorBidi"/>
                            <w:color w:val="FFFFFF" w:themeColor="light1"/>
                            <w:kern w:val="24"/>
                          </w:rPr>
                          <w:br/>
                          <w:t xml:space="preserve"> (44-es típusú)</w:t>
                        </w:r>
                      </w:p>
                    </w:txbxContent>
                  </v:textbox>
                </v:rect>
                <v:rect id="Téglalap 169" o:spid="_x0000_s1053" style="position:absolute;left:3008;top:17279;width:10953;height:6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TPsMA&#10;AADcAAAADwAAAGRycy9kb3ducmV2LnhtbESP3YrCMBCF7xd8hzCCd9vUvXC1mhYRhEXYC38eYGjG&#10;ptpMShNt+/YbQdi7Gc6Z853ZFINtxJM6XztWME9SEMSl0zVXCi7n/ecShA/IGhvHpGAkD0U++dhg&#10;pl3PR3qeQiViCPsMFZgQ2kxKXxqy6BPXEkft6jqLIa5dJXWHfQy3jfxK04W0WHMkGGxpZ6i8nx42&#10;QpCO4/y7391/zXCoqRlv9BiVmk2H7RpEoCH8m9/XPzrWX6zg9Uyc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TPsMAAADcAAAADwAAAAAAAAAAAAAAAACYAgAAZHJzL2Rv&#10;d25yZXYueG1sUEsFBgAAAAAEAAQA9QAAAIg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SysID: Alrendszer azonosító</w:t>
                        </w:r>
                      </w:p>
                    </w:txbxContent>
                  </v:textbox>
                </v:rect>
                <v:rect id="Téglalap 170" o:spid="_x0000_s1054" style="position:absolute;left:28190;top:16960;width:8475;height:6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sfsAA&#10;AADcAAAADwAAAGRycy9kb3ducmV2LnhtbESPzYrCMBDH7wu+Qxhhb2uqB5VqFBEEETzo+gBDMzbV&#10;ZlKaaNu3dw4Le5th/h+/WW97X6s3tbEKbGA6yUARF8FWXBq4/R5+lqBiQrZYByYDA0XYbkZfa8xt&#10;6PhC72sqlYRwzNGAS6nJtY6FI49xEhpiud1D6zHJ2pbatthJuK/1LMvm2mPF0uCwob2j4nl9eSlB&#10;ugzTRbd/nl1/qqgeHvQajPke97sVqER9+hf/uY9W8BeCL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gsfs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Cycle:</w:t>
                        </w:r>
                        <w:r>
                          <w:rPr>
                            <w:rFonts w:asciiTheme="minorHAnsi" w:hAnsi="Calibri" w:cstheme="minorBidi"/>
                            <w:color w:val="FFFFFF" w:themeColor="light1"/>
                            <w:kern w:val="24"/>
                          </w:rPr>
                          <w:br/>
                          <w:t>Vezérlő</w:t>
                        </w:r>
                        <w:r>
                          <w:rPr>
                            <w:rFonts w:asciiTheme="minorHAnsi" w:hAnsi="Calibri" w:cstheme="minorBidi"/>
                            <w:color w:val="FFFFFF" w:themeColor="light1"/>
                            <w:kern w:val="24"/>
                          </w:rPr>
                          <w:br/>
                          <w:t>Paraméter</w:t>
                        </w:r>
                      </w:p>
                    </w:txbxContent>
                  </v:textbox>
                </v:rect>
                <v:shape id="Egyenes összekötő nyíllal 171" o:spid="_x0000_s1055" type="#_x0000_t32" style="position:absolute;left:4623;top:11239;width:49;height:6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rY8QAAADcAAAADwAAAGRycy9kb3ducmV2LnhtbESPQWvCQBCF70L/wzKFXkQ3EW1t6ipF&#10;KO21qRWPQ3aaDWZnQ3bU+O+7hYK3Gd6b971ZbQbfqjP1sQlsIJ9moIirYBuuDey+3iZLUFGQLbaB&#10;ycCVImzWd6MVFjZc+JPOpdQqhXAs0IAT6QqtY+XIY5yGjjhpP6H3KGnta217vKRw3+pZlj1qjw0n&#10;gsOOto6qY3nyiUu72bhcjJ/nx3f8PuydXOe5GPNwP7y+gBIa5Gb+v/6wqf5TDn/PpA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qtjxAAAANwAAAAPAAAAAAAAAAAA&#10;AAAAAKECAABkcnMvZG93bnJldi54bWxQSwUGAAAAAAQABAD5AAAAkgMAAAAA&#10;" strokecolor="#5b9bd5 [3204]" strokeweight=".5pt">
                  <v:stroke endarrow="block" joinstyle="miter"/>
                </v:shape>
                <v:shape id="Szövegdoboz 10" o:spid="_x0000_s1056" type="#_x0000_t202" style="position:absolute;left:4848;top:11994;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shape id="Egyenes összekötő nyíllal 173" o:spid="_x0000_s1057" type="#_x0000_t32" style="position:absolute;left:31141;top:11000;width:39;height:6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Qj8UAAADcAAAADwAAAGRycy9kb3ducmV2LnhtbESPQWvCQBCF74L/YZlCL6IbrbVt6ioi&#10;SHtt1NLjkJ1mg9nZkJ1q/PfdQsHbDO/N+94s171v1Jm6WAc2MJ1koIjLYGuuDBz2u/EzqCjIFpvA&#10;ZOBKEdar4WCJuQ0X/qBzIZVKIRxzNOBE2lzrWDryGCehJU7ad+g8Slq7StsOLyncN3qWZQvtseZE&#10;cNjS1lF5Kn584tJhNioeRy/z0xsevz6dXOdTMeb+rt+8ghLq5Wb+v363qf7TA/w9kyb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SQj8UAAADcAAAADwAAAAAAAAAA&#10;AAAAAAChAgAAZHJzL2Rvd25yZXYueG1sUEsFBgAAAAAEAAQA+QAAAJMDAAAAAA==&#10;" strokecolor="#5b9bd5 [3204]" strokeweight=".5pt">
                  <v:stroke endarrow="block" joinstyle="miter"/>
                </v:shape>
                <v:shape id="Szövegdoboz 12" o:spid="_x0000_s1058" type="#_x0000_t202" style="position:absolute;left:31121;top:12057;width:761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Ciklusa</w:t>
                        </w:r>
                      </w:p>
                    </w:txbxContent>
                  </v:textbox>
                </v:shape>
                <v:shape id="Egyenes összekötő nyíllal 175" o:spid="_x0000_s1059" type="#_x0000_t32" style="position:absolute;left:13960;top:8918;width:14974;height:3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4D8UAAADcAAAADwAAAGRycy9kb3ducmV2LnhtbERPS2vCQBC+C/0PyxR6KbpprQ+iq7SR&#10;Qq8+QL0N2TEbm51Ns9uY9te7hYK3+fieM192thItNb50rOBpkIAgzp0uuVCw2773pyB8QNZYOSYF&#10;P+RhubjrzTHV7sJrajehEDGEfYoKTAh1KqXPDVn0A1cTR+7kGoshwqaQusFLDLeVfE6SsbRYcmww&#10;WFNmKP/cfFsFx9NIt2/ZqszNIRvuH19+v86HlVIP993rDESgLtzE/+4PHedPRvD3TLx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K14D8UAAADcAAAADwAAAAAAAAAA&#10;AAAAAAChAgAAZHJzL2Rvd25yZXYueG1sUEsFBgAAAAAEAAQA+QAAAJMDAAAAAA==&#10;" strokecolor="#5b9bd5 [3204]" strokeweight=".5pt">
                  <v:stroke endarrow="block" joinstyle="miter"/>
                </v:shape>
                <v:shape id="Szövegdoboz 14" o:spid="_x0000_s1060" type="#_x0000_t202" style="position:absolute;left:18159;top:6454;width:1104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Vezérlője</w:t>
                        </w:r>
                      </w:p>
                    </w:txbxContent>
                  </v:textbox>
                </v:shape>
                <v:rect id="Téglalap 177" o:spid="_x0000_s1061" style="position:absolute;left:14663;top:17210;width:12483;height:64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G0CsEA&#10;AADcAAAADwAAAGRycy9kb3ducmV2LnhtbESPzarCMBCF94LvEEZwZ1Pvwko1igiCXHDhzwMMzdhU&#10;m0lpom3f3ly44G6Gc+Z8Z9bb3tbiTa2vHCuYJykI4sLpiksFt+thtgThA7LG2jEpGMjDdjMerTHX&#10;ruMzvS+hFDGEfY4KTAhNLqUvDFn0iWuIo3Z3rcUQ17aUusUuhtta/qTpQlqsOBIMNrQ3VDwvLxsh&#10;SOdhnnX758n0vxXVw4Neg1LTSb9bgQjUh6/5//qoY/0sg79n4gRy8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htArBAAAA3AAAAA8AAAAAAAAAAAAAAAAAmAIAAGRycy9kb3du&#10;cmV2LnhtbFBLBQYAAAAABAAEAPUAAACGAw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 xml:space="preserve">SysDesc: Alrendszer leírás </w:t>
                        </w:r>
                      </w:p>
                    </w:txbxContent>
                  </v:textbox>
                </v:rect>
                <v:rect id="Téglalap 178" o:spid="_x0000_s1062" style="position:absolute;left:37781;top:16748;width:9157;height: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4geMAA&#10;AADcAAAADwAAAGRycy9kb3ducmV2LnhtbESPzYrCMBDH7wu+Qxhhb2uqB5VqFBEEETzo+gBDMzbV&#10;ZlKaaNu3dw4Le5th/h+/WW97X6s3tbEKbGA6yUARF8FWXBq4/R5+lqBiQrZYByYDA0XYbkZfa8xt&#10;6PhC72sqlYRwzNGAS6nJtY6FI49xEhpiud1D6zHJ2pbatthJuK/1LMvm2mPF0uCwob2j4nl9eSlB&#10;ugzTRbd/nl1/qqgeHvQajPke97sVqER9+hf/uY9W8BdCK8/IBHr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4geM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rPr>
                            <w:rFonts w:asciiTheme="minorHAnsi" w:hAnsi="Calibri" w:cstheme="minorBidi"/>
                            <w:color w:val="FFFFFF" w:themeColor="light1"/>
                            <w:kern w:val="24"/>
                          </w:rPr>
                        </w:pPr>
                        <w:r>
                          <w:rPr>
                            <w:rFonts w:asciiTheme="minorHAnsi" w:hAnsi="Calibri" w:cstheme="minorBidi"/>
                            <w:color w:val="FFFFFF" w:themeColor="light1"/>
                            <w:kern w:val="24"/>
                          </w:rPr>
                          <w:t>Prority:</w:t>
                        </w:r>
                      </w:p>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Vezérlő</w:t>
                        </w:r>
                        <w:r>
                          <w:rPr>
                            <w:rFonts w:asciiTheme="minorHAnsi" w:hAnsi="Calibri" w:cstheme="minorBidi"/>
                            <w:color w:val="FFFFFF" w:themeColor="light1"/>
                            <w:kern w:val="24"/>
                          </w:rPr>
                          <w:br/>
                          <w:t>Paraméter</w:t>
                        </w:r>
                      </w:p>
                    </w:txbxContent>
                  </v:textbox>
                </v:rect>
                <v:rect id="Téglalap 179" o:spid="_x0000_s1063" style="position:absolute;left:29662;top:28256;width:15771;height:5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F48MA&#10;AADcAAAADwAAAGRycy9kb3ducmV2LnhtbESPQWvCQBCF7wX/wzKCt7qxh8bGrCKCUAoeov6AITvN&#10;xmRnQ3Y1yb93hUJvM7w373uT70bbigf1vnasYLVMQBCXTtdcKbheju9rED4ga2wdk4KJPOy2s7cc&#10;M+0GLuhxDpWIIewzVGBC6DIpfWnIol+6jjhqv663GOLaV1L3OMRw28qPJPmUFmuOBIMdHQyVzflu&#10;IwSpmFbpcGhOZvypqZ1udJ+UWszH/QZEoDH8m/+uv3Wsn37B65k4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F48MAAADcAAAADwAAAAAAAAAAAAAAAACYAgAAZHJzL2Rv&#10;d25yZXYueG1sUEsFBgAAAAAEAAQA9QAAAIg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Var:Rendszer Paraméter</w:t>
                        </w:r>
                      </w:p>
                    </w:txbxContent>
                  </v:textbox>
                </v:rect>
                <v:rect id="Téglalap 180" o:spid="_x0000_s1064" style="position:absolute;left:9288;top:26222;width:12037;height:7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cWcAA&#10;AADcAAAADwAAAGRycy9kb3ducmV2LnhtbESPzYrCMBDH74LvEEbYm6buwZVqFBGERfDgxwMMzdhU&#10;m0lpom3f3jks7G2G+X/8Zr3tfa3e1MYqsIH5LANFXARbcWngdj1Ml6BiQrZYByYDA0XYbsajNeY2&#10;dHym9yWVSkI45mjApdTkWsfCkcc4Cw2x3O6h9ZhkbUttW+wk3Nf6O8sW2mPF0uCwob2j4nl5eSlB&#10;Og/zn27/PLn+WFE9POg1GPM16XcrUIn69C/+c/9awV8KvjwjE+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1cWcAAAADcAAAADwAAAAAAAAAAAAAAAACYAgAAZHJzL2Rvd25y&#10;ZXYueG1sUEsFBgAAAAAEAAQA9QAAAIUDAAAAAA==&#10;" fillcolor="#5b9bd5 [3204]"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VarSysID:</w:t>
                        </w:r>
                        <w:r>
                          <w:rPr>
                            <w:rFonts w:asciiTheme="minorHAnsi" w:hAnsi="Calibri" w:cstheme="minorBidi"/>
                            <w:color w:val="FFFFFF" w:themeColor="light1"/>
                            <w:kern w:val="24"/>
                          </w:rPr>
                          <w:br/>
                          <w:t>Paraméter azonosító</w:t>
                        </w:r>
                      </w:p>
                    </w:txbxContent>
                  </v:textbox>
                </v:rect>
                <v:shape id="Egyenes összekötő nyíllal 181" o:spid="_x0000_s1065" type="#_x0000_t32" style="position:absolute;left:13960;top:9285;width:3783;height:75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bRMQAAADcAAAADwAAAGRycy9kb3ducmV2LnhtbESPQWvCQBCF74X+h2UKXkQ3EVs0ukop&#10;FHtttOJxyI7ZYHY2ZKca/323UOhthvfmfW/W28G36kp9bAIbyKcZKOIq2IZrA4f9+2QBKgqyxTYw&#10;GbhThO3m8WGNhQ03/qRrKbVKIRwLNOBEukLrWDnyGKehI07aOfQeJa19rW2PtxTuWz3LshftseFE&#10;cNjRm6PqUn77xKXDbFw+j5fzyw6/Tkcn93kuxoyehtcVKKFB/s1/1x821V/k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9tExAAAANwAAAAPAAAAAAAAAAAA&#10;AAAAAKECAABkcnMvZG93bnJldi54bWxQSwUGAAAAAAQABAD5AAAAkgMAAAAA&#10;" strokecolor="#5b9bd5 [3204]" strokeweight=".5pt">
                  <v:stroke endarrow="block" joinstyle="miter"/>
                </v:shape>
                <v:shape id="Szövegdoboz 22" o:spid="_x0000_s1066" type="#_x0000_t202" style="position:absolute;left:16141;top:12103;width:1331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Leírása</w:t>
                        </w:r>
                      </w:p>
                    </w:txbxContent>
                  </v:textbox>
                </v:shape>
                <v:shape id="Egyenes összekötő nyíllal 183" o:spid="_x0000_s1067" type="#_x0000_t32" style="position:absolute;left:38688;top:9752;width:23;height:70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gqMUAAADcAAAADwAAAGRycy9kb3ducmV2LnhtbESPT2vCQBDF74V+h2UKXkQ3/qnY1FVK&#10;Qey1qRWPQ3aaDWZnQ3aq8dt3BaG3Gd6b93uz2vS+UWfqYh3YwGScgSIug625MrD/2o6WoKIgW2wC&#10;k4ErRdisHx9WmNtw4U86F1KpFMIxRwNOpM21jqUjj3EcWuKk/YTOo6S1q7Tt8JLCfaOnWbbQHmtO&#10;BIctvTsqT8WvT1zaT4fF8/Blftrh9/Hg5DqfiDGDp/7tFZRQL//m+/WHTfWXM7g9kyb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HgqMUAAADcAAAADwAAAAAAAAAA&#10;AAAAAAChAgAAZHJzL2Rvd25yZXYueG1sUEsFBgAAAAAEAAQA+QAAAJMDAAAAAA==&#10;" strokecolor="#5b9bd5 [3204]" strokeweight=".5pt">
                  <v:stroke endarrow="block" joinstyle="miter"/>
                </v:shape>
                <v:shape id="Szövegdoboz 25" o:spid="_x0000_s1068" type="#_x0000_t202" style="position:absolute;left:38544;top:12057;width:9464;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Prioritása</w:t>
                        </w:r>
                      </w:p>
                    </w:txbxContent>
                  </v:textbox>
                </v:shape>
                <v:shape id="Egyenes összekötő nyíllal 185" o:spid="_x0000_s1069" type="#_x0000_t32" style="position:absolute;left:37240;top:11028;width:3;height:174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TdR8QAAADcAAAADwAAAGRycy9kb3ducmV2LnhtbESPQWvCQBCF74X+h2WEXkQ3iopGVymF&#10;Uq+NtngcsmM2mJ0N2anGf98VCr3N8N68781m1/tGXamLdWADk3EGirgMtubKwPHwPlqCioJssQlM&#10;Bu4UYbd9ftpgbsONP+laSKVSCMccDTiRNtc6lo48xnFoiZN2Dp1HSWtXadvhLYX7Rk+zbKE91pwI&#10;Dlt6c1Reih+fuHScDov5cDW7fODX6dvJfTYRY14G/esalFAv/+a/671N9ZdzeDyTJt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N1HxAAAANwAAAAPAAAAAAAAAAAA&#10;AAAAAKECAABkcnMvZG93bnJldi54bWxQSwUGAAAAAAQABAD5AAAAkgMAAAAA&#10;" strokecolor="#5b9bd5 [3204]" strokeweight=".5pt">
                  <v:stroke endarrow="block" joinstyle="miter"/>
                </v:shape>
                <v:shape id="Szövegdoboz 28" o:spid="_x0000_s1070" type="#_x0000_t202" style="position:absolute;left:37788;top:24513;width:1373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Bemenete</w:t>
                        </w:r>
                      </w:p>
                    </w:txbxContent>
                  </v:textbox>
                </v:shape>
                <v:shape id="Egyenes összekötő nyíllal 187" o:spid="_x0000_s1071" type="#_x0000_t32" style="position:absolute;left:21323;top:30764;width:8336;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3lhsIAAADcAAAADwAAAGRycy9kb3ducmV2LnhtbERP24rCMBB9F/yHMIJvmu7iaukaRYWl&#10;vojXDxia2bZsMylJqvXvzcLCvs3hXGe57k0j7uR8bVnB2zQBQVxYXXOp4Hb9mqQgfEDW2FgmBU/y&#10;sF4NB0vMtH3wme6XUIoYwj5DBVUIbSalLyoy6Ke2JY7ct3UGQ4SulNrhI4abRr4nyVwarDk2VNjS&#10;rqLi59IZBV0+v7XbD3c9nvLZ4XjId2nnnkqNR/3mE0SgPvyL/9x7HeenC/h9Jl4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3lhsIAAADcAAAADwAAAAAAAAAAAAAA&#10;AAChAgAAZHJzL2Rvd25yZXYueG1sUEsFBgAAAAAEAAQA+QAAAJADAAAAAA==&#10;" strokecolor="#5b9bd5 [3204]" strokeweight=".5pt">
                  <v:stroke endarrow="block" joinstyle="miter"/>
                </v:shape>
                <v:shape id="Szövegdoboz 31" o:spid="_x0000_s1072" type="#_x0000_t202" style="position:absolute;left:20767;top:26843;width:13733;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806230" w:rsidRDefault="00806230" w:rsidP="00511077">
                        <w:pPr>
                          <w:pStyle w:val="NormlWeb"/>
                          <w:spacing w:before="0" w:beforeAutospacing="0" w:after="0" w:afterAutospacing="0"/>
                        </w:pPr>
                        <w:r>
                          <w:rPr>
                            <w:rFonts w:asciiTheme="minorHAnsi" w:hAnsi="Calibri" w:cstheme="minorBidi"/>
                            <w:color w:val="000000" w:themeColor="text1"/>
                            <w:kern w:val="24"/>
                          </w:rPr>
                          <w:t>Azonosítója</w:t>
                        </w:r>
                      </w:p>
                    </w:txbxContent>
                  </v:textbox>
                </v:shape>
                <v:rect id="Téglalap 189" o:spid="_x0000_s1073" style="position:absolute;left:127;top:34266;width:3285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DvksIA&#10;AADcAAAADwAAAGRycy9kb3ducmV2LnhtbERPTWvCQBC9F/wPyxR6KXUTDzaNriFYFEF6MOp9yI5J&#10;aHY2ZNcY/70rFHqbx/ucZTaaVgzUu8aygngagSAurW64UnA6bj4SEM4ja2wtk4I7OchWk5clptre&#10;+EBD4SsRQtilqKD2vkuldGVNBt3UdsSBu9jeoA+wr6Tu8RbCTStnUTSXBhsODTV2tK6p/C2uRsFP&#10;ezczdxm+HX7G8Wa/vZ5l/q7U2+uYL0B4Gv2/+M+902F+8gX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O+SwgAAANwAAAAPAAAAAAAAAAAAAAAAAJgCAABkcnMvZG93&#10;bnJldi54bWxQSwUGAAAAAAQABAD1AAAAhwMAAAAA&#10;" fillcolor="#c45911 [2405]" strokecolor="#1f4d78 [1604]" strokeweight="1pt">
                  <v:textbox>
                    <w:txbxContent>
                      <w:p w:rsidR="00806230" w:rsidRDefault="00806230" w:rsidP="00511077">
                        <w:pPr>
                          <w:pStyle w:val="NormlWeb"/>
                          <w:spacing w:before="0" w:beforeAutospacing="0" w:after="0" w:afterAutospacing="0"/>
                          <w:jc w:val="center"/>
                        </w:pPr>
                        <w:r>
                          <w:rPr>
                            <w:rFonts w:asciiTheme="minorHAnsi" w:hAnsi="Calibri" w:cstheme="minorBidi"/>
                            <w:color w:val="FFFFFF" w:themeColor="light1"/>
                            <w:kern w:val="24"/>
                          </w:rPr>
                          <w:t>check(VarSysID.equls(„VA_62”))</w:t>
                        </w:r>
                      </w:p>
                    </w:txbxContent>
                  </v:textbox>
                </v:rect>
                <w10:anchorlock/>
              </v:group>
            </w:pict>
          </mc:Fallback>
        </mc:AlternateContent>
      </w:r>
    </w:p>
    <w:p w:rsidR="009B09E8" w:rsidRDefault="009B09E8" w:rsidP="009E6037">
      <w:pPr>
        <w:rPr>
          <w:lang w:eastAsia="hu-HU"/>
        </w:rPr>
      </w:pPr>
      <w:r>
        <w:rPr>
          <w:lang w:eastAsia="hu-HU"/>
        </w:rPr>
        <w:t xml:space="preserve">Az alkalmazott </w:t>
      </w:r>
      <w:r w:rsidR="00F42B6F">
        <w:rPr>
          <w:lang w:eastAsia="hu-HU"/>
        </w:rPr>
        <w:t>megszorítás</w:t>
      </w:r>
      <w:r>
        <w:rPr>
          <w:lang w:eastAsia="hu-HU"/>
        </w:rPr>
        <w:t>:</w:t>
      </w:r>
    </w:p>
    <w:p w:rsidR="009B09E8" w:rsidRDefault="009B09E8" w:rsidP="009E6037">
      <w:pPr>
        <w:rPr>
          <w:lang w:eastAsia="hu-HU"/>
        </w:rPr>
      </w:pPr>
      <w:proofErr w:type="spellStart"/>
      <w:r w:rsidRPr="00827C10">
        <w:rPr>
          <w:lang w:eastAsia="hu-HU"/>
        </w:rPr>
        <w:t>SysID</w:t>
      </w:r>
      <w:proofErr w:type="spellEnd"/>
      <w:r w:rsidRPr="00827C10">
        <w:rPr>
          <w:lang w:eastAsia="hu-HU"/>
        </w:rPr>
        <w:t>=</w:t>
      </w:r>
      <w:proofErr w:type="spellStart"/>
      <w:r w:rsidRPr="00827C10">
        <w:rPr>
          <w:lang w:eastAsia="hu-HU"/>
        </w:rPr>
        <w:t>Subsystem</w:t>
      </w:r>
      <w:proofErr w:type="spellEnd"/>
      <w:r w:rsidRPr="00827C10">
        <w:rPr>
          <w:lang w:eastAsia="hu-HU"/>
        </w:rPr>
        <w:t xml:space="preserve"> 07</w:t>
      </w:r>
    </w:p>
    <w:p w:rsidR="009B09E8" w:rsidRDefault="009B09E8" w:rsidP="00E15330">
      <w:pPr>
        <w:rPr>
          <w:lang w:eastAsia="hu-HU"/>
        </w:rPr>
      </w:pPr>
      <w:r>
        <w:rPr>
          <w:lang w:eastAsia="hu-HU"/>
        </w:rPr>
        <w:t xml:space="preserve">Mivel itt a </w:t>
      </w:r>
      <w:proofErr w:type="spellStart"/>
      <w:r w:rsidR="00C405AF">
        <w:rPr>
          <w:lang w:eastAsia="hu-HU"/>
        </w:rPr>
        <w:t>Var</w:t>
      </w:r>
      <w:r w:rsidR="003C7ABF">
        <w:rPr>
          <w:lang w:eastAsia="hu-HU"/>
        </w:rPr>
        <w:t>SysID</w:t>
      </w:r>
      <w:proofErr w:type="spellEnd"/>
      <w:r>
        <w:rPr>
          <w:lang w:eastAsia="hu-HU"/>
        </w:rPr>
        <w:t xml:space="preserve"> objektumot nem szerettük volna zárolni, ezért a paraméter listán nem jelenhetett meg a mintánál. </w:t>
      </w:r>
      <w:r w:rsidR="003C7ABF">
        <w:rPr>
          <w:lang w:eastAsia="hu-HU"/>
        </w:rPr>
        <w:t xml:space="preserve">Így azonban </w:t>
      </w:r>
      <w:r w:rsidR="00F42B6F">
        <w:rPr>
          <w:lang w:eastAsia="hu-HU"/>
        </w:rPr>
        <w:t xml:space="preserve">értékére csak záron belül tudunk megadni megszorítást, a </w:t>
      </w:r>
      <w:proofErr w:type="spellStart"/>
      <w:r w:rsidR="00F42B6F">
        <w:rPr>
          <w:lang w:eastAsia="hu-HU"/>
        </w:rPr>
        <w:t>check</w:t>
      </w:r>
      <w:proofErr w:type="spellEnd"/>
      <w:r w:rsidR="00F42B6F">
        <w:rPr>
          <w:lang w:eastAsia="hu-HU"/>
        </w:rPr>
        <w:t xml:space="preserve"> kulcsszó használatával. </w:t>
      </w:r>
    </w:p>
    <w:p w:rsidR="002E3A1F" w:rsidRDefault="002E3A1F" w:rsidP="002E3A1F">
      <w:pPr>
        <w:pStyle w:val="Cmsor1"/>
      </w:pPr>
      <w:bookmarkStart w:id="16" w:name="_Toc420251750"/>
      <w:r>
        <w:lastRenderedPageBreak/>
        <w:t>Háttér technológiák</w:t>
      </w:r>
      <w:bookmarkEnd w:id="16"/>
    </w:p>
    <w:p w:rsidR="002E3A1F" w:rsidRDefault="002E3A1F" w:rsidP="002E3A1F">
      <w:r>
        <w:t>Ebben a fejezetben a munkám során felhasznált technológiákat, eszközöket szeretném bemutatni. Mivel az általam elkészített megoldás lényegében egy lehetséges kiegészítése egy verziókezelő rendszernek, így elsőre is ezek közü</w:t>
      </w:r>
      <w:r w:rsidR="007062C6">
        <w:t>l szeretnék bemutatni kettőt, a</w:t>
      </w:r>
      <w:r>
        <w:t xml:space="preserve"> GIT és SVN verziókezelőket. Ezek után az Eclipse Platformot fogom bemutatni és általam használt szolgáltatásait.</w:t>
      </w:r>
    </w:p>
    <w:p w:rsidR="002E3A1F" w:rsidRDefault="002E3A1F" w:rsidP="002E3A1F">
      <w:pPr>
        <w:pStyle w:val="Cmsor2"/>
      </w:pPr>
      <w:bookmarkStart w:id="17" w:name="_Toc420251751"/>
      <w:r>
        <w:t>Verziókezelő Rendszerek</w:t>
      </w:r>
      <w:bookmarkEnd w:id="17"/>
    </w:p>
    <w:p w:rsidR="002E3A1F" w:rsidRDefault="002E3A1F" w:rsidP="002E3A1F">
      <w:r>
        <w:t>A verziókezelő rendszerek fő lény</w:t>
      </w:r>
      <w:r w:rsidR="00707F4F">
        <w:t>ege, hogy a szoftverfejlesztő az</w:t>
      </w:r>
      <w:r>
        <w:t xml:space="preserve"> által írt program forráskódját megfelelően tudja menedzselni. Értjük ez alatt a forrás rendszeres mentését, nyomon követést, igény esetén egy pontra visszaállítása, illetve egyéb forrás manipulációs lehetőségeket. Mindezeket manapság kollaboratív környezetben valósítják meg a rendszerek, tehát több személy is dolgozhat ugyanazon a forráson egy</w:t>
      </w:r>
      <w:r w:rsidR="00FB2942">
        <w:t xml:space="preserve"> időben</w:t>
      </w:r>
      <w:r>
        <w:t>. Jelenleg a piacon két fő rendszer a domináló, ezeket fogom most bemutatni részletesen.</w:t>
      </w:r>
    </w:p>
    <w:p w:rsidR="002E3A1F" w:rsidRDefault="002E3A1F" w:rsidP="002E3A1F">
      <w:pPr>
        <w:pStyle w:val="Cmsor3"/>
      </w:pPr>
      <w:bookmarkStart w:id="18" w:name="_Toc420251752"/>
      <w:r>
        <w:t>SVN</w:t>
      </w:r>
      <w:bookmarkEnd w:id="18"/>
    </w:p>
    <w:p w:rsidR="002E3A1F" w:rsidRPr="00D616E2" w:rsidRDefault="002E3A1F" w:rsidP="002E3A1F">
      <w:r w:rsidRPr="00D616E2">
        <w:t>Az SVN</w:t>
      </w:r>
      <w:r w:rsidR="0008318C">
        <w:fldChar w:fldCharType="begin"/>
      </w:r>
      <w:r w:rsidR="0008318C">
        <w:instrText xml:space="preserve"> REF _Ref420248315 \r \h </w:instrText>
      </w:r>
      <w:r w:rsidR="0008318C">
        <w:fldChar w:fldCharType="separate"/>
      </w:r>
      <w:r w:rsidR="0064586F">
        <w:t>[4]</w:t>
      </w:r>
      <w:r w:rsidR="0008318C">
        <w:fldChar w:fldCharType="end"/>
      </w:r>
      <w:r w:rsidRPr="00D616E2">
        <w:t xml:space="preserve"> eredeti nevén </w:t>
      </w:r>
      <w:proofErr w:type="spellStart"/>
      <w:r w:rsidRPr="00D616E2">
        <w:t>Apache</w:t>
      </w:r>
      <w:proofErr w:type="spellEnd"/>
      <w:r w:rsidRPr="00D616E2">
        <w:t xml:space="preserve"> </w:t>
      </w:r>
      <w:proofErr w:type="spellStart"/>
      <w:r w:rsidRPr="00D616E2">
        <w:t>Subversion</w:t>
      </w:r>
      <w:proofErr w:type="spellEnd"/>
      <w:r w:rsidRPr="00D616E2">
        <w:t xml:space="preserve"> egy központi, centralizált verziókezelő rendszer. Ebben az esetben a felhasználók egy közös központi szervert használnak. A változtatásaikat ide töltik fel, illetve a mások által végrehajtott változtatásokat is innen töltik le. Fontos megjegyezni, hogy minde</w:t>
      </w:r>
      <w:r w:rsidR="00FB2942">
        <w:t>n egyes feltöltést egy letöltés</w:t>
      </w:r>
      <w:r w:rsidRPr="00D616E2">
        <w:t xml:space="preserve"> előz meg, hisz a lokális módosítást muszáj összefésülni a szerveren lévő jelenlegi kóddal, majd az összefésült verzió kerül továbbításra a szerve felé, és ez válik majd az aktuális változattá a szerveren. Az összefésülést vagy a rendszernek sikerül önmagától megoldania, vagy ha a rendszer feloldhatatlan problémába ütközik, akkor a felhasználónak kell feloldania a konfliktust.</w:t>
      </w:r>
    </w:p>
    <w:p w:rsidR="009B09E8" w:rsidRPr="009B09E8" w:rsidRDefault="002E3A1F" w:rsidP="00AA376B">
      <w:pPr>
        <w:pStyle w:val="Cmsor3"/>
      </w:pPr>
      <w:bookmarkStart w:id="19" w:name="_Toc420251753"/>
      <w:r>
        <w:t>GIT</w:t>
      </w:r>
      <w:bookmarkEnd w:id="19"/>
    </w:p>
    <w:p w:rsidR="002E3A1F" w:rsidRPr="001A04AA" w:rsidRDefault="002E3A1F" w:rsidP="002E3A1F">
      <w:r>
        <w:t>A GIT</w:t>
      </w:r>
      <w:r w:rsidR="00D46A51">
        <w:fldChar w:fldCharType="begin"/>
      </w:r>
      <w:r w:rsidR="00D46A51">
        <w:instrText xml:space="preserve"> REF _Ref420050765 \r \h </w:instrText>
      </w:r>
      <w:r w:rsidR="00D46A51">
        <w:fldChar w:fldCharType="separate"/>
      </w:r>
      <w:r w:rsidR="0064586F">
        <w:t>[5]</w:t>
      </w:r>
      <w:r w:rsidR="00D46A51">
        <w:fldChar w:fldCharType="end"/>
      </w:r>
      <w:r>
        <w:t xml:space="preserve"> egy elosztott, decentralizált rendszer. Ez azt jelenti, hogy ebben az esetben minden egyes felhasználó rendelkezik egy saját tárolóval, ami képes a központi tárolónak használt szervertől teljesen függetlenül működni. Ennek számos előnye van, például átláthatóbbá válhat a fejlesztés az által, hogy a kisebb változtatások csak a helyi tárolóba kerülnek, az ezekből álló komplexeb</w:t>
      </w:r>
      <w:r w:rsidR="00A01993">
        <w:t xml:space="preserve">b egységet alkotó változtatások </w:t>
      </w:r>
      <w:r>
        <w:t xml:space="preserve">pedig már </w:t>
      </w:r>
      <w:r>
        <w:lastRenderedPageBreak/>
        <w:t>felkerülhet</w:t>
      </w:r>
      <w:r w:rsidR="00FB2942">
        <w:t>nek</w:t>
      </w:r>
      <w:r>
        <w:t xml:space="preserve"> a központinak jelölt tárolóba. Ezáltal a központi változat mindig konzisztens állapotban lehet. Másik nagy előnye a biztonság, mivel itt minden felhasználó rendelkezik egy tárolóval, és azok mind rendelkeznek a fejlesztés történetével, így a központi elem kiesése esetén sem fordulhat elő adatvesztés, hisz a többi tároló ugyan úgy őrzi a fejlesztés állapotait.  Ezek után a GIT néhány fontosabb műveletét </w:t>
      </w:r>
      <w:r w:rsidR="00FB2942">
        <w:t>mutatom be</w:t>
      </w:r>
      <w:r>
        <w:t>.</w:t>
      </w:r>
    </w:p>
    <w:p w:rsidR="002E3A1F" w:rsidRDefault="00CF4FBB" w:rsidP="002E3A1F">
      <w:pPr>
        <w:pStyle w:val="Cmsor4"/>
      </w:pPr>
      <w:proofErr w:type="spellStart"/>
      <w:r>
        <w:t>C</w:t>
      </w:r>
      <w:r w:rsidR="002E3A1F">
        <w:t>ommit</w:t>
      </w:r>
      <w:proofErr w:type="spellEnd"/>
    </w:p>
    <w:p w:rsidR="002E3A1F" w:rsidRPr="00597426" w:rsidRDefault="002E3A1F" w:rsidP="002E3A1F">
      <w:r>
        <w:t>A helyi tárolóban megvizsgálja a</w:t>
      </w:r>
      <w:r w:rsidR="00832D0E">
        <w:t>z</w:t>
      </w:r>
      <w:r>
        <w:t xml:space="preserve"> </w:t>
      </w:r>
      <w:r w:rsidR="00832D0E">
        <w:t>állományok régi és új állapotait</w:t>
      </w:r>
      <w:r>
        <w:t xml:space="preserve">, majd ennek differenciájából születik meg a </w:t>
      </w:r>
      <w:proofErr w:type="spellStart"/>
      <w:r>
        <w:t>commit</w:t>
      </w:r>
      <w:proofErr w:type="spellEnd"/>
      <w:r>
        <w:t xml:space="preserve">. A </w:t>
      </w:r>
      <w:proofErr w:type="spellStart"/>
      <w:r>
        <w:t>commithoz</w:t>
      </w:r>
      <w:proofErr w:type="spellEnd"/>
      <w:r>
        <w:t xml:space="preserve"> még egy szöveges leírási is tartozik, ez rendszerint egy pár szavas leírás ami </w:t>
      </w:r>
      <w:proofErr w:type="spellStart"/>
      <w:r>
        <w:t>commit</w:t>
      </w:r>
      <w:proofErr w:type="spellEnd"/>
      <w:r>
        <w:t xml:space="preserve"> által érintett változásokat összegezi. A művelet végrehajtása után a tárolóban a legújabb verzió lesz az aktív verzió. Fontos hogy a művelet elvégzésekor, csak azok a fájlok vesznek részt a procedúrában, amelyek ki lettek rá jelölve, más szóval indexelve lettek.</w:t>
      </w:r>
    </w:p>
    <w:p w:rsidR="002E3A1F" w:rsidRDefault="00EC362F" w:rsidP="002E3A1F">
      <w:pPr>
        <w:pStyle w:val="Cmsor4"/>
      </w:pPr>
      <w:proofErr w:type="spellStart"/>
      <w:r>
        <w:t>P</w:t>
      </w:r>
      <w:r w:rsidR="002E3A1F">
        <w:t>ush</w:t>
      </w:r>
      <w:proofErr w:type="spellEnd"/>
    </w:p>
    <w:p w:rsidR="002E3A1F" w:rsidRPr="00597426" w:rsidRDefault="002E3A1F" w:rsidP="002E3A1F">
      <w:r>
        <w:t xml:space="preserve">Ez a művelet egy másik távoli </w:t>
      </w:r>
      <w:proofErr w:type="spellStart"/>
      <w:r>
        <w:t>repository</w:t>
      </w:r>
      <w:proofErr w:type="spellEnd"/>
      <w:r>
        <w:t xml:space="preserve"> állományait tudja felfrissíteni a mi saját lokális példányunkból. A távoli tárolót tipikusan a központinak használt tároló személyesíti meg. Ha a rendszer konfliktusba ütközik a művelet során, és nem tudja a két forrást egymásba olvasztani, akkor nekünk kézzel kell feloldani a konfliktusokat, majd </w:t>
      </w:r>
      <w:proofErr w:type="spellStart"/>
      <w:r>
        <w:t>commit</w:t>
      </w:r>
      <w:proofErr w:type="spellEnd"/>
      <w:r>
        <w:t xml:space="preserve"> és újra </w:t>
      </w:r>
      <w:proofErr w:type="spellStart"/>
      <w:r>
        <w:t>push</w:t>
      </w:r>
      <w:proofErr w:type="spellEnd"/>
      <w:r>
        <w:t xml:space="preserve"> műveletet végrehajtani.</w:t>
      </w:r>
    </w:p>
    <w:p w:rsidR="002E3A1F" w:rsidRDefault="00EC362F" w:rsidP="002E3A1F">
      <w:pPr>
        <w:pStyle w:val="Cmsor4"/>
      </w:pPr>
      <w:proofErr w:type="spellStart"/>
      <w:r>
        <w:t>F</w:t>
      </w:r>
      <w:r w:rsidR="002E3A1F">
        <w:t>etch</w:t>
      </w:r>
      <w:proofErr w:type="spellEnd"/>
    </w:p>
    <w:p w:rsidR="002E3A1F" w:rsidRDefault="002E3A1F" w:rsidP="002E3A1F">
      <w:r>
        <w:t xml:space="preserve">A távolinak megjelölt tárolóban található olyan változásokat töltene le a mi tárhelyünkre, amikkel mi nem rendelkezünk. Fontos, hogy ez esetben a lokális munkapéldányunkat ez nem változtatja meg, ahhoz hogy változtatások azon is megjelenjenek egy </w:t>
      </w:r>
      <w:proofErr w:type="spellStart"/>
      <w:r>
        <w:t>merge</w:t>
      </w:r>
      <w:proofErr w:type="spellEnd"/>
      <w:r>
        <w:t xml:space="preserve"> utasítás is szükséges még. Ez a parancs főleg akkor lehet hasznos, ha mások által végrehajtott változásokat felül szeretnénk vizsgálni és eldönteni, hogy mely változások jelenjenek meg a saját munka példányunkban.</w:t>
      </w:r>
    </w:p>
    <w:p w:rsidR="002E3A1F" w:rsidRDefault="00EC362F" w:rsidP="002E3A1F">
      <w:pPr>
        <w:pStyle w:val="Cmsor4"/>
      </w:pPr>
      <w:proofErr w:type="spellStart"/>
      <w:r>
        <w:t>P</w:t>
      </w:r>
      <w:r w:rsidR="002E3A1F">
        <w:t>ull</w:t>
      </w:r>
      <w:proofErr w:type="spellEnd"/>
    </w:p>
    <w:p w:rsidR="002E3A1F" w:rsidRPr="00FD2212" w:rsidRDefault="002E3A1F" w:rsidP="002E3A1F">
      <w:r>
        <w:t xml:space="preserve">Lényegében ez a parancs a </w:t>
      </w:r>
      <w:proofErr w:type="spellStart"/>
      <w:r>
        <w:t>fetch</w:t>
      </w:r>
      <w:proofErr w:type="spellEnd"/>
      <w:r>
        <w:t xml:space="preserve"> majd a </w:t>
      </w:r>
      <w:proofErr w:type="spellStart"/>
      <w:r>
        <w:t>merge</w:t>
      </w:r>
      <w:proofErr w:type="spellEnd"/>
      <w:r>
        <w:t xml:space="preserve"> végrehajtását jelenti. </w:t>
      </w:r>
    </w:p>
    <w:p w:rsidR="002E3A1F" w:rsidRDefault="00EC362F" w:rsidP="002E3A1F">
      <w:pPr>
        <w:pStyle w:val="Cmsor4"/>
      </w:pPr>
      <w:proofErr w:type="spellStart"/>
      <w:r>
        <w:t>M</w:t>
      </w:r>
      <w:r w:rsidR="002E3A1F">
        <w:t>erge</w:t>
      </w:r>
      <w:proofErr w:type="spellEnd"/>
    </w:p>
    <w:p w:rsidR="002E3A1F" w:rsidRDefault="002E3A1F" w:rsidP="002E3A1F">
      <w:r>
        <w:t>A fejlesztés során gyakran előfordul, hogy egyszerre akár t</w:t>
      </w:r>
      <w:r w:rsidR="0079450B">
        <w:t>öbb problémát is meg kell oldanunk</w:t>
      </w:r>
      <w:r>
        <w:t xml:space="preserve"> párhuzamosan vagy több verziót is fenn kell tartani a fejlesztendő </w:t>
      </w:r>
      <w:r>
        <w:lastRenderedPageBreak/>
        <w:t xml:space="preserve">alkalmazásból. Ekkor a verziókezelő úgynevezett </w:t>
      </w:r>
      <w:proofErr w:type="spellStart"/>
      <w:r>
        <w:t>branch</w:t>
      </w:r>
      <w:proofErr w:type="spellEnd"/>
      <w:r>
        <w:t xml:space="preserve"> az az ág eszközéhez nyúlnak. Ez lehetőséget biztosít arra, hogy</w:t>
      </w:r>
      <w:r w:rsidR="00030DF0">
        <w:t xml:space="preserve"> egy</w:t>
      </w:r>
      <w:r>
        <w:t xml:space="preserve"> adott szakaszban több felé szétválasszanak egy kódbázist, majd lehetőség szerint</w:t>
      </w:r>
      <w:r w:rsidR="00FB2942">
        <w:t xml:space="preserve"> később</w:t>
      </w:r>
      <w:r>
        <w:t xml:space="preserve"> akár össze is fésüljék őket. Jó példa lehet</w:t>
      </w:r>
      <w:r w:rsidR="00BE6ACF">
        <w:t xml:space="preserve"> erre</w:t>
      </w:r>
      <w:r>
        <w:t>, hogy ha a munka folyamán az alkalmazásból létezik egy teszt és egy stabil ág. Ez esetben a fejlesztések a teszt ágban történnek, majd ha ott jónak bizonyulnak, akkor ennek az ágnak a változásai bekerülhe</w:t>
      </w:r>
      <w:r w:rsidR="00BA07E0">
        <w:t>tnek a stabil ágba. Ezt a két ág</w:t>
      </w:r>
      <w:r>
        <w:t xml:space="preserve"> közötti összefésült a</w:t>
      </w:r>
      <w:r w:rsidR="00BA07E0">
        <w:t xml:space="preserve"> </w:t>
      </w:r>
      <w:proofErr w:type="spellStart"/>
      <w:r w:rsidR="00BA07E0">
        <w:t>merge</w:t>
      </w:r>
      <w:proofErr w:type="spellEnd"/>
      <w:r w:rsidR="00BA07E0">
        <w:t xml:space="preserve"> </w:t>
      </w:r>
      <w:r w:rsidR="004C5477" w:rsidRPr="00CF63DD">
        <w:rPr>
          <w:noProof/>
          <w:lang w:eastAsia="hu-HU"/>
        </w:rPr>
        <mc:AlternateContent>
          <mc:Choice Requires="wpg">
            <w:drawing>
              <wp:anchor distT="0" distB="0" distL="114300" distR="114300" simplePos="0" relativeHeight="251694080" behindDoc="0" locked="0" layoutInCell="1" allowOverlap="1" wp14:anchorId="3223DAAE" wp14:editId="24891037">
                <wp:simplePos x="0" y="0"/>
                <wp:positionH relativeFrom="column">
                  <wp:posOffset>405768</wp:posOffset>
                </wp:positionH>
                <wp:positionV relativeFrom="paragraph">
                  <wp:posOffset>1923620</wp:posOffset>
                </wp:positionV>
                <wp:extent cx="4520565" cy="1790700"/>
                <wp:effectExtent l="0" t="0" r="13335" b="19050"/>
                <wp:wrapTopAndBottom/>
                <wp:docPr id="251" name="Csoportba foglalás 36"/>
                <wp:cNvGraphicFramePr/>
                <a:graphic xmlns:a="http://schemas.openxmlformats.org/drawingml/2006/main">
                  <a:graphicData uri="http://schemas.microsoft.com/office/word/2010/wordprocessingGroup">
                    <wpg:wgp>
                      <wpg:cNvGrpSpPr/>
                      <wpg:grpSpPr>
                        <a:xfrm>
                          <a:off x="0" y="0"/>
                          <a:ext cx="4520565" cy="1790700"/>
                          <a:chOff x="0" y="0"/>
                          <a:chExt cx="5017770" cy="1987823"/>
                        </a:xfrm>
                      </wpg:grpSpPr>
                      <wps:wsp>
                        <wps:cNvPr id="252" name="Szögletes összekötő 252"/>
                        <wps:cNvCnPr/>
                        <wps:spPr>
                          <a:xfrm flipV="1">
                            <a:off x="0" y="635101"/>
                            <a:ext cx="5017770" cy="112776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253" name="Egyenes összekötő 253"/>
                        <wps:cNvCnPr/>
                        <wps:spPr>
                          <a:xfrm flipV="1">
                            <a:off x="2397443" y="1762862"/>
                            <a:ext cx="1515427" cy="3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Ellipszis 254"/>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Ellipszis 255"/>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Ellipszis 256"/>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Ellipszis 257"/>
                        <wps:cNvSpPr/>
                        <wps:spPr>
                          <a:xfrm>
                            <a:off x="3340416"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Ellipszis 268"/>
                        <wps:cNvSpPr/>
                        <wps:spPr>
                          <a:xfrm>
                            <a:off x="2647949"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Ellipszis 269"/>
                        <wps:cNvSpPr/>
                        <wps:spPr>
                          <a:xfrm>
                            <a:off x="2643663" y="409969"/>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Ellipszis 270"/>
                        <wps:cNvSpPr/>
                        <wps:spPr>
                          <a:xfrm>
                            <a:off x="3463290" y="4096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Ellipszis 271"/>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2" name="Egyenes összekötő nyíllal 272"/>
                        <wps:cNvCnPr>
                          <a:stCxn id="257" idx="7"/>
                          <a:endCxn id="271" idx="3"/>
                        </wps:cNvCnPr>
                        <wps:spPr>
                          <a:xfrm flipV="1">
                            <a:off x="3724157" y="780912"/>
                            <a:ext cx="748185" cy="822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Szövegdoboz 32"/>
                        <wps:cNvSpPr txBox="1"/>
                        <wps:spPr>
                          <a:xfrm>
                            <a:off x="3912459" y="1107541"/>
                            <a:ext cx="1051506" cy="496371"/>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Merge</w:t>
                              </w:r>
                              <w:proofErr w:type="spellEnd"/>
                            </w:p>
                          </w:txbxContent>
                        </wps:txbx>
                        <wps:bodyPr wrap="square" rtlCol="0">
                          <a:noAutofit/>
                        </wps:bodyPr>
                      </wps:wsp>
                      <wps:wsp>
                        <wps:cNvPr id="274" name="Szövegdoboz 34"/>
                        <wps:cNvSpPr txBox="1"/>
                        <wps:spPr>
                          <a:xfrm>
                            <a:off x="650499" y="1107541"/>
                            <a:ext cx="1052094" cy="369332"/>
                          </a:xfrm>
                          <a:prstGeom prst="rect">
                            <a:avLst/>
                          </a:prstGeom>
                          <a:noFill/>
                        </wps:spPr>
                        <wps:txb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75" name="Szövegdoboz 35"/>
                        <wps:cNvSpPr txBox="1"/>
                        <wps:spPr>
                          <a:xfrm>
                            <a:off x="2737902" y="0"/>
                            <a:ext cx="2036028" cy="369332"/>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223DAAE" id="Csoportba foglalás 36" o:spid="_x0000_s1074" style="position:absolute;left:0;text-align:left;margin-left:31.95pt;margin-top:151.45pt;width:355.95pt;height:141pt;z-index:251694080;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zögletes összekötő 252" o:spid="_x0000_s1075"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TjSsQAAADcAAAADwAAAGRycy9kb3ducmV2LnhtbESPQWvCQBSE7wX/w/IEb3VjQFuiqwTB&#10;UvBQG3vx9sg+s8Hs25BdY/z3bkHwOMzMN8xqM9hG9NT52rGC2TQBQVw6XXOl4O+4e/8E4QOyxsYx&#10;KbiTh8169LbCTLsb/1JfhEpECPsMFZgQ2kxKXxqy6KeuJY7e2XUWQ5RdJXWHtwi3jUyTZCEt1hwX&#10;DLa0NVReiqtV8HFOjgtOT+bnq8i3+6E/3A99rtRkPORLEIGG8Ao/299aQTpP4f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ONKxAAAANwAAAAPAAAAAAAAAAAA&#10;AAAAAKECAABkcnMvZG93bnJldi54bWxQSwUGAAAAAAQABAD5AAAAkgMAAAAA&#10;" strokecolor="#5b9bd5 [3204]" strokeweight=".5pt"/>
                <v:line id="Egyenes összekötő 253" o:spid="_x0000_s1076" style="position:absolute;flip:y;visibility:visible;mso-wrap-style:square" from="23974,17628" to="39128,17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aqMUAAADcAAAADwAAAGRycy9kb3ducmV2LnhtbESPT4vCMBTE74LfITzBm6YqFe0aRZYV&#10;hEXBf4e9vW3ettXmpTRZrd/eCILHYWZ+w8wWjSnFlWpXWFYw6EcgiFOrC84UHA+r3gSE88gaS8uk&#10;4E4OFvN2a4aJtjfe0XXvMxEg7BJUkHtfJVK6NCeDrm8r4uD92dqgD7LOpK7xFuCmlMMoGkuDBYeF&#10;HCv6zCm97P+NgpXe/PJk6rY/J1uMv9fn6vQV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TaqMUAAADcAAAADwAAAAAAAAAA&#10;AAAAAAChAgAAZHJzL2Rvd25yZXYueG1sUEsFBgAAAAAEAAQA+QAAAJMDAAAAAA==&#10;" strokecolor="#5b9bd5 [3204]" strokeweight=".5pt">
                  <v:stroke joinstyle="miter"/>
                </v:line>
                <v:oval id="Ellipszis 254" o:spid="_x0000_s1077"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dGcQA&#10;AADcAAAADwAAAGRycy9kb3ducmV2LnhtbESPQWvCQBSE70L/w/IKvenGUEVSV7EFIYd6MPYHPLLP&#10;ZHX3bchuTfz33YLgcZiZb5j1dnRW3KgPxrOC+SwDQVx7bbhR8HPaT1cgQkTWaD2TgjsF2G5eJmss&#10;tB/4SLcqNiJBOBSooI2xK6QMdUsOw8x3xMk7+95hTLJvpO5xSHBnZZ5lS+nQcFposaOvlupr9esU&#10;lMPJrKpdebmfc/v5Pd8bWx+MUm+v4+4DRKQxPsOPdqkV5It3+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2HRnEAAAA3AAAAA8AAAAAAAAAAAAAAAAAmAIAAGRycy9k&#10;b3ducmV2LnhtbFBLBQYAAAAABAAEAPUAAACJAwAAAAA=&#10;" fillcolor="#92d050" strokecolor="#1f4d78 [1604]" strokeweight="1pt">
                  <v:stroke joinstyle="miter"/>
                </v:oval>
                <v:oval id="Ellipszis 255" o:spid="_x0000_s1078"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q4gsQA&#10;AADcAAAADwAAAGRycy9kb3ducmV2LnhtbESPQWvCQBSE70L/w/IKvZmNAUWiq9iCkEN7aPQHPLLP&#10;ZHX3bchuTfz33ULB4zAz3zDb/eSsuNMQjGcFiywHQdx4bbhVcD4d52sQISJrtJ5JwYMC7Hcvsy2W&#10;2o/8Tfc6tiJBOJSooIuxL6UMTUcOQ+Z74uRd/OAwJjm0Ug84JrizssjzlXRoOC102NNHR82t/nEK&#10;qvFk1vWhuj4uhX3/XByNbb6MUm+v02EDItIUn+H/dqUVFM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6uILEAAAA3AAAAA8AAAAAAAAAAAAAAAAAmAIAAGRycy9k&#10;b3ducmV2LnhtbFBLBQYAAAAABAAEAPUAAACJAwAAAAA=&#10;" fillcolor="#92d050" strokecolor="#1f4d78 [1604]" strokeweight="1pt">
                  <v:stroke joinstyle="miter"/>
                </v:oval>
                <v:oval id="Ellipszis 256" o:spid="_x0000_s1079"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m9cMA&#10;AADcAAAADwAAAGRycy9kb3ducmV2LnhtbESPQYvCMBSE7wv7H8Jb2NuaWliRahR3QehhPVj9AY/m&#10;2UaTl9Jkbf33RhA8DjPzDbNcj86KK/XBeFYwnWQgiGuvDTcKjoft1xxEiMgarWdScKMA69X72xIL&#10;7Qfe07WKjUgQDgUqaGPsCilD3ZLDMPEdcfJOvncYk+wbqXscEtxZmWfZTDo0nBZa7Oi3pfpS/TsF&#10;5XAw82pTnm+n3P78TbfG1juj1OfHuFmAiDTGV/jZLrWC/HsGjzPp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gm9cMAAADcAAAADwAAAAAAAAAAAAAAAACYAgAAZHJzL2Rv&#10;d25yZXYueG1sUEsFBgAAAAAEAAQA9QAAAIgDAAAAAA==&#10;" fillcolor="#92d050" strokecolor="#1f4d78 [1604]" strokeweight="1pt">
                  <v:stroke joinstyle="miter"/>
                </v:oval>
                <v:oval id="Ellipszis 257" o:spid="_x0000_s1080" style="position:absolute;left:33404;top:15380;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SDbsQA&#10;AADcAAAADwAAAGRycy9kb3ducmV2LnhtbESPQWvCQBSE70L/w/IKvenGQFVSV7EFIYd6MPYHPLLP&#10;ZHX3bchuTfz33YLgcZiZb5j1dnRW3KgPxrOC+SwDQVx7bbhR8HPaT1cgQkTWaD2TgjsF2G5eJmss&#10;tB/4SLcqNiJBOBSooI2xK6QMdUsOw8x3xMk7+95hTLJvpO5xSHBnZZ5lC+nQcFposaOvlupr9esU&#10;lMPJrKpdebmfc/v5Pd8bWx+MUm+v4+4DRKQxPsOPdqkV5O9L+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kg27EAAAA3AAAAA8AAAAAAAAAAAAAAAAAmAIAAGRycy9k&#10;b3ducmV2LnhtbFBLBQYAAAAABAAEAPUAAACJAwAAAAA=&#10;" fillcolor="#92d050" strokecolor="#1f4d78 [1604]" strokeweight="1pt">
                  <v:stroke joinstyle="miter"/>
                </v:oval>
                <v:oval id="Ellipszis 268" o:spid="_x0000_s1081" style="position:absolute;left:26479;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fdocAA&#10;AADcAAAADwAAAGRycy9kb3ducmV2LnhtbERPzYrCMBC+L/gOYRa8bVN7EKlGcReEHvSw1QcYmrGN&#10;m0xKE219e3NY8Pjx/W92k7PiQUMwnhUsshwEceO14VbB5Xz4WoEIEVmj9UwKnhRgt519bLDUfuRf&#10;etSxFSmEQ4kKuhj7UsrQdOQwZL4nTtzVDw5jgkMr9YBjCndWFnm+lA4Np4YOe/rpqPmr705BNZ7N&#10;qt5Xt+e1sN/HxcHY5mSUmn9O+zWISFN8i//dlVZQLNPadCYdAb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fdocAAAADcAAAADwAAAAAAAAAAAAAAAACYAgAAZHJzL2Rvd25y&#10;ZXYueG1sUEsFBgAAAAAEAAQA9QAAAIUDAAAAAA==&#10;" fillcolor="#92d050" strokecolor="#1f4d78 [1604]" strokeweight="1pt">
                  <v:stroke joinstyle="miter"/>
                </v:oval>
                <v:oval id="Ellipszis 269" o:spid="_x0000_s1082" style="position:absolute;left:26436;top:409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osp8QA&#10;AADcAAAADwAAAGRycy9kb3ducmV2LnhtbESPQWsCMRSE7wX/Q3gFbzXbFcSuRimK4KFI1YIeH5tn&#10;Nnbzsmyibv+9KQgeh5n5hpnOO1eLK7XBelbwPshAEJdeWzYKfvartzGIEJE11p5JwR8FmM96L1Ms&#10;tL/xlq67aESCcChQQRVjU0gZyoochoFviJN38q3DmGRrpG7xluCulnmWjaRDy2mhwoYWFZW/u4tT&#10;YBa5/hpu48YOj+bklvZwlt+sVP+1+5yAiNTFZ/jRXmsF+egD/s+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LKfEAAAA3AAAAA8AAAAAAAAAAAAAAAAAmAIAAGRycy9k&#10;b3ducmV2LnhtbFBLBQYAAAAABAAEAPUAAACJAwAAAAA=&#10;" fillcolor="#0070c0" strokecolor="#1f4d78 [1604]" strokeweight="1pt">
                  <v:stroke joinstyle="miter"/>
                </v:oval>
                <v:oval id="Ellipszis 270" o:spid="_x0000_s1083" style="position:absolute;left:34632;top:409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T58EA&#10;AADcAAAADwAAAGRycy9kb3ducmV2LnhtbERPz2vCMBS+C/4P4Qm7aWqFTaqxSEXYYcjUwTw+mmea&#10;rXkpTab1v18Ogx0/vt/rcnCtuFEfrGcF81kGgrj22rJR8HHeT5cgQkTW2HomBQ8KUG7GozUW2t/5&#10;SLdTNCKFcChQQRNjV0gZ6oYchpnviBN39b3DmGBvpO7xnsJdK/Mse5YOLaeGBjuqGqq/Tz9Ogaly&#10;/bY4xoNdXMzV7eznl3xnpZ4mw3YFItIQ/8V/7letIH9J89OZd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JE+fBAAAA3AAAAA8AAAAAAAAAAAAAAAAAmAIAAGRycy9kb3du&#10;cmV2LnhtbFBLBQYAAAAABAAEAPUAAACGAwAAAAA=&#10;" fillcolor="#0070c0" strokecolor="#1f4d78 [1604]" strokeweight="1pt">
                  <v:stroke joinstyle="miter"/>
                </v:oval>
                <v:oval id="Ellipszis 271" o:spid="_x0000_s1084"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W2fMUA&#10;AADcAAAADwAAAGRycy9kb3ducmV2LnhtbESPQWsCMRSE70L/Q3iF3jS7K1TZGhdRhB6KVCu0x8fm&#10;mU3dvCybVNd/3xSEHoeZ+YZZVINrxYX6YD0ryCcZCOLaa8tGwfFjO56DCBFZY+uZFNwoQLV8GC2w&#10;1P7Ke7ocohEJwqFEBU2MXSllqBtyGCa+I07eyfcOY5K9kbrHa4K7VhZZ9iwdWk4LDXa0bqg+H36c&#10;ArMu9Nt0H3d2+mVObmM/v+U7K/X0OKxeQEQa4n/43n7VCopZDn9n0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bZ8xQAAANwAAAAPAAAAAAAAAAAAAAAAAJgCAABkcnMv&#10;ZG93bnJldi54bWxQSwUGAAAAAAQABAD1AAAAigMAAAAA&#10;" fillcolor="#0070c0" strokecolor="#1f4d78 [1604]" strokeweight="1pt">
                  <v:stroke joinstyle="miter"/>
                </v:oval>
                <v:shape id="Egyenes összekötő nyíllal 272" o:spid="_x0000_s1085" type="#_x0000_t32" style="position:absolute;left:37241;top:7809;width:7482;height:8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BB8cAAADcAAAADwAAAGRycy9kb3ducmV2LnhtbESPT0vDQBTE74LfYXmCF7Ebo7WSdls0&#10;peC1f6D19si+ZlOzb2N2TdN++q5Q8DjMzG+Yyay3teio9ZVjBU+DBARx4XTFpYLNevH4BsIHZI21&#10;Y1JwIg+z6e3NBDPtjrykbhVKESHsM1RgQmgyKX1hyKIfuIY4envXWgxRtqXULR4j3NYyTZJXabHi&#10;uGCwodxQ8b36tQq+9kPdfeTzqjC7/Hn78HL+OezmSt3f9e9jEIH68B++tj+1gnSUwt+ZeATk9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YYEHxwAAANwAAAAPAAAAAAAA&#10;AAAAAAAAAKECAABkcnMvZG93bnJldi54bWxQSwUGAAAAAAQABAD5AAAAlQMAAAAA&#10;" strokecolor="#5b9bd5 [3204]" strokeweight=".5pt">
                  <v:stroke endarrow="block" joinstyle="miter"/>
                </v:shape>
                <v:shape id="Szövegdoboz 32" o:spid="_x0000_s1086" type="#_x0000_t202" style="position:absolute;left:39124;top:11075;width:10515;height:4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Merge</w:t>
                        </w:r>
                      </w:p>
                    </w:txbxContent>
                  </v:textbox>
                </v:shape>
                <v:shape id="Szövegdoboz 34" o:spid="_x0000_s108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35" o:spid="_x0000_s108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w10:wrap type="topAndBottom"/>
              </v:group>
            </w:pict>
          </mc:Fallback>
        </mc:AlternateContent>
      </w:r>
      <w:r w:rsidR="00BA07E0">
        <w:t>utasítás végzi el, a</w:t>
      </w:r>
      <w:r w:rsidR="00684CAA">
        <w:t xml:space="preserve"> </w:t>
      </w:r>
      <w:r w:rsidR="00684CAA">
        <w:fldChar w:fldCharType="begin"/>
      </w:r>
      <w:r w:rsidR="00684CAA">
        <w:instrText xml:space="preserve"> REF _Ref420168368 \h </w:instrText>
      </w:r>
      <w:r w:rsidR="00684CAA">
        <w:fldChar w:fldCharType="separate"/>
      </w:r>
      <w:r w:rsidR="0064586F">
        <w:rPr>
          <w:noProof/>
        </w:rPr>
        <w:t>4</w:t>
      </w:r>
      <w:r w:rsidR="0064586F">
        <w:t>. ábra</w:t>
      </w:r>
      <w:r w:rsidR="00684CAA">
        <w:fldChar w:fldCharType="end"/>
      </w:r>
      <w:r w:rsidR="00684CAA">
        <w:t xml:space="preserve"> szerint</w:t>
      </w:r>
      <w:r w:rsidR="00BA07E0">
        <w:t xml:space="preserve">. </w:t>
      </w:r>
    </w:p>
    <w:p w:rsidR="00E5163F" w:rsidRDefault="00E5163F" w:rsidP="00C862E9">
      <w:pPr>
        <w:keepNext/>
        <w:jc w:val="center"/>
      </w:pPr>
    </w:p>
    <w:bookmarkStart w:id="20" w:name="_Ref420168368"/>
    <w:bookmarkStart w:id="21" w:name="_Ref420168459"/>
    <w:p w:rsidR="00CF63DD" w:rsidRPr="00FD2212" w:rsidRDefault="00A14104" w:rsidP="00C862E9">
      <w:pPr>
        <w:pStyle w:val="Kpalrs"/>
      </w:pPr>
      <w:r>
        <w:fldChar w:fldCharType="begin"/>
      </w:r>
      <w:r>
        <w:instrText xml:space="preserve"> SEQ ábra \* ARABIC </w:instrText>
      </w:r>
      <w:r>
        <w:fldChar w:fldCharType="separate"/>
      </w:r>
      <w:r w:rsidR="0064586F">
        <w:rPr>
          <w:noProof/>
        </w:rPr>
        <w:t>4</w:t>
      </w:r>
      <w:r>
        <w:rPr>
          <w:noProof/>
        </w:rPr>
        <w:fldChar w:fldCharType="end"/>
      </w:r>
      <w:r w:rsidR="00427506">
        <w:t>. ábra</w:t>
      </w:r>
      <w:bookmarkEnd w:id="20"/>
      <w:r w:rsidR="00427506">
        <w:t xml:space="preserve"> </w:t>
      </w:r>
      <w:proofErr w:type="spellStart"/>
      <w:r w:rsidR="00427506">
        <w:t>M</w:t>
      </w:r>
      <w:r w:rsidR="00E5163F">
        <w:t>erge</w:t>
      </w:r>
      <w:proofErr w:type="spellEnd"/>
      <w:r w:rsidR="00E5163F">
        <w:t xml:space="preserve"> művelet</w:t>
      </w:r>
      <w:bookmarkEnd w:id="21"/>
    </w:p>
    <w:p w:rsidR="002E3A1F" w:rsidRDefault="00DE272B" w:rsidP="002E3A1F">
      <w:pPr>
        <w:pStyle w:val="Cmsor4"/>
      </w:pPr>
      <w:proofErr w:type="spellStart"/>
      <w:r>
        <w:t>R</w:t>
      </w:r>
      <w:r w:rsidR="002E3A1F">
        <w:t>ebase</w:t>
      </w:r>
      <w:proofErr w:type="spellEnd"/>
    </w:p>
    <w:p w:rsidR="002E3A1F" w:rsidRDefault="002E3A1F" w:rsidP="002E3A1F">
      <w:r>
        <w:t xml:space="preserve">Az előző utasításhoz hasonlóan ez is összefésülést végez, azonban egészen más megközelítésben. A különbség abból adódik, hogy míg a </w:t>
      </w:r>
      <w:proofErr w:type="spellStart"/>
      <w:r>
        <w:t>merge</w:t>
      </w:r>
      <w:proofErr w:type="spellEnd"/>
      <w:r>
        <w:t xml:space="preserve"> esetében a másik </w:t>
      </w:r>
      <w:proofErr w:type="spellStart"/>
      <w:r>
        <w:t>branch</w:t>
      </w:r>
      <w:proofErr w:type="spellEnd"/>
      <w:r>
        <w:t xml:space="preserve"> új változásai időrendben előrehaladva egy új </w:t>
      </w:r>
      <w:proofErr w:type="spellStart"/>
      <w:r>
        <w:t>commitként</w:t>
      </w:r>
      <w:proofErr w:type="spellEnd"/>
      <w:r>
        <w:t xml:space="preserve"> jelenik meg, addig a </w:t>
      </w:r>
      <w:proofErr w:type="spellStart"/>
      <w:r>
        <w:t>rebase</w:t>
      </w:r>
      <w:proofErr w:type="spellEnd"/>
      <w:r>
        <w:t xml:space="preserve"> esetén a mi águnk alapjának veszi a kivá</w:t>
      </w:r>
      <w:r w:rsidR="00427506">
        <w:t>lasztott ágat</w:t>
      </w:r>
      <w:r w:rsidR="004C5477">
        <w:t xml:space="preserve"> (</w:t>
      </w:r>
      <w:r w:rsidR="004C5477">
        <w:fldChar w:fldCharType="begin"/>
      </w:r>
      <w:r w:rsidR="004C5477">
        <w:instrText xml:space="preserve"> REF _Ref420168567 \h </w:instrText>
      </w:r>
      <w:r w:rsidR="004C5477">
        <w:fldChar w:fldCharType="separate"/>
      </w:r>
      <w:r w:rsidR="0064586F">
        <w:rPr>
          <w:noProof/>
        </w:rPr>
        <w:t>5</w:t>
      </w:r>
      <w:r w:rsidR="0064586F">
        <w:t>. ábra</w:t>
      </w:r>
      <w:r w:rsidR="004C5477">
        <w:fldChar w:fldCharType="end"/>
      </w:r>
      <w:r w:rsidR="004C5477">
        <w:t>)</w:t>
      </w:r>
      <w:r w:rsidR="00427506">
        <w:t>.</w:t>
      </w:r>
      <w:r>
        <w:t xml:space="preserve"> </w:t>
      </w:r>
      <w:r w:rsidR="00427506">
        <w:t>A</w:t>
      </w:r>
      <w:r>
        <w:t xml:space="preserve"> jelenlegi </w:t>
      </w:r>
      <w:proofErr w:type="spellStart"/>
      <w:r>
        <w:t>branch</w:t>
      </w:r>
      <w:proofErr w:type="spellEnd"/>
      <w:r>
        <w:t xml:space="preserve"> </w:t>
      </w:r>
      <w:proofErr w:type="spellStart"/>
      <w:r>
        <w:t>commitjai</w:t>
      </w:r>
      <w:proofErr w:type="spellEnd"/>
      <w:r>
        <w:t xml:space="preserve"> ennek a „tetején” jelennek meg, tehát a </w:t>
      </w:r>
      <w:proofErr w:type="spellStart"/>
      <w:r>
        <w:t>rabase</w:t>
      </w:r>
      <w:r w:rsidR="00FB2942">
        <w:t>-</w:t>
      </w:r>
      <w:r>
        <w:t>re</w:t>
      </w:r>
      <w:proofErr w:type="spellEnd"/>
      <w:r>
        <w:t xml:space="preserve"> jelölt ág változásai időrendben hátrébb lesznek, a mi jelenlegi águnk </w:t>
      </w:r>
      <w:proofErr w:type="spellStart"/>
      <w:r>
        <w:t>commitjai</w:t>
      </w:r>
      <w:r w:rsidR="00FB2942">
        <w:t>nál</w:t>
      </w:r>
      <w:proofErr w:type="spellEnd"/>
      <w:r>
        <w:t xml:space="preserve">. Ennek számos előnye és hátrányai is lehet, egyik fő aspektusa a nyomon követhetőség. </w:t>
      </w:r>
      <w:proofErr w:type="spellStart"/>
      <w:r>
        <w:t>Rebase</w:t>
      </w:r>
      <w:proofErr w:type="spellEnd"/>
      <w:r>
        <w:t xml:space="preserve"> esetén lényegében feltétel nélkül elfogadjuk a másik ág változásait, míg ha </w:t>
      </w:r>
      <w:proofErr w:type="spellStart"/>
      <w:r>
        <w:t>merge</w:t>
      </w:r>
      <w:proofErr w:type="spellEnd"/>
      <w:r>
        <w:t xml:space="preserve"> utasítást választjuk, nagyobb szabadsággal élhetünk. Pont emiatt is a </w:t>
      </w:r>
      <w:proofErr w:type="spellStart"/>
      <w:r>
        <w:t>merge</w:t>
      </w:r>
      <w:proofErr w:type="spellEnd"/>
      <w:r>
        <w:t xml:space="preserve"> átláthatatlanabb hisz túl sok fölösleges járulékos napló bejegyzést jelenthet, ellenben a </w:t>
      </w:r>
      <w:proofErr w:type="spellStart"/>
      <w:proofErr w:type="gramStart"/>
      <w:r>
        <w:t>rebase</w:t>
      </w:r>
      <w:proofErr w:type="spellEnd"/>
      <w:proofErr w:type="gramEnd"/>
      <w:r>
        <w:t xml:space="preserve"> ami nem zavarja meg ilyen szempontból a fejlesztés nyomon követhetőségét. </w:t>
      </w:r>
    </w:p>
    <w:p w:rsidR="00E5163F" w:rsidRDefault="00CF63DD" w:rsidP="00C862E9">
      <w:pPr>
        <w:keepNext/>
        <w:jc w:val="center"/>
      </w:pPr>
      <w:r w:rsidRPr="00CF63DD">
        <w:rPr>
          <w:noProof/>
          <w:lang w:eastAsia="hu-HU"/>
        </w:rPr>
        <w:lastRenderedPageBreak/>
        <mc:AlternateContent>
          <mc:Choice Requires="wpg">
            <w:drawing>
              <wp:anchor distT="0" distB="0" distL="114300" distR="114300" simplePos="0" relativeHeight="251693056" behindDoc="0" locked="0" layoutInCell="1" allowOverlap="1" wp14:anchorId="393FE100" wp14:editId="62A7A0BA">
                <wp:simplePos x="0" y="0"/>
                <wp:positionH relativeFrom="column">
                  <wp:posOffset>474649</wp:posOffset>
                </wp:positionH>
                <wp:positionV relativeFrom="paragraph">
                  <wp:posOffset>0</wp:posOffset>
                </wp:positionV>
                <wp:extent cx="4328160" cy="1714500"/>
                <wp:effectExtent l="0" t="0" r="15240" b="19050"/>
                <wp:wrapTopAndBottom/>
                <wp:docPr id="276" name="Csoportba foglalás 35"/>
                <wp:cNvGraphicFramePr/>
                <a:graphic xmlns:a="http://schemas.openxmlformats.org/drawingml/2006/main">
                  <a:graphicData uri="http://schemas.microsoft.com/office/word/2010/wordprocessingGroup">
                    <wpg:wgp>
                      <wpg:cNvGrpSpPr/>
                      <wpg:grpSpPr>
                        <a:xfrm>
                          <a:off x="0" y="0"/>
                          <a:ext cx="4328160" cy="1714500"/>
                          <a:chOff x="0" y="0"/>
                          <a:chExt cx="5017770" cy="1987823"/>
                        </a:xfrm>
                      </wpg:grpSpPr>
                      <wps:wsp>
                        <wps:cNvPr id="277" name="Szögletes összekötő 277"/>
                        <wps:cNvCnPr/>
                        <wps:spPr>
                          <a:xfrm flipV="1">
                            <a:off x="0" y="635101"/>
                            <a:ext cx="5017770" cy="1127761"/>
                          </a:xfrm>
                          <a:prstGeom prst="bentConnector3">
                            <a:avLst>
                              <a:gd name="adj1" fmla="val 56226"/>
                            </a:avLst>
                          </a:prstGeom>
                        </wps:spPr>
                        <wps:style>
                          <a:lnRef idx="1">
                            <a:schemeClr val="accent1"/>
                          </a:lnRef>
                          <a:fillRef idx="0">
                            <a:schemeClr val="accent1"/>
                          </a:fillRef>
                          <a:effectRef idx="0">
                            <a:schemeClr val="accent1"/>
                          </a:effectRef>
                          <a:fontRef idx="minor">
                            <a:schemeClr val="tx1"/>
                          </a:fontRef>
                        </wps:style>
                        <wps:bodyPr/>
                      </wps:wsp>
                      <wps:wsp>
                        <wps:cNvPr id="278" name="Ellipszis 278"/>
                        <wps:cNvSpPr/>
                        <wps:spPr>
                          <a:xfrm>
                            <a:off x="64770"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Ellipszis 279"/>
                        <wps:cNvSpPr/>
                        <wps:spPr>
                          <a:xfrm>
                            <a:off x="842963" y="1538243"/>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Ellipszis 280"/>
                        <wps:cNvSpPr/>
                        <wps:spPr>
                          <a:xfrm>
                            <a:off x="1702593"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1" name="Ellipszis 281"/>
                        <wps:cNvSpPr/>
                        <wps:spPr>
                          <a:xfrm>
                            <a:off x="2969657" y="413438"/>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Ellipszis 282"/>
                        <wps:cNvSpPr/>
                        <wps:spPr>
                          <a:xfrm>
                            <a:off x="3688080"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Ellipszis 283"/>
                        <wps:cNvSpPr/>
                        <wps:spPr>
                          <a:xfrm>
                            <a:off x="4406503"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Szövegdoboz 16"/>
                        <wps:cNvSpPr txBox="1"/>
                        <wps:spPr>
                          <a:xfrm>
                            <a:off x="650499" y="1107541"/>
                            <a:ext cx="1052094" cy="369332"/>
                          </a:xfrm>
                          <a:prstGeom prst="rect">
                            <a:avLst/>
                          </a:prstGeom>
                          <a:noFill/>
                        </wps:spPr>
                        <wps:txb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wps:txbx>
                        <wps:bodyPr wrap="square" rtlCol="0">
                          <a:noAutofit/>
                        </wps:bodyPr>
                      </wps:wsp>
                      <wps:wsp>
                        <wps:cNvPr id="285" name="Szövegdoboz 17"/>
                        <wps:cNvSpPr txBox="1"/>
                        <wps:spPr>
                          <a:xfrm>
                            <a:off x="2737902" y="0"/>
                            <a:ext cx="2036028" cy="369332"/>
                          </a:xfrm>
                          <a:prstGeom prst="rect">
                            <a:avLst/>
                          </a:prstGeom>
                          <a:noFill/>
                        </wps:spPr>
                        <wps:txbx>
                          <w:txbxContent>
                            <w:p w:rsidR="00806230" w:rsidRDefault="00806230" w:rsidP="00CF63DD">
                              <w:pPr>
                                <w:pStyle w:val="NormlWeb"/>
                                <w:spacing w:before="0" w:beforeAutospacing="0" w:after="0" w:afterAutospacing="0"/>
                              </w:pPr>
                              <w:proofErr w:type="spellStart"/>
                              <w:r>
                                <w:rPr>
                                  <w:rFonts w:asciiTheme="minorHAnsi" w:hAnsi="Calibri" w:cstheme="minorBidi"/>
                                  <w:color w:val="000000" w:themeColor="text1"/>
                                  <w:kern w:val="24"/>
                                  <w:sz w:val="36"/>
                                  <w:szCs w:val="36"/>
                                </w:rPr>
                                <w:t>Branch</w:t>
                              </w:r>
                              <w:proofErr w:type="spellEnd"/>
                            </w:p>
                          </w:txbxContent>
                        </wps:txbx>
                        <wps:bodyPr wrap="square" rtlCol="0">
                          <a:noAutofit/>
                        </wps:bodyPr>
                      </wps:wsp>
                      <wps:wsp>
                        <wps:cNvPr id="286" name="Ellipszis 286"/>
                        <wps:cNvSpPr/>
                        <wps:spPr>
                          <a:xfrm>
                            <a:off x="2571692" y="1538072"/>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3FE100" id="Csoportba foglalás 35" o:spid="_x0000_s1089" style="position:absolute;left:0;text-align:left;margin-left:37.35pt;margin-top:0;width:340.8pt;height:135pt;z-index:251693056;mso-position-horizontal-relative:text;mso-position-vertical-relative:text" coordsize="50177,19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">
                <v:shape id="Szögletes összekötő 277" o:spid="_x0000_s1090" type="#_x0000_t34" style="position:absolute;top:6351;width:50177;height:1127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d8IAAADcAAAADwAAAGRycy9kb3ducmV2LnhtbESP3WrCQBCF7wt9h2UKvSm6MUij0VWK&#10;Uim9q/UBhuyYLM3Ohuyo8e1dQejl4fx8nOV68K06Ux9dYAOTcQaKuArWcW3g8Ps5moGKgmyxDUwG&#10;rhRhvXp+WmJpw4V/6LyXWqURjiUaaES6UutYNeQxjkNHnLxj6D1Kkn2tbY+XNO5bnWfZu/boOBEa&#10;7GjTUPW3P/nELUQO7Zzn39Mpu6t/y3O33Rnz+jJ8LEAJDfIffrS/rIG8KOB+Jh0Bv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0wd8IAAADcAAAADwAAAAAAAAAAAAAA&#10;AAChAgAAZHJzL2Rvd25yZXYueG1sUEsFBgAAAAAEAAQA+QAAAJADAAAAAA==&#10;" adj="12145" strokecolor="#5b9bd5 [3204]" strokeweight=".5pt"/>
                <v:oval id="Ellipszis 278" o:spid="_x0000_s1091" style="position:absolute;left:647;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LfMAA&#10;AADcAAAADwAAAGRycy9kb3ducmV2LnhtbERPzYrCMBC+C75DGMGbpvbgStcoKgg97B627gMMzdhG&#10;k0lpsra+/eYgePz4/rf70VnxoD4YzwpWywwEce214UbB7+W82IAIEVmj9UwKnhRgv5tOtlhoP/AP&#10;ParYiBTCoUAFbYxdIWWoW3IYlr4jTtzV9w5jgn0jdY9DCndW5lm2lg4Np4YWOzq1VN+rP6egHC5m&#10;Ux3K2/Oa2+PX6mxs/W2Ums/GwyeISGN8i1/uUivIP9LadCYdAbn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5LfMAAAADcAAAADwAAAAAAAAAAAAAAAACYAgAAZHJzL2Rvd25y&#10;ZXYueG1sUEsFBgAAAAAEAAQA9QAAAIUDAAAAAA==&#10;" fillcolor="#92d050" strokecolor="#1f4d78 [1604]" strokeweight="1pt">
                  <v:stroke joinstyle="miter"/>
                </v:oval>
                <v:oval id="Ellipszis 279" o:spid="_x0000_s1092" style="position:absolute;left:8429;top:15382;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Lu58QA&#10;AADcAAAADwAAAGRycy9kb3ducmV2LnhtbESPwW7CMBBE75X4B2uRuBWHHCgNGASVkHKgh4Z+wCpe&#10;EoO9jmKXhL/HlSr1OJqZN5rNbnRW3KkPxrOCxTwDQVx7bbhR8H0+vq5AhIis0XomBQ8KsNtOXjZY&#10;aD/wF92r2IgE4VCggjbGrpAy1C05DHPfESfv4nuHMcm+kbrHIcGdlXmWLaVDw2mhxY4+Wqpv1Y9T&#10;UA5ns6r25fVxye3htDgaW38apWbTcb8GEWmM/+G/dqkV5G/v8HsmHQG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7ufEAAAA3AAAAA8AAAAAAAAAAAAAAAAAmAIAAGRycy9k&#10;b3ducmV2LnhtbFBLBQYAAAAABAAEAPUAAACJAwAAAAA=&#10;" fillcolor="#92d050" strokecolor="#1f4d78 [1604]" strokeweight="1pt">
                  <v:stroke joinstyle="miter"/>
                </v:oval>
                <v:oval id="Ellipszis 280" o:spid="_x0000_s1093" style="position:absolute;left:17025;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03XcAA&#10;AADcAAAADwAAAGRycy9kb3ducmV2LnhtbERPzYrCMBC+C75DGMGbpvYgpRrFXRB6WA9bfYChGdvs&#10;JpPSZG19e3NY8Pjx/e+Pk7PiQUMwnhVs1hkI4sZrw62C2/W8KkCEiKzReiYFTwpwPMxneyy1H/mb&#10;HnVsRQrhUKKCLsa+lDI0HTkMa98TJ+7uB4cxwaGVesAxhTsr8yzbSoeGU0OHPX121PzWf05BNV5N&#10;UZ+qn+c9tx9fm7OxzcUotVxMpx2ISFN8i//dlVaQF2l+OpOOgD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03XcAAAADcAAAADwAAAAAAAAAAAAAAAACYAgAAZHJzL2Rvd25y&#10;ZXYueG1sUEsFBgAAAAAEAAQA9QAAAIUDAAAAAA==&#10;" fillcolor="#92d050" strokecolor="#1f4d78 [1604]" strokeweight="1pt">
                  <v:stroke joinstyle="miter"/>
                </v:oval>
                <v:oval id="Ellipszis 281" o:spid="_x0000_s1094" style="position:absolute;left:29696;top:413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GW8MA&#10;AADcAAAADwAAAGRycy9kb3ducmV2LnhtbESPQWsCMRSE74L/ITyhN826QpHVKKIIPZSitqDHx+aZ&#10;jW5elk2q239vCoLHYWa+YebLztXiRm2wnhWMRxkI4tJry0bBz/d2OAURIrLG2jMp+KMAy0W/N8dC&#10;+zvv6XaIRiQIhwIVVDE2hZShrMhhGPmGOHln3zqMSbZG6hbvCe5qmWfZu3RoOS1U2NC6ovJ6+HUK&#10;zDrXn5N9/LKTkzm7jT1e5I6Veht0qxmISF18hZ/tD60gn47h/0w6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GW8MAAADcAAAADwAAAAAAAAAAAAAAAACYAgAAZHJzL2Rv&#10;d25yZXYueG1sUEsFBgAAAAAEAAQA9QAAAIgDAAAAAA==&#10;" fillcolor="#0070c0" strokecolor="#1f4d78 [1604]" strokeweight="1pt">
                  <v:stroke joinstyle="miter"/>
                </v:oval>
                <v:oval id="Ellipszis 282" o:spid="_x0000_s1095" style="position:absolute;left:36880;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YLMQA&#10;AADcAAAADwAAAGRycy9kb3ducmV2LnhtbESPT2sCMRTE74LfITyhN812BZHVKEUReiil/gE9PjbP&#10;bHTzsmxS3X77RhA8DjPzG2a+7FwtbtQG61nB+ygDQVx6bdkoOOw3wymIEJE11p5JwR8FWC76vTkW&#10;2t95S7ddNCJBOBSooIqxKaQMZUUOw8g3xMk7+9ZhTLI1Urd4T3BXyzzLJtKh5bRQYUOrisrr7tcp&#10;MKtcf4238duOT+bs1vZ4kT+s1Nug+5iBiNTFV/jZ/tQK8mkOjzPpCM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CWCzEAAAA3AAAAA8AAAAAAAAAAAAAAAAAmAIAAGRycy9k&#10;b3ducmV2LnhtbFBLBQYAAAAABAAEAPUAAACJAwAAAAA=&#10;" fillcolor="#0070c0" strokecolor="#1f4d78 [1604]" strokeweight="1pt">
                  <v:stroke joinstyle="miter"/>
                </v:oval>
                <v:oval id="Ellipszis 283" o:spid="_x0000_s1096" style="position:absolute;left:44065;top:3971;width:4495;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79t8QA&#10;AADcAAAADwAAAGRycy9kb3ducmV2LnhtbESPT2sCMRTE74LfITyhN812F0S2RimK4KEU/xTa42Pz&#10;zEY3L8sm6vbbG6HQ4zAzv2Hmy9414kZdsJ4VvE4yEMSV15aNgq/jZjwDESKyxsYzKfilAMvFcDDH&#10;Uvs77+l2iEYkCIcSFdQxtqWUoarJYZj4ljh5J985jEl2RuoO7wnuGpln2VQ6tJwWamxpVVN1OVyd&#10;ArPK9Uexj5+2+DEnt7bfZ7ljpV5G/fsbiEh9/A//tbdaQT4r4H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bfEAAAA3AAAAA8AAAAAAAAAAAAAAAAAmAIAAGRycy9k&#10;b3ducmV2LnhtbFBLBQYAAAAABAAEAPUAAACJAwAAAAA=&#10;" fillcolor="#0070c0" strokecolor="#1f4d78 [1604]" strokeweight="1pt">
                  <v:stroke joinstyle="miter"/>
                </v:oval>
                <v:shape id="Szövegdoboz 16" o:spid="_x0000_s1097" type="#_x0000_t202" style="position:absolute;left:6504;top:11075;width:1052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Master</w:t>
                        </w:r>
                      </w:p>
                    </w:txbxContent>
                  </v:textbox>
                </v:shape>
                <v:shape id="Szövegdoboz 17" o:spid="_x0000_s1098" type="#_x0000_t202" style="position:absolute;left:27379;width:20360;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806230" w:rsidRDefault="00806230" w:rsidP="00CF63DD">
                        <w:pPr>
                          <w:pStyle w:val="NormlWeb"/>
                          <w:spacing w:before="0" w:beforeAutospacing="0" w:after="0" w:afterAutospacing="0"/>
                        </w:pPr>
                        <w:r>
                          <w:rPr>
                            <w:rFonts w:asciiTheme="minorHAnsi" w:hAnsi="Calibri" w:cstheme="minorBidi"/>
                            <w:color w:val="000000" w:themeColor="text1"/>
                            <w:kern w:val="24"/>
                            <w:sz w:val="36"/>
                            <w:szCs w:val="36"/>
                          </w:rPr>
                          <w:t>Branch</w:t>
                        </w:r>
                      </w:p>
                    </w:txbxContent>
                  </v:textbox>
                </v:shape>
                <v:oval id="Ellipszis 286" o:spid="_x0000_s1099" style="position:absolute;left:25716;top:15380;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KssQA&#10;AADcAAAADwAAAGRycy9kb3ducmV2LnhtbESPwWrDMBBE74X+g9hCbrUcH4JxIpu0EPChPdTpByzW&#10;xlYrrYylxs7fV4FCj8PMvGEOzeqsuNIcjGcF2ywHQdx7bXhQ8Hk+PZcgQkTWaD2TghsFaOrHhwNW&#10;2i/8QdcuDiJBOFSoYIxxqqQM/UgOQ+Yn4uRd/OwwJjkPUs+4JLizssjznXRoOC2MONHrSP139+MU&#10;tMvZlN2x/bpdCvvytj0Z278bpTZP63EPItIa/8N/7VYrKMod3M+kIy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ICrLEAAAA3AAAAA8AAAAAAAAAAAAAAAAAmAIAAGRycy9k&#10;b3ducmV2LnhtbFBLBQYAAAAABAAEAPUAAACJAwAAAAA=&#10;" fillcolor="#92d050" strokecolor="#1f4d78 [1604]" strokeweight="1pt">
                  <v:stroke joinstyle="miter"/>
                </v:oval>
                <w10:wrap type="topAndBottom"/>
              </v:group>
            </w:pict>
          </mc:Fallback>
        </mc:AlternateContent>
      </w:r>
    </w:p>
    <w:bookmarkStart w:id="22" w:name="_Ref420168567"/>
    <w:p w:rsidR="00CF63DD" w:rsidRPr="00F64752" w:rsidRDefault="00A14104" w:rsidP="00C862E9">
      <w:pPr>
        <w:pStyle w:val="Kpalrs"/>
      </w:pPr>
      <w:r>
        <w:fldChar w:fldCharType="begin"/>
      </w:r>
      <w:r>
        <w:instrText xml:space="preserve"> SEQ ábra \* ARABIC </w:instrText>
      </w:r>
      <w:r>
        <w:fldChar w:fldCharType="separate"/>
      </w:r>
      <w:r w:rsidR="0064586F">
        <w:rPr>
          <w:noProof/>
        </w:rPr>
        <w:t>5</w:t>
      </w:r>
      <w:r>
        <w:rPr>
          <w:noProof/>
        </w:rPr>
        <w:fldChar w:fldCharType="end"/>
      </w:r>
      <w:r w:rsidR="002D79BE">
        <w:t>. ábra</w:t>
      </w:r>
      <w:bookmarkEnd w:id="22"/>
      <w:r w:rsidR="002D79BE">
        <w:t xml:space="preserve"> </w:t>
      </w:r>
      <w:proofErr w:type="spellStart"/>
      <w:r w:rsidR="002D79BE">
        <w:t>R</w:t>
      </w:r>
      <w:r w:rsidR="00E5163F">
        <w:t>ebase</w:t>
      </w:r>
      <w:proofErr w:type="spellEnd"/>
      <w:r w:rsidR="00E5163F">
        <w:t xml:space="preserve"> művelet</w:t>
      </w:r>
    </w:p>
    <w:p w:rsidR="002E3A1F" w:rsidRDefault="00320C3A" w:rsidP="002E3A1F">
      <w:pPr>
        <w:pStyle w:val="Cmsor4"/>
      </w:pPr>
      <w:proofErr w:type="spellStart"/>
      <w:r>
        <w:t>R</w:t>
      </w:r>
      <w:r w:rsidR="002E3A1F">
        <w:t>eset</w:t>
      </w:r>
      <w:proofErr w:type="spellEnd"/>
    </w:p>
    <w:p w:rsidR="002E3A1F" w:rsidRPr="0087540F" w:rsidRDefault="002E3A1F" w:rsidP="002E3A1F">
      <w:r>
        <w:t xml:space="preserve">Ezzel az utasítással visszaállíthatatlanul vehetünk fel egy másik </w:t>
      </w:r>
      <w:proofErr w:type="spellStart"/>
      <w:r>
        <w:t>commitolt</w:t>
      </w:r>
      <w:proofErr w:type="spellEnd"/>
      <w:r>
        <w:t xml:space="preserve"> állapotot a tár</w:t>
      </w:r>
      <w:r w:rsidR="00030DF0">
        <w:t>olónkban. Ennek egy felhasználó barátiabb</w:t>
      </w:r>
      <w:r>
        <w:t xml:space="preserve"> </w:t>
      </w:r>
      <w:r w:rsidR="00030DF0">
        <w:t>verziója</w:t>
      </w:r>
      <w:r>
        <w:t xml:space="preserve"> a </w:t>
      </w:r>
      <w:proofErr w:type="spellStart"/>
      <w:r>
        <w:t>revert</w:t>
      </w:r>
      <w:proofErr w:type="spellEnd"/>
      <w:r>
        <w:t xml:space="preserve"> utasítás, ez esetben már visszaté</w:t>
      </w:r>
      <w:r w:rsidR="00030DF0">
        <w:t>rhetünk az épp elhagyott pontra is később.</w:t>
      </w:r>
    </w:p>
    <w:p w:rsidR="002E3A1F" w:rsidRDefault="00320C3A" w:rsidP="002E3A1F">
      <w:pPr>
        <w:pStyle w:val="Cmsor4"/>
      </w:pPr>
      <w:r>
        <w:t>C</w:t>
      </w:r>
      <w:r w:rsidR="002E3A1F">
        <w:t xml:space="preserve">herry </w:t>
      </w:r>
      <w:proofErr w:type="spellStart"/>
      <w:r w:rsidR="002E3A1F">
        <w:t>pick</w:t>
      </w:r>
      <w:proofErr w:type="spellEnd"/>
    </w:p>
    <w:p w:rsidR="002E3A1F" w:rsidRDefault="002E3A1F" w:rsidP="002E3A1F">
      <w:r>
        <w:t xml:space="preserve">Ebben az esetben lehetőségünk nyílik </w:t>
      </w:r>
      <w:r w:rsidR="00C76037">
        <w:t>arra,</w:t>
      </w:r>
      <w:r>
        <w:t xml:space="preserve"> hogy egy adott ágba egy másik ágból átmozgassunk </w:t>
      </w:r>
      <w:proofErr w:type="spellStart"/>
      <w:r>
        <w:t>commitokat</w:t>
      </w:r>
      <w:proofErr w:type="spellEnd"/>
      <w:r>
        <w:t xml:space="preserve">. </w:t>
      </w:r>
    </w:p>
    <w:p w:rsidR="004E57B2" w:rsidRDefault="004E57B2" w:rsidP="002E3A1F">
      <w:r>
        <w:t xml:space="preserve">Vegyük a következő kezdeti </w:t>
      </w:r>
      <w:r w:rsidR="00B70E0B">
        <w:t>állapotot</w:t>
      </w:r>
      <w:r>
        <w:t>:</w:t>
      </w:r>
    </w:p>
    <w:p w:rsidR="00E5163F" w:rsidRDefault="004E57B2" w:rsidP="00C862E9">
      <w:pPr>
        <w:keepNext/>
        <w:ind w:firstLine="0"/>
        <w:jc w:val="center"/>
      </w:pPr>
      <w:r w:rsidRPr="004E57B2">
        <w:rPr>
          <w:noProof/>
          <w:lang w:eastAsia="hu-HU"/>
        </w:rPr>
        <mc:AlternateContent>
          <mc:Choice Requires="wpg">
            <w:drawing>
              <wp:inline distT="0" distB="0" distL="0" distR="0" wp14:anchorId="53CDF6B5" wp14:editId="1F7E5041">
                <wp:extent cx="3950444" cy="2484569"/>
                <wp:effectExtent l="0" t="0" r="12065" b="125730"/>
                <wp:docPr id="303" name="Csoportba foglalás 56"/>
                <wp:cNvGraphicFramePr/>
                <a:graphic xmlns:a="http://schemas.openxmlformats.org/drawingml/2006/main">
                  <a:graphicData uri="http://schemas.microsoft.com/office/word/2010/wordprocessingGroup">
                    <wpg:wgp>
                      <wpg:cNvGrpSpPr/>
                      <wpg:grpSpPr>
                        <a:xfrm>
                          <a:off x="0" y="0"/>
                          <a:ext cx="3950444" cy="2484569"/>
                          <a:chOff x="0" y="0"/>
                          <a:chExt cx="3950444" cy="2484569"/>
                        </a:xfrm>
                      </wpg:grpSpPr>
                      <wps:wsp>
                        <wps:cNvPr id="304" name="Szögletes összekötő 304"/>
                        <wps:cNvCnPr/>
                        <wps:spPr>
                          <a:xfrm flipV="1">
                            <a:off x="0" y="633763"/>
                            <a:ext cx="3927892" cy="7192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05" name="Ellipszis 305"/>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6" name="Ellipszis 306"/>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7" name="Ellipszis 307"/>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8" name="Szövegdoboz 11"/>
                        <wps:cNvSpPr txBox="1"/>
                        <wps:spPr>
                          <a:xfrm>
                            <a:off x="385723" y="850776"/>
                            <a:ext cx="1052094" cy="276999"/>
                          </a:xfrm>
                          <a:prstGeom prst="rect">
                            <a:avLst/>
                          </a:prstGeom>
                          <a:noFill/>
                        </wps:spPr>
                        <wps:txbx>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09" name="Szövegdoboz 12"/>
                        <wps:cNvSpPr txBox="1"/>
                        <wps:spPr>
                          <a:xfrm>
                            <a:off x="2629228" y="0"/>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10" name="Szögletes összekötő 310"/>
                        <wps:cNvCnPr/>
                        <wps:spPr>
                          <a:xfrm>
                            <a:off x="259932" y="1352992"/>
                            <a:ext cx="2909689" cy="9254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11" name="Egyenes összekötő 311"/>
                        <wps:cNvCnPr/>
                        <wps:spPr>
                          <a:xfrm flipV="1">
                            <a:off x="1951810" y="1350494"/>
                            <a:ext cx="1727200" cy="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2" name="Ellipszis 312"/>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3" name="Ellipszis 313"/>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Ellipszis 314"/>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5" name="Ellipszis 315"/>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Ellipszis 316"/>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7" name="Ellipszis 317"/>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Szövegdoboz 30"/>
                        <wps:cNvSpPr txBox="1"/>
                        <wps:spPr>
                          <a:xfrm>
                            <a:off x="1827786" y="1625533"/>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g:wgp>
                  </a:graphicData>
                </a:graphic>
              </wp:inline>
            </w:drawing>
          </mc:Choice>
          <mc:Fallback>
            <w:pict>
              <v:group w14:anchorId="53CDF6B5" id="Csoportba foglalás 56" o:spid="_x0000_s1100" style="width:311.05pt;height:195.65pt;mso-position-horizontal-relative:char;mso-position-vertical-relative:line" coordsize="39504,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">
                <v:shape id="Szögletes összekötő 304" o:spid="_x0000_s1101"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P+JcUAAADcAAAADwAAAGRycy9kb3ducmV2LnhtbESPQWsCMRSE74X+h/AEbzVRi5XVKIvQ&#10;Uuihuvbi7bF5bhY3L8smXdd/3xQEj8PMfMOst4NrRE9dqD1rmE4UCOLSm5orDT/H95cliBCRDTae&#10;ScONAmw3z09rzIy/8oH6IlYiQThkqMHG2GZShtKSwzDxLXHyzr5zGJPsKmk6vCa4a+RMqYV0WHNa&#10;sNjSzlJ5KX6dhrezOi54drLfH0W++xr6/W3f51qPR0O+AhFpiI/wvf1pNMzVK/yf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P+JcUAAADcAAAADwAAAAAAAAAA&#10;AAAAAAChAgAAZHJzL2Rvd25yZXYueG1sUEsFBgAAAAAEAAQA+QAAAJMDAAAAAA==&#10;" strokecolor="#5b9bd5 [3204]" strokeweight=".5pt"/>
                <v:oval id="Ellipszis 305" o:spid="_x0000_s1102"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nMn8QA&#10;AADcAAAADwAAAGRycy9kb3ducmV2LnhtbESPQWsCMRSE70L/Q3gFb5rVRSlbo4il4EFEbaE9PjbP&#10;bNrNy7KJuv57Iwgeh5n5hpktOleLM7XBelYwGmYgiEuvLRsF31+fgzcQISJrrD2TgisFWMxfejMs&#10;tL/wns6HaESCcChQQRVjU0gZyoochqFviJN39K3DmGRrpG7xkuCuluMsm0qHltNChQ2tKir/Dyen&#10;wKzGepPv49bmv+boPuzPn9yxUv3XbvkOIlIXn+FHe60V5NkE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ZzJ/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06" o:spid="_x0000_s1103"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S6MQA&#10;AADcAAAADwAAAGRycy9kb3ducmV2LnhtbESPT2sCMRTE70K/Q3gFb5qtCyKrUYql4EHEP4V6fGye&#10;2ejmZdlEXb+9KRQ8DjPzG2a26FwtbtQG61nBxzADQVx6bdko+Dl8DyYgQkTWWHsmBQ8KsJi/9WZY&#10;aH/nHd320YgE4VCggirGppAylBU5DEPfECfv5FuHMcnWSN3iPcFdLUdZNpYOLaeFChtaVlRe9len&#10;wCxHep3v4sbmR3NyX/b3LLesVP+9+5yCiNTFV/i/vdIK8mwMf2fS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LUuj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07" o:spid="_x0000_s1104"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3c8QA&#10;AADcAAAADwAAAGRycy9kb3ducmV2LnhtbESPQWsCMRSE70L/Q3gFb5rVBS1bo4il4EFEbaE9PjbP&#10;bNrNy7KJuv57Iwgeh5n5hpktOleLM7XBelYwGmYgiEuvLRsF31+fgzcQISJrrD2TgisFWMxfejMs&#10;tL/wns6HaESCcChQQRVjU0gZyoochqFviJN39K3DmGRrpG7xkuCuluMsm0iHltNChQ2tKir/Dyen&#10;wKzGepPv49bmv+boPuzPn9yxUv3XbvkOIlIXn+FHe60V5NkU7mfSEZ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93P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_x0000_s1105"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QHr8A&#10;AADcAAAADwAAAGRycy9kb3ducmV2LnhtbERPTWsCMRC9F/ofwgi91USlUrZGkargoZfq9j5sppvF&#10;zWTZjO7675uD0OPjfa82Y2jVjfrURLYwmxpQxFV0DdcWyvPh9R1UEmSHbWSycKcEm/Xz0woLFwf+&#10;pttJapVDOBVowYt0hdap8hQwTWNHnLnf2AeUDPtaux6HHB5aPTdmqQM2nBs8dvTpqbqcrsGCiNvO&#10;7uU+pOPP+LUbvKnesLT2ZTJuP0AJjfIvfriPzsLC5LX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ZtAevwAAANwAAAAPAAAAAAAAAAAAAAAAAJgCAABkcnMvZG93bnJl&#10;di54bWxQSwUGAAAAAAQABAD1AAAAhAM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12" o:spid="_x0000_s1106"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10" o:spid="_x0000_s1107" type="#_x0000_t34" style="position:absolute;left:2599;top:13529;width:29097;height:9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1RqMEAAADcAAAADwAAAGRycy9kb3ducmV2LnhtbERPTYvCMBC9L/gfwix4WdZUBdmtRlFB&#10;ERRxW/E8NLNtsZmUJtr6781B8Ph437NFZypxp8aVlhUMBxEI4szqknMF53Tz/QPCeWSNlWVS8CAH&#10;i3nvY4axti3/0T3xuQgh7GJUUHhfx1K6rCCDbmBr4sD928agD7DJpW6wDeGmkqMomkiDJYeGAmta&#10;F5Rdk5tRsDdHoy+JT0/16nr4vdjjdtl+KdX/7JZTEJ46/xa/3DutYDwM88OZc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3VGowQAAANwAAAAPAAAAAAAAAAAAAAAA&#10;AKECAABkcnMvZG93bnJldi54bWxQSwUGAAAAAAQABAD5AAAAjwMAAAAA&#10;" strokecolor="#5b9bd5 [3204]" strokeweight=".5pt"/>
                <v:line id="Egyenes összekötő 311" o:spid="_x0000_s1108"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XGcUAAADcAAAADwAAAGRycy9kb3ducmV2LnhtbESPQYvCMBSE74L/IbyFvWlaF8WtRhFR&#10;EERBXQ/ens2z7dq8lCZq/febBcHjMDPfMONpY0pxp9oVlhXE3QgEcWp1wZmCn8OyMwThPLLG0jIp&#10;eJKD6aTdGmOi7YN3dN/7TAQIuwQV5N5XiZQuzcmg69qKOHgXWxv0QdaZ1DU+AtyUshdFA2mw4LCQ&#10;Y0XznNLr/mYULPXmzMNvtz0dbTFYr36r46LfV+rzo5mNQHhq/Dv8aq+0gq84hv8z4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FXGcUAAADcAAAADwAAAAAAAAAA&#10;AAAAAAChAgAAZHJzL2Rvd25yZXYueG1sUEsFBgAAAAAEAAQA+QAAAJMDAAAAAA==&#10;" strokecolor="#5b9bd5 [3204]" strokeweight=".5pt">
                  <v:stroke joinstyle="miter"/>
                </v:line>
                <v:oval id="Ellipszis 312" o:spid="_x0000_s1109"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iWq8QA&#10;AADcAAAADwAAAGRycy9kb3ducmV2LnhtbESPQWvCQBSE74X+h+UVequbpCASXUULQg710OgPeGSf&#10;yeru25Ddmvjvu0LB4zAz3zCrzeSsuNEQjGcF+SwDQdx4bbhVcDruPxYgQkTWaD2TgjsF2KxfX1ZY&#10;aj/yD93q2IoE4VCigi7GvpQyNB05DDPfEyfv7AeHMcmhlXrAMcGdlUWWzaVDw2mhw56+Omqu9a9T&#10;UI1Hs6i31eV+LuzuO98b2xyMUu9v03YJItIUn+H/dqUVfOYFP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Ylqv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13" o:spid="_x0000_s1110"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zMMQA&#10;AADcAAAADwAAAGRycy9kb3ducmV2LnhtbESPQWvCQBSE70L/w/IKvZlNFESiq9iCkEN7aPQHPLLP&#10;ZHX3bchuTfz33ULB4zAz3zDb/eSsuNMQjGcFRZaDIG68NtwqOJ+O8zWIEJE1Ws+k4EEB9ruX2RZL&#10;7Uf+pnsdW5EgHEpU0MXYl1KGpiOHIfM9cfIufnAYkxxaqQccE9xZucjzlXRoOC102NNHR82t/nEK&#10;qvFk1vWhuj4uC/v+WRyNbb6MUm+v02EDItIUn+H/dqUVLIsl/J1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UMzD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14" o:spid="_x0000_s1111"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rRMQA&#10;AADcAAAADwAAAGRycy9kb3ducmV2LnhtbESPQWvCQBSE7wX/w/IEb3UTW4q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9q0T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15" o:spid="_x0000_s1112"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EO38QA&#10;AADcAAAADwAAAGRycy9kb3ducmV2LnhtbESPQWvCQBSE7wX/w/IEb3UTS4ukrqKCkIM9NPYHPLLP&#10;ZHX3bchuTfz3rlDocZiZb5jVZnRW3KgPxrOCfJ6BIK69Ntwo+DkdXpcgQkTWaD2TgjsF2KwnLyss&#10;tB/4m25VbESCcChQQRtjV0gZ6pYchrnviJN39r3DmGTfSN3jkODOykWWfUiHhtNCix3tW6qv1a9T&#10;UA4ns6y25eV+XtjdMT8YW38ZpWbTcfsJItIY/8N/7VIreMvf4XkmHQG5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xDt/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16" o:spid="_x0000_s1113"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paMUA&#10;AADcAAAADwAAAGRycy9kb3ducmV2LnhtbESPUWvCMBSF3wf+h3CFvc1UB06qUaYgGwyK64b4eG2u&#10;aVlzU5Ksdv9+EQZ7PJxzvsNZbQbbip58aBwrmE4yEMSV0w0bBZ8f+4cFiBCRNbaOScEPBdisR3cr&#10;zLW78jv1ZTQiQTjkqKCOsculDFVNFsPEdcTJuzhvMSbpjdQerwluWznLsrm02HBaqLGjXU3VV/lt&#10;FfhFb0xxfhueAmWnw8u5OJbbQqn78fC8BBFpiP/hv/arVvA4ncPt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loxQAAANwAAAAPAAAAAAAAAAAAAAAAAJgCAABkcnMv&#10;ZG93bnJldi54bWxQSwUGAAAAAAQABAD1AAAAigMAAAAA&#10;" fillcolor="white [3212]" strokecolor="#1f4d78 [1604]" strokeweight="1pt">
                  <v:stroke joinstyle="miter"/>
                  <v:shadow on="t" color="white [3212]" offset="0,4pt"/>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17" o:spid="_x0000_s1114"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eHr8A&#10;AADcAAAADwAAAGRycy9kb3ducmV2LnhtbERPy4rCMBTdC/5DuII7m6qgQ8coMiAIrnyA2zvNte3Y&#10;3IQko535eiMILs+bs1h1phU38qGxrGCc5SCIS6sbrhScjpvRB4gQkTW2lknBHwVYLfu9BRba3nlP&#10;t0OsRCrhUKCCOkZXSBnKmgyGzDripF2sNxgT9JXUHu+p3LRykuczabDhtFCjo6+ayuvh1yjYl+67&#10;mp/tpJ1d3CZRP77b/Ss1HHTrTxCRuvg2v9JbrWA6nsPzTDoC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4evwAAANwAAAAPAAAAAAAAAAAAAAAAAJgCAABkcnMvZG93bnJl&#10;di54bWxQSwUGAAAAAAQABAD1AAAAhAM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30" o:spid="_x0000_s1115"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w10:anchorlock/>
              </v:group>
            </w:pict>
          </mc:Fallback>
        </mc:AlternateContent>
      </w:r>
    </w:p>
    <w:p w:rsidR="004E57B2" w:rsidRDefault="00551818" w:rsidP="00C862E9">
      <w:pPr>
        <w:pStyle w:val="Kpalrs"/>
      </w:pPr>
      <w:fldSimple w:instr=" SEQ ábra \* ARABIC ">
        <w:r w:rsidR="0064586F">
          <w:rPr>
            <w:noProof/>
          </w:rPr>
          <w:t>6</w:t>
        </w:r>
      </w:fldSimple>
      <w:r w:rsidR="001C1EC8">
        <w:t>. ábra C</w:t>
      </w:r>
      <w:r w:rsidR="00E5163F">
        <w:t xml:space="preserve">herry </w:t>
      </w:r>
      <w:proofErr w:type="spellStart"/>
      <w:r w:rsidR="00E5163F">
        <w:t>pick</w:t>
      </w:r>
      <w:proofErr w:type="spellEnd"/>
      <w:r w:rsidR="00E5163F">
        <w:t xml:space="preserve"> kezdeti állapot</w:t>
      </w:r>
    </w:p>
    <w:p w:rsidR="004E57B2" w:rsidRDefault="004E57B2" w:rsidP="004E57B2">
      <w:pPr>
        <w:ind w:firstLine="0"/>
      </w:pPr>
      <w:r>
        <w:t xml:space="preserve">Itt az 1-es ágban történt G jelzésű </w:t>
      </w:r>
      <w:proofErr w:type="spellStart"/>
      <w:r>
        <w:t>commit</w:t>
      </w:r>
      <w:proofErr w:type="spellEnd"/>
      <w:r>
        <w:t xml:space="preserve"> változásait át szeretnénk vinni a 2-es ágba is. Erre tud megoldást nyújtani a cherry </w:t>
      </w:r>
      <w:proofErr w:type="spellStart"/>
      <w:r>
        <w:t>pick</w:t>
      </w:r>
      <w:proofErr w:type="spellEnd"/>
      <w:r>
        <w:t xml:space="preserve"> művelet.</w:t>
      </w:r>
    </w:p>
    <w:p w:rsidR="004E57B2" w:rsidRDefault="004E57B2" w:rsidP="004E57B2">
      <w:pPr>
        <w:ind w:firstLine="0"/>
      </w:pPr>
      <w:r>
        <w:tab/>
        <w:t xml:space="preserve">Ha végrehajtjuk a cherry </w:t>
      </w:r>
      <w:proofErr w:type="spellStart"/>
      <w:r>
        <w:t>pick</w:t>
      </w:r>
      <w:proofErr w:type="spellEnd"/>
      <w:r>
        <w:t xml:space="preserve"> műveletét, akkor a következő lesz az állapot:</w:t>
      </w:r>
    </w:p>
    <w:p w:rsidR="00E5163F" w:rsidRDefault="004E57B2" w:rsidP="00C862E9">
      <w:pPr>
        <w:keepNext/>
        <w:ind w:firstLine="0"/>
        <w:jc w:val="center"/>
      </w:pPr>
      <w:r w:rsidRPr="004E57B2">
        <w:rPr>
          <w:noProof/>
          <w:lang w:eastAsia="hu-HU"/>
        </w:rPr>
        <w:lastRenderedPageBreak/>
        <mc:AlternateContent>
          <mc:Choice Requires="wpg">
            <w:drawing>
              <wp:inline distT="0" distB="0" distL="0" distR="0" wp14:anchorId="4BD98090" wp14:editId="722601EE">
                <wp:extent cx="4134563" cy="2484569"/>
                <wp:effectExtent l="0" t="0" r="18415" b="125730"/>
                <wp:docPr id="336" name="Csoportba foglalás 83"/>
                <wp:cNvGraphicFramePr/>
                <a:graphic xmlns:a="http://schemas.openxmlformats.org/drawingml/2006/main">
                  <a:graphicData uri="http://schemas.microsoft.com/office/word/2010/wordprocessingGroup">
                    <wpg:wgp>
                      <wpg:cNvGrpSpPr/>
                      <wpg:grpSpPr>
                        <a:xfrm>
                          <a:off x="0" y="0"/>
                          <a:ext cx="4134563" cy="2484569"/>
                          <a:chOff x="0" y="0"/>
                          <a:chExt cx="4134563" cy="2484569"/>
                        </a:xfrm>
                      </wpg:grpSpPr>
                      <wpg:grpSp>
                        <wpg:cNvPr id="337" name="Csoportba foglalás 337"/>
                        <wpg:cNvGrpSpPr/>
                        <wpg:grpSpPr>
                          <a:xfrm>
                            <a:off x="0" y="0"/>
                            <a:ext cx="4134563" cy="2484569"/>
                            <a:chOff x="0" y="0"/>
                            <a:chExt cx="4134563" cy="2484569"/>
                          </a:xfrm>
                        </wpg:grpSpPr>
                        <wps:wsp>
                          <wps:cNvPr id="338" name="Szögletes összekötő 338"/>
                          <wps:cNvCnPr/>
                          <wps:spPr>
                            <a:xfrm flipV="1">
                              <a:off x="0" y="633763"/>
                              <a:ext cx="3927892" cy="719232"/>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39" name="Ellipszis 339"/>
                          <wps:cNvSpPr/>
                          <wps:spPr>
                            <a:xfrm>
                              <a:off x="2092633" y="410310"/>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Ellipszis 340"/>
                          <wps:cNvSpPr/>
                          <wps:spPr>
                            <a:xfrm>
                              <a:off x="2796748" y="391727"/>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1" name="Ellipszis 341"/>
                          <wps:cNvSpPr/>
                          <wps:spPr>
                            <a:xfrm>
                              <a:off x="3500864" y="397171"/>
                              <a:ext cx="449580" cy="44958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Szövegdoboz 65"/>
                          <wps:cNvSpPr txBox="1"/>
                          <wps:spPr>
                            <a:xfrm>
                              <a:off x="385723" y="850776"/>
                              <a:ext cx="1052094" cy="276999"/>
                            </a:xfrm>
                            <a:prstGeom prst="rect">
                              <a:avLst/>
                            </a:prstGeom>
                            <a:noFill/>
                          </wps:spPr>
                          <wps:txbx>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wps:txbx>
                          <wps:bodyPr wrap="square" rtlCol="0">
                            <a:spAutoFit/>
                          </wps:bodyPr>
                        </wps:wsp>
                        <wps:wsp>
                          <wps:cNvPr id="343" name="Szövegdoboz 66"/>
                          <wps:cNvSpPr txBox="1"/>
                          <wps:spPr>
                            <a:xfrm>
                              <a:off x="2629228" y="0"/>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1</w:t>
                                </w:r>
                              </w:p>
                            </w:txbxContent>
                          </wps:txbx>
                          <wps:bodyPr wrap="square" rtlCol="0">
                            <a:spAutoFit/>
                          </wps:bodyPr>
                        </wps:wsp>
                        <wps:wsp>
                          <wps:cNvPr id="344" name="Szögletes összekötő 344"/>
                          <wps:cNvCnPr/>
                          <wps:spPr>
                            <a:xfrm>
                              <a:off x="259932" y="1352992"/>
                              <a:ext cx="3874631" cy="931816"/>
                            </a:xfrm>
                            <a:prstGeom prst="bentConnector3">
                              <a:avLst>
                                <a:gd name="adj1" fmla="val 36971"/>
                              </a:avLst>
                            </a:prstGeom>
                          </wps:spPr>
                          <wps:style>
                            <a:lnRef idx="1">
                              <a:schemeClr val="accent1"/>
                            </a:lnRef>
                            <a:fillRef idx="0">
                              <a:schemeClr val="accent1"/>
                            </a:fillRef>
                            <a:effectRef idx="0">
                              <a:schemeClr val="accent1"/>
                            </a:effectRef>
                            <a:fontRef idx="minor">
                              <a:schemeClr val="tx1"/>
                            </a:fontRef>
                          </wps:style>
                          <wps:bodyPr/>
                        </wps:wsp>
                        <wps:wsp>
                          <wps:cNvPr id="345" name="Egyenes összekötő 345"/>
                          <wps:cNvCnPr/>
                          <wps:spPr>
                            <a:xfrm flipV="1">
                              <a:off x="1951810" y="1350494"/>
                              <a:ext cx="1727200" cy="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6" name="Ellipszis 346"/>
                          <wps:cNvSpPr/>
                          <wps:spPr>
                            <a:xfrm>
                              <a:off x="188971" y="1150666"/>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Ellipszis 347"/>
                          <wps:cNvSpPr/>
                          <wps:spPr>
                            <a:xfrm>
                              <a:off x="988237" y="1159479"/>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Ellipszis 348"/>
                          <wps:cNvSpPr/>
                          <wps:spPr>
                            <a:xfrm>
                              <a:off x="2281792"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Ellipszis 349"/>
                          <wps:cNvSpPr/>
                          <wps:spPr>
                            <a:xfrm>
                              <a:off x="2905599" y="1123325"/>
                              <a:ext cx="449580" cy="4495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Ellipszis 350"/>
                          <wps:cNvSpPr/>
                          <wps:spPr>
                            <a:xfrm>
                              <a:off x="1780796" y="2034989"/>
                              <a:ext cx="449580" cy="449580"/>
                            </a:xfrm>
                            <a:prstGeom prst="ellipse">
                              <a:avLst/>
                            </a:prstGeom>
                            <a:solidFill>
                              <a:schemeClr val="bg1"/>
                            </a:solidFill>
                            <a:effectLst>
                              <a:outerShdw blurRad="50800" dist="50800" dir="5400000" algn="ctr" rotWithShape="0">
                                <a:schemeClr val="bg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lipszis 351"/>
                          <wps:cNvSpPr/>
                          <wps:spPr>
                            <a:xfrm>
                              <a:off x="2467866" y="2034989"/>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2" name="Szövegdoboz 75"/>
                          <wps:cNvSpPr txBox="1"/>
                          <wps:spPr>
                            <a:xfrm>
                              <a:off x="1827786" y="1625533"/>
                              <a:ext cx="1077813" cy="276999"/>
                            </a:xfrm>
                            <a:prstGeom prst="rect">
                              <a:avLst/>
                            </a:prstGeom>
                            <a:noFill/>
                          </wps:spPr>
                          <wps:txbx>
                            <w:txbxContent>
                              <w:p w:rsidR="00806230" w:rsidRDefault="00806230" w:rsidP="004E57B2">
                                <w:pPr>
                                  <w:pStyle w:val="NormlWeb"/>
                                  <w:spacing w:before="0" w:beforeAutospacing="0" w:after="0" w:afterAutospacing="0"/>
                                </w:pPr>
                                <w:proofErr w:type="spellStart"/>
                                <w:r>
                                  <w:rPr>
                                    <w:rFonts w:asciiTheme="minorHAnsi" w:hAnsi="Calibri" w:cstheme="minorBidi"/>
                                    <w:color w:val="000000" w:themeColor="text1"/>
                                    <w:kern w:val="24"/>
                                  </w:rPr>
                                  <w:t>Branch</w:t>
                                </w:r>
                                <w:proofErr w:type="spellEnd"/>
                                <w:r>
                                  <w:rPr>
                                    <w:rFonts w:asciiTheme="minorHAnsi" w:hAnsi="Calibri" w:cstheme="minorBidi"/>
                                    <w:color w:val="000000" w:themeColor="text1"/>
                                    <w:kern w:val="24"/>
                                  </w:rPr>
                                  <w:t xml:space="preserve"> </w:t>
                                </w:r>
                                <w:r>
                                  <w:rPr>
                                    <w:rFonts w:asciiTheme="minorHAnsi" w:hAnsi="Calibri" w:cstheme="minorBidi"/>
                                    <w:color w:val="000000" w:themeColor="text1"/>
                                    <w:kern w:val="24"/>
                                    <w:lang w:val="en-US"/>
                                  </w:rPr>
                                  <w:t>2</w:t>
                                </w:r>
                              </w:p>
                            </w:txbxContent>
                          </wps:txbx>
                          <wps:bodyPr wrap="square" rtlCol="0">
                            <a:spAutoFit/>
                          </wps:bodyPr>
                        </wps:wsp>
                        <wps:wsp>
                          <wps:cNvPr id="353" name="Ellipszis 353"/>
                          <wps:cNvSpPr/>
                          <wps:spPr>
                            <a:xfrm>
                              <a:off x="3130389" y="2028741"/>
                              <a:ext cx="449580" cy="44958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354" name="Szövegdoboz 82"/>
                        <wps:cNvSpPr txBox="1"/>
                        <wps:spPr>
                          <a:xfrm>
                            <a:off x="3308847" y="2076667"/>
                            <a:ext cx="432435" cy="277495"/>
                          </a:xfrm>
                          <a:prstGeom prst="rect">
                            <a:avLst/>
                          </a:prstGeom>
                          <a:noFill/>
                        </wps:spPr>
                        <wps:txbx>
                          <w:txbxContent>
                            <w:p w:rsidR="00806230" w:rsidRPr="009F6E8F" w:rsidRDefault="00806230"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wps:txbx>
                        <wps:bodyPr wrap="square" rtlCol="0">
                          <a:spAutoFit/>
                        </wps:bodyPr>
                      </wps:wsp>
                    </wpg:wgp>
                  </a:graphicData>
                </a:graphic>
              </wp:inline>
            </w:drawing>
          </mc:Choice>
          <mc:Fallback>
            <w:pict>
              <v:group w14:anchorId="4BD98090" id="Csoportba foglalás 83" o:spid="_x0000_s1116" style="width:325.55pt;height:195.65pt;mso-position-horizontal-relative:char;mso-position-vertical-relative:line" coordsize="41345,2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">
                <v:group id="Csoportba foglalás 337" o:spid="_x0000_s1117" style="position:absolute;width:41345;height:24845" coordsize="41345,2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Szögletes összekötő 338" o:spid="_x0000_s1118" type="#_x0000_t34" style="position:absolute;top:6337;width:39278;height:719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I+ncIAAADcAAAADwAAAGRycy9kb3ducmV2LnhtbERPz2vCMBS+D/wfwhN2W9NZcKNrlCIo&#10;wg66ustuj+bZlDUvpYm1/e/NYbDjx/e72E62EyMNvnWs4DVJQRDXTrfcKPi+7F/eQfiArLFzTApm&#10;8rDdLJ4KzLW78xeNVWhEDGGfowITQp9L6WtDFn3ieuLIXd1gMUQ4NFIPeI/htpOrNF1Liy3HBoM9&#10;7QzVv9XNKni7ppc1r37M6VCVu89pPM/nsVTqeTmVHyACTeFf/Oc+agVZFtfGM/E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I+ncIAAADcAAAADwAAAAAAAAAAAAAA&#10;AAChAgAAZHJzL2Rvd25yZXYueG1sUEsFBgAAAAAEAAQA+QAAAJADAAAAAA==&#10;" strokecolor="#5b9bd5 [3204]" strokeweight=".5pt"/>
                  <v:oval id="Ellipszis 339" o:spid="_x0000_s1119" style="position:absolute;left:20926;top:4103;width:4496;height:4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gMJ8UA&#10;AADcAAAADwAAAGRycy9kb3ducmV2LnhtbESPzWrDMBCE74W8g9hAb43cGErjRDHFIdBDKc0PJMfF&#10;2shKrJWx1MR9+6pQyHGYmW+YRTm4VlypD9azgudJBoK49tqyUbDfrZ9eQYSIrLH1TAp+KEC5HD0s&#10;sND+xhu6bqMRCcKhQAVNjF0hZagbchgmviNO3sn3DmOSvZG6x1uCu1ZOs+xFOrScFhrsqGqovmy/&#10;nQJTTfVHvomfNj+ak1vZw1l+sVKP4+FtDiLSEO/h//a7VpDnM/g7k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wnxQAAANwAAAAPAAAAAAAAAAAAAAAAAJgCAABkcnMv&#10;ZG93bnJldi54bWxQSwUGAAAAAAQABAD1AAAAigM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E</w:t>
                          </w:r>
                        </w:p>
                      </w:txbxContent>
                    </v:textbox>
                  </v:oval>
                  <v:oval id="Ellipszis 340" o:spid="_x0000_s1120" style="position:absolute;left:27967;top:391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TWx8EA&#10;AADcAAAADwAAAGRycy9kb3ducmV2LnhtbERPz2vCMBS+C/sfwht401Q7hlRjkY6BB5Gpg3l8NM80&#10;W/NSmqj1v18Ogx0/vt+rcnCtuFEfrGcFs2kGgrj22rJR8Hl6nyxAhIissfVMCh4UoFw/jVZYaH/n&#10;A92O0YgUwqFABU2MXSFlqBtyGKa+I07cxfcOY4K9kbrHewp3rZxn2at0aDk1NNhR1VD9c7w6Baaa&#10;611+iHubn83Fvdmvb/nBSo2fh80SRKQh/ov/3FutIH9J89O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E1sfBAAAA3AAAAA8AAAAAAAAAAAAAAAAAmAIAAGRycy9kb3du&#10;cmV2LnhtbFBLBQYAAAAABAAEAPUAAACG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F</w:t>
                          </w:r>
                        </w:p>
                      </w:txbxContent>
                    </v:textbox>
                  </v:oval>
                  <v:oval id="Ellipszis 341" o:spid="_x0000_s1121" style="position:absolute;left:35008;top:3971;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hzXMQA&#10;AADcAAAADwAAAGRycy9kb3ducmV2LnhtbESPT2sCMRTE7wW/Q3hCbzWrK0W2RhFF8FCK/6A9PjbP&#10;bOrmZdlE3X57IxQ8DjPzG2Y671wtrtQG61nBcJCBIC69tmwUHA/rtwmIEJE11p5JwR8FmM96L1Ms&#10;tL/xjq77aESCcChQQRVjU0gZyoochoFviJN38q3DmGRrpG7xluCulqMse5cOLaeFChtaVlSe9xen&#10;wCxH+jPfxS+b/5iTW9nvX7llpV773eIDRKQuPsP/7Y1WkI+H8DiTj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Ic1zEAAAA3AAAAA8AAAAAAAAAAAAAAAAAmAIAAGRycy9k&#10;b3ducmV2LnhtbFBLBQYAAAAABAAEAPUAAACJAwAAAAA=&#10;" fillcolor="#0070c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G</w:t>
                          </w:r>
                        </w:p>
                      </w:txbxContent>
                    </v:textbox>
                  </v:oval>
                  <v:shape id="Szövegdoboz 65" o:spid="_x0000_s1122" type="#_x0000_t202" style="position:absolute;left:3857;top:8507;width:10521;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eNMMA&#10;AADcAAAADwAAAGRycy9kb3ducmV2LnhtbESPQWvCQBSE7wX/w/IEb3WjtkWiq4hV8NBLbbw/ss9s&#10;MPs2ZF9N/PfdQqHHYWa+YdbbwTfqTl2sAxuYTTNQxGWwNVcGiq/j8xJUFGSLTWAy8KAI283oaY25&#10;DT1/0v0slUoQjjkacCJtrnUsHXmM09ASJ+8aOo+SZFdp22Gf4L7R8yx70x5rTgsOW9o7Km/nb29A&#10;xO5mj+Lg4+kyfLz3LitfsTBmMh52K1BCg/yH/9ona2DxM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ReNM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Master</w:t>
                          </w:r>
                        </w:p>
                      </w:txbxContent>
                    </v:textbox>
                  </v:shape>
                  <v:shape id="Szövegdoboz 66" o:spid="_x0000_s1123" type="#_x0000_t202" style="position:absolute;left:26292;width:10778;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7r8MA&#10;AADcAAAADwAAAGRycy9kb3ducmV2LnhtbESPQWvCQBSE7wX/w/KE3urGaotEVxG14KGX2nh/ZJ/Z&#10;YPZtyL6a+O/dQqHHYWa+YVabwTfqRl2sAxuYTjJQxGWwNVcGiu+PlwWoKMgWm8Bk4E4RNuvR0wpz&#10;G3r+ottJKpUgHHM04ETaXOtYOvIYJ6ElTt4ldB4lya7StsM+wX2jX7PsXXusOS04bGnnqLyefrwB&#10;Ebud3ouDj8fz8LnvXVa+YWHM83jYLkEJDfIf/msfrYHZfA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j7r8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Branch 1</w:t>
                          </w:r>
                        </w:p>
                      </w:txbxContent>
                    </v:textbox>
                  </v:shape>
                  <v:shape id="Szögletes összekötő 344" o:spid="_x0000_s1124" type="#_x0000_t34" style="position:absolute;left:2599;top:13529;width:38746;height:93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cyMUAAADcAAAADwAAAGRycy9kb3ducmV2LnhtbESPW4vCMBSE3wX/QzjCvmm6rhbpGmUv&#10;CLIgeAPZt0NzbMo2J6WJtv57syD4OMzMN8x82dlKXKnxpWMFr6MEBHHudMmFguNhNZyB8AFZY+WY&#10;FNzIw3LR780x067lHV33oRARwj5DBSaEOpPS54Ys+pGriaN3do3FEGVTSN1gG+G2kuMkSaXFkuOC&#10;wZq+DOV/+4tVkK6nn2czPv1eNu305/adbr3ttkq9DLqPdxCBuvAMP9prreBtMoH/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XcyMUAAADcAAAADwAAAAAAAAAA&#10;AAAAAAChAgAAZHJzL2Rvd25yZXYueG1sUEsFBgAAAAAEAAQA+QAAAJMDAAAAAA==&#10;" adj="7986" strokecolor="#5b9bd5 [3204]" strokeweight=".5pt"/>
                  <v:line id="Egyenes összekötő 345" o:spid="_x0000_s1125" style="position:absolute;flip:y;visibility:visible;mso-wrap-style:square" from="19518,13504" to="36790,13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B8YAAADcAAAADwAAAGRycy9kb3ducmV2LnhtbESPQWvCQBSE74X+h+UVeqsbrRGbZhUR&#10;BaFUMG0Ovb1mn0k0+zZkV03/vSsUPA4z8w2TznvTiDN1rrasYDiIQBAXVtdcKvj+Wr9MQTiPrLGx&#10;TAr+yMF89viQYqLthXd0znwpAoRdggoq79tESldUZNANbEscvL3tDPogu1LqDi8Bbho5iqKJNFhz&#10;WKiwpWVFxTE7GQVr/fnL0ze3/cltPfnYHNp8FcdKPT/1i3cQnnp/D/+3N1rB6ziG25lw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5fgfGAAAA3AAAAA8AAAAAAAAA&#10;AAAAAAAAoQIAAGRycy9kb3ducmV2LnhtbFBLBQYAAAAABAAEAPkAAACUAwAAAAA=&#10;" strokecolor="#5b9bd5 [3204]" strokeweight=".5pt">
                    <v:stroke joinstyle="miter"/>
                  </v:line>
                  <v:oval id="Ellipszis 346" o:spid="_x0000_s1126" style="position:absolute;left:1889;top:11506;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C/tcQA&#10;AADcAAAADwAAAGRycy9kb3ducmV2LnhtbESPQWvCQBSE74X+h+UJvdWNVkRSV7EFIYd6MPEHPLLP&#10;ZOvu25Ddmvjvu4LgcZiZb5j1dnRWXKkPxrOC2TQDQVx7bbhRcKr27ysQISJrtJ5JwY0CbDevL2vM&#10;tR/4SNcyNiJBOOSooI2xy6UMdUsOw9R3xMk7+95hTLJvpO5xSHBn5TzLltKh4bTQYkffLdWX8s8p&#10;KIbKrMpd8Xs7z+3Xz2xvbH0wSr1Nxt0niEhjfIYf7UIr+Fgs4X4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Qv7XEAAAA3AAAAA8AAAAAAAAAAAAAAAAAmAIAAGRycy9k&#10;b3ducmV2LnhtbFBLBQYAAAAABAAEAPUAAACJ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A</w:t>
                          </w:r>
                        </w:p>
                      </w:txbxContent>
                    </v:textbox>
                  </v:oval>
                  <v:oval id="Ellipszis 347" o:spid="_x0000_s1127" style="position:absolute;left:9882;top:11594;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aLsUA&#10;AADcAAAADwAAAGRycy9kb3ducmV2LnhtbESPwWrDMBBE74H+g9hCb7GctCTBjRLSQsCH9hCnH7BY&#10;a1uJtDKWGjt/XxUKPQ4z84bZ7idnxY2GYDwrWGQ5COLaa8Otgq/zcb4BESKyRuuZFNwpwH73MNti&#10;of3IJ7pVsRUJwqFABV2MfSFlqDtyGDLfEyev8YPDmOTQSj3gmODOymWer6RDw2mhw57eO6qv1bdT&#10;UI5ns6kO5eXeLO3bx+JobP1plHp6nA6vICJN8T/81y61gueXNfyeS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BouxQAAANwAAAAPAAAAAAAAAAAAAAAAAJgCAABkcnMv&#10;ZG93bnJldi54bWxQSwUGAAAAAAQABAD1AAAAigM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B</w:t>
                          </w:r>
                        </w:p>
                      </w:txbxContent>
                    </v:textbox>
                  </v:oval>
                  <v:oval id="Ellipszis 348" o:spid="_x0000_s1128" style="position:absolute;left:22817;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OOXMEA&#10;AADcAAAADwAAAGRycy9kb3ducmV2LnhtbERPy4rCMBTdD/gP4QruxtQHItUoOiB0MS6m+gGX5tpG&#10;k5vSZGz9+8lCmOXhvLf7wVnxpC4Yzwpm0wwEceW14VrB9XL6XIMIEVmj9UwKXhRgvxt9bDHXvucf&#10;epaxFimEQ44KmhjbXMpQNeQwTH1LnLib7xzGBLta6g77FO6snGfZSjo0nBoabOmroepR/joFRX8x&#10;6/JQ3F+3uT1+z07GVmej1GQ8HDYgIg3xX/x2F1rBYpnWpjPpCM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DjlzBAAAA3AAAAA8AAAAAAAAAAAAAAAAAmAIAAGRycy9kb3du&#10;cmV2LnhtbFBLBQYAAAAABAAEAPUAAACGAw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C</w:t>
                          </w:r>
                        </w:p>
                      </w:txbxContent>
                    </v:textbox>
                  </v:oval>
                  <v:oval id="Ellipszis 349" o:spid="_x0000_s1129" style="position:absolute;left:29055;top:11233;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rx8UA&#10;AADcAAAADwAAAGRycy9kb3ducmV2LnhtbESPwWrDMBBE74H+g9hCb4mctITUtRzSQsCH9hAnH7BY&#10;G1uJtDKWGjt/XxUKPQ4z84YptpOz4kZDMJ4VLBcZCOLGa8OtgtNxP9+ACBFZo/VMCu4UYFs+zArM&#10;tR/5QLc6tiJBOOSooIuxz6UMTUcOw8L3xMk7+8FhTHJopR5wTHBn5SrL1tKh4bTQYU8fHTXX+tsp&#10;qMaj2dS76nI/r+z753JvbPNllHp6nHZvICJN8T/81660gueXV/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vHxQAAANwAAAAPAAAAAAAAAAAAAAAAAJgCAABkcnMv&#10;ZG93bnJldi54bWxQSwUGAAAAAAQABAD1AAAAigMAAAAA&#10;" fillcolor="#92d050"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FFFFFF" w:themeColor="light1"/>
                              <w:kern w:val="24"/>
                            </w:rPr>
                            <w:t>D</w:t>
                          </w:r>
                        </w:p>
                      </w:txbxContent>
                    </v:textbox>
                  </v:oval>
                  <v:oval id="Ellipszis 350" o:spid="_x0000_s1130" style="position:absolute;left:17807;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tR8MA&#10;AADcAAAADwAAAGRycy9kb3ducmV2LnhtbERPXWvCMBR9H/gfwhX2NtM5dFKNMgWZIJStG8PHa3OX&#10;ljU3Jclq/ffmYbDHw/lebQbbip58aBwreJxkIIgrpxs2Cj4/9g8LECEia2wdk4IrBdisR3crzLW7&#10;8Dv1ZTQihXDIUUEdY5dLGaqaLIaJ64gT9+28xZigN1J7vKRw28ppls2lxYZTQ40d7Wqqfspfq8Av&#10;emOK83F4DpSd3l7PxVe5LZS6Hw8vSxCRhvgv/nMftIKnWZqfzqQj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tR8MAAADcAAAADwAAAAAAAAAAAAAAAACYAgAAZHJzL2Rv&#10;d25yZXYueG1sUEsFBgAAAAAEAAQA9QAAAIgDAAAAAA==&#10;" fillcolor="white [3212]" strokecolor="#1f4d78 [1604]" strokeweight="1pt">
                    <v:stroke joinstyle="miter"/>
                    <v:shadow on="t" color="white [3212]" offset="0,4pt"/>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H</w:t>
                          </w:r>
                        </w:p>
                      </w:txbxContent>
                    </v:textbox>
                  </v:oval>
                  <v:oval id="Ellipszis 351" o:spid="_x0000_s1131" style="position:absolute;left:24678;top:20349;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aMcEA&#10;AADcAAAADwAAAGRycy9kb3ducmV2LnhtbERPy2oCMRTdF/yHcAvuOhktVRmNIgWh0JVWcHud3HnY&#10;yU1I0pmxX98UCl2eN2ezG00nevKhtaxgluUgiEurW64VnD8OTysQISJr7CyTgjsF2G0nDxsstB34&#10;SP0p1iKVcChQQROjK6QMZUMGQ2YdcdIq6w3GBH0ttcchlZtOzvN8IQ22nBYadPTaUPl5+jIKjqW7&#10;1suLnXeLyh0SdfPj+7dS08dxvwYRaYz/5r/0m1bw/DKD3zPpCM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ZmjHBAAAA3AAAAA8AAAAAAAAAAAAAAAAAmAIAAGRycy9kb3du&#10;cmV2LnhtbFBLBQYAAAAABAAEAPUAAACGAw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I</w:t>
                          </w:r>
                        </w:p>
                      </w:txbxContent>
                    </v:textbox>
                  </v:oval>
                  <v:shape id="Szövegdoboz 75" o:spid="_x0000_s1132" type="#_x0000_t202" style="position:absolute;left:18277;top:16255;width:1077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I6cMA&#10;AADcAAAADwAAAGRycy9kb3ducmV2LnhtbESPT2vCQBTE7wW/w/IEb3WjYinRVcQ/4KGX2nh/ZF+z&#10;odm3Ifs08du7hUKPw8z8hllvB9+oO3WxDmxgNs1AEZfB1lwZKL5Or++goiBbbAKTgQdF2G5GL2vM&#10;bej5k+4XqVSCcMzRgBNpc61j6chjnIaWOHnfofMoSXaVth32Ce4bPc+yN+2x5rTgsKW9o/LncvMG&#10;ROxu9iiOPp6vw8ehd1m5xMKYyXjYrUAJDfIf/mufrYHFc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3I6cMAAADcAAAADwAAAAAAAAAAAAAAAACYAgAAZHJzL2Rv&#10;d25yZXYueG1sUEsFBgAAAAAEAAQA9QAAAIgDAAAAAA==&#10;" filled="f" stroked="f">
                    <v:textbox style="mso-fit-shape-to-text:t">
                      <w:txbxContent>
                        <w:p w:rsidR="00806230" w:rsidRDefault="00806230" w:rsidP="004E57B2">
                          <w:pPr>
                            <w:pStyle w:val="NormlWeb"/>
                            <w:spacing w:before="0" w:beforeAutospacing="0" w:after="0" w:afterAutospacing="0"/>
                          </w:pPr>
                          <w:r>
                            <w:rPr>
                              <w:rFonts w:asciiTheme="minorHAnsi" w:hAnsi="Calibri" w:cstheme="minorBidi"/>
                              <w:color w:val="000000" w:themeColor="text1"/>
                              <w:kern w:val="24"/>
                            </w:rPr>
                            <w:t xml:space="preserve">Branch </w:t>
                          </w:r>
                          <w:r>
                            <w:rPr>
                              <w:rFonts w:asciiTheme="minorHAnsi" w:hAnsi="Calibri" w:cstheme="minorBidi"/>
                              <w:color w:val="000000" w:themeColor="text1"/>
                              <w:kern w:val="24"/>
                              <w:lang w:val="en-US"/>
                            </w:rPr>
                            <w:t>2</w:t>
                          </w:r>
                        </w:p>
                      </w:txbxContent>
                    </v:textbox>
                  </v:shape>
                  <v:oval id="Ellipszis 353" o:spid="_x0000_s1133" style="position:absolute;left:31303;top:20287;width:4496;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h3b8A&#10;AADcAAAADwAAAGRycy9kb3ducmV2LnhtbERPy4rCMBTdC/5DuII7TUfxQTWKCMLArHQEt9fm2tZp&#10;bkKS0TpfbwRhlufNWa5b04gb+VBbVvAxzEAQF1bXXCo4fu8GcxAhImtsLJOCBwVYr7qdJeba3nlP&#10;t0MsRSrhkKOCKkaXSxmKigyGoXXESbtYbzAm6EupPd5TuWnkKMum0mDNaaFCR9uKip/Dr1GwL9y5&#10;nJ3sqJle3C5RV99+/SnV77WbBYhIbfw3v9OfWsF4MobXmXQE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B6HdvwAAANwAAAAPAAAAAAAAAAAAAAAAAJgCAABkcnMvZG93bnJl&#10;di54bWxQSwUGAAAAAAQABAD1AAAAhAMAAAAA&#10;" fillcolor="white [3212]" strokecolor="#1f4d78 [1604]" strokeweight="1pt">
                    <v:stroke joinstyle="miter"/>
                    <v:textbox>
                      <w:txbxContent>
                        <w:p w:rsidR="00806230" w:rsidRDefault="00806230" w:rsidP="004E57B2">
                          <w:pPr>
                            <w:pStyle w:val="NormlWeb"/>
                            <w:spacing w:before="0" w:beforeAutospacing="0" w:after="0" w:afterAutospacing="0"/>
                            <w:jc w:val="center"/>
                          </w:pPr>
                          <w:r>
                            <w:rPr>
                              <w:rFonts w:asciiTheme="minorHAnsi" w:hAnsi="Calibri" w:cstheme="minorBidi"/>
                              <w:color w:val="000000" w:themeColor="text1"/>
                              <w:kern w:val="24"/>
                            </w:rPr>
                            <w:t>G</w:t>
                          </w:r>
                        </w:p>
                      </w:txbxContent>
                    </v:textbox>
                  </v:oval>
                </v:group>
                <v:shape id="Szövegdoboz 82" o:spid="_x0000_s1134" type="#_x0000_t202" style="position:absolute;left:33088;top:20766;width:432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j1BsMA&#10;AADcAAAADwAAAGRycy9kb3ducmV2LnhtbESPQWvCQBSE70L/w/IK3nRjraWkriJVwYMXbXp/ZF+z&#10;odm3Iftq4r93C4LHYWa+YZbrwTfqQl2sAxuYTTNQxGWwNVcGiq/95B1UFGSLTWAycKUI69XTaIm5&#10;DT2f6HKWSiUIxxwNOJE21zqWjjzGaWiJk/cTOo+SZFdp22Gf4L7RL1n2pj3WnBYctvTpqPw9/3kD&#10;InYzuxY7Hw/fw3Hbu6xcYGHM+HnYfIASGuQRvrcP1sB88Q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j1BsMAAADcAAAADwAAAAAAAAAAAAAAAACYAgAAZHJzL2Rv&#10;d25yZXYueG1sUEsFBgAAAAAEAAQA9QAAAIgDAAAAAA==&#10;" filled="f" stroked="f">
                  <v:textbox style="mso-fit-shape-to-text:t">
                    <w:txbxContent>
                      <w:p w:rsidR="00806230" w:rsidRPr="009F6E8F" w:rsidRDefault="00806230" w:rsidP="004E57B2">
                        <w:pPr>
                          <w:pStyle w:val="NormlWeb"/>
                          <w:spacing w:before="0" w:beforeAutospacing="0" w:after="0" w:afterAutospacing="0"/>
                        </w:pPr>
                        <w:r w:rsidRPr="009F6E8F">
                          <w:rPr>
                            <w:rFonts w:asciiTheme="minorHAnsi" w:hAnsi="Calibri" w:cstheme="minorBidi"/>
                            <w:color w:val="000000" w:themeColor="text1"/>
                            <w:kern w:val="24"/>
                            <w:lang w:val="en-US"/>
                          </w:rPr>
                          <w:t>‘</w:t>
                        </w:r>
                      </w:p>
                    </w:txbxContent>
                  </v:textbox>
                </v:shape>
                <w10:anchorlock/>
              </v:group>
            </w:pict>
          </mc:Fallback>
        </mc:AlternateContent>
      </w:r>
    </w:p>
    <w:p w:rsidR="004E57B2" w:rsidRDefault="00E5163F" w:rsidP="00C862E9">
      <w:pPr>
        <w:pStyle w:val="Kpalrs"/>
        <w:rPr>
          <w:lang w:val="en-US"/>
        </w:rPr>
      </w:pPr>
      <w:r>
        <w:rPr>
          <w:lang w:val="en-US"/>
        </w:rPr>
        <w:fldChar w:fldCharType="begin"/>
      </w:r>
      <w:r>
        <w:rPr>
          <w:lang w:val="en-US"/>
        </w:rPr>
        <w:instrText xml:space="preserve"> SEQ ábra \* ARABIC </w:instrText>
      </w:r>
      <w:r>
        <w:rPr>
          <w:lang w:val="en-US"/>
        </w:rPr>
        <w:fldChar w:fldCharType="separate"/>
      </w:r>
      <w:r w:rsidR="0064586F">
        <w:rPr>
          <w:noProof/>
          <w:lang w:val="en-US"/>
        </w:rPr>
        <w:t>7</w:t>
      </w:r>
      <w:r>
        <w:rPr>
          <w:lang w:val="en-US"/>
        </w:rPr>
        <w:fldChar w:fldCharType="end"/>
      </w:r>
      <w:r w:rsidR="00C862E9">
        <w:t xml:space="preserve">. </w:t>
      </w:r>
      <w:proofErr w:type="gramStart"/>
      <w:r w:rsidR="00C862E9">
        <w:t>ábra</w:t>
      </w:r>
      <w:proofErr w:type="gramEnd"/>
      <w:r w:rsidR="00C862E9">
        <w:t xml:space="preserve"> C</w:t>
      </w:r>
      <w:r>
        <w:t xml:space="preserve">herry </w:t>
      </w:r>
      <w:proofErr w:type="spellStart"/>
      <w:r>
        <w:t>pick</w:t>
      </w:r>
      <w:proofErr w:type="spellEnd"/>
      <w:r>
        <w:t xml:space="preserve"> művelet </w:t>
      </w:r>
      <w:r w:rsidR="00C862E9">
        <w:t>végrehajtása</w:t>
      </w:r>
      <w:r>
        <w:t xml:space="preserve"> után</w:t>
      </w:r>
    </w:p>
    <w:p w:rsidR="009F6E8F" w:rsidRPr="009F6E8F" w:rsidRDefault="00077E7F" w:rsidP="004E57B2">
      <w:pPr>
        <w:ind w:firstLine="0"/>
      </w:pPr>
      <w:r>
        <w:t xml:space="preserve">Így az F és G </w:t>
      </w:r>
      <w:proofErr w:type="spellStart"/>
      <w:r>
        <w:t>c</w:t>
      </w:r>
      <w:r w:rsidR="009F6E8F" w:rsidRPr="009F6E8F">
        <w:t>ommit</w:t>
      </w:r>
      <w:proofErr w:type="spellEnd"/>
      <w:r w:rsidR="009F6E8F" w:rsidRPr="009F6E8F">
        <w:t xml:space="preserve"> közti változtatások átkerültek a 2-es ágba, G’ néven.</w:t>
      </w:r>
    </w:p>
    <w:p w:rsidR="004E57B2" w:rsidRPr="004E57B2" w:rsidRDefault="004E57B2" w:rsidP="004E57B2">
      <w:pPr>
        <w:ind w:firstLine="0"/>
      </w:pPr>
      <w:r w:rsidRPr="004E57B2">
        <w:t xml:space="preserve">Fontos </w:t>
      </w:r>
      <w:r>
        <w:t xml:space="preserve">megjegyezni, hogy a művelet csak akkor valósítható meg, ha rendelkezésre áll megfelelő közös ős. </w:t>
      </w:r>
    </w:p>
    <w:p w:rsidR="002E3A1F" w:rsidRDefault="002E3A1F" w:rsidP="00AF1768">
      <w:pPr>
        <w:pStyle w:val="Cmsor2"/>
      </w:pPr>
      <w:bookmarkStart w:id="23" w:name="_Toc420251754"/>
      <w:r>
        <w:t>Eclipse</w:t>
      </w:r>
      <w:bookmarkEnd w:id="23"/>
    </w:p>
    <w:p w:rsidR="002E3A1F" w:rsidRDefault="002E3A1F" w:rsidP="002E3A1F">
      <w:r>
        <w:t>Az Eclipse</w:t>
      </w:r>
      <w:r w:rsidR="00EC4D48">
        <w:fldChar w:fldCharType="begin"/>
      </w:r>
      <w:r w:rsidR="00EC4D48">
        <w:instrText xml:space="preserve"> REF _Ref420050884 \r \h </w:instrText>
      </w:r>
      <w:r w:rsidR="00EC4D48">
        <w:fldChar w:fldCharType="separate"/>
      </w:r>
      <w:r w:rsidR="0064586F">
        <w:t>[6]</w:t>
      </w:r>
      <w:r w:rsidR="00EC4D48">
        <w:fldChar w:fldCharType="end"/>
      </w:r>
      <w:r>
        <w:t xml:space="preserve"> magát egy nyílt forráskódú közösségnek nevezi, ami magában foglal eszközöket, projekteket és az ezeket létrehozó fejlesztők csoportosulásait. Mindezt pedig a szintén Eclipse nevű alapítvány irányítja, hangolja össze. Fő projektjük az Eclipse </w:t>
      </w:r>
      <w:r w:rsidR="00D20756">
        <w:t>Platformnak</w:t>
      </w:r>
      <w:r>
        <w:t xml:space="preserve"> nevezett környezetük. Lényegében majdnem az összes Eclipse technológia ennek segítségével érhető el, illetve futatható. </w:t>
      </w:r>
    </w:p>
    <w:p w:rsidR="002E3A1F" w:rsidRDefault="002E3A1F" w:rsidP="002E3A1F">
      <w:pPr>
        <w:pStyle w:val="Cmsor2"/>
      </w:pPr>
      <w:bookmarkStart w:id="24" w:name="_Toc420251755"/>
      <w:r>
        <w:t>Eclipse Platform</w:t>
      </w:r>
      <w:bookmarkEnd w:id="24"/>
    </w:p>
    <w:p w:rsidR="002E3A1F" w:rsidRDefault="002E3A1F" w:rsidP="00C862E9">
      <w:r w:rsidRPr="009618CB">
        <w:t>A Platform</w:t>
      </w:r>
      <w:r w:rsidR="0010201A">
        <w:fldChar w:fldCharType="begin"/>
      </w:r>
      <w:r w:rsidR="0010201A">
        <w:instrText xml:space="preserve"> REF _Ref420050982 \r \h </w:instrText>
      </w:r>
      <w:r w:rsidR="00C862E9">
        <w:instrText xml:space="preserve"> \* MERGEFORMAT </w:instrText>
      </w:r>
      <w:r w:rsidR="0010201A">
        <w:fldChar w:fldCharType="separate"/>
      </w:r>
      <w:r w:rsidR="0064586F">
        <w:t>[7]</w:t>
      </w:r>
      <w:r w:rsidR="0010201A">
        <w:fldChar w:fldCharType="end"/>
      </w:r>
      <w:r w:rsidRPr="009618CB">
        <w:t xml:space="preserve"> számos keretrendszert és szolgáltatás definiál, amik segítségével már könnyen alkalmazásokat lehet készíteni</w:t>
      </w:r>
      <w:r w:rsidRPr="00534DF3">
        <w:t>. Ilyen eszközök például a fontosabbakat említve a nagy testreszabhatósággal rendelkező grafikus felület (</w:t>
      </w:r>
      <w:proofErr w:type="spellStart"/>
      <w:r w:rsidRPr="00534DF3">
        <w:t>workbench</w:t>
      </w:r>
      <w:proofErr w:type="spellEnd"/>
      <w:r w:rsidRPr="00534DF3">
        <w:t>,</w:t>
      </w:r>
      <w:r w:rsidR="004318D4">
        <w:t xml:space="preserve"> </w:t>
      </w:r>
      <w:r w:rsidRPr="00534DF3">
        <w:t>SWT), projekt alapú erőforrás kezelés, erőforrások figyelése, univerzális nyelv független fordító és hibakereső eszköz, több felhasználós verziókezelő rends</w:t>
      </w:r>
      <w:r w:rsidR="004318D4">
        <w:t>zerek integrálhatósága (Team API) illetve dinamikus modul</w:t>
      </w:r>
      <w:r w:rsidRPr="00534DF3">
        <w:t>kezelő rendszer (</w:t>
      </w:r>
      <w:proofErr w:type="spellStart"/>
      <w:r w:rsidRPr="00534DF3">
        <w:t>OS</w:t>
      </w:r>
      <w:r w:rsidR="004A0CCF">
        <w:t>Gi</w:t>
      </w:r>
      <w:proofErr w:type="spellEnd"/>
      <w:r w:rsidR="00C862E9">
        <w:t>)</w:t>
      </w:r>
      <w:r w:rsidRPr="00534DF3">
        <w:t xml:space="preserve">. Ezen szolgáltatások egy részéből áll össze a RCP az az Rich </w:t>
      </w:r>
      <w:proofErr w:type="spellStart"/>
      <w:r w:rsidRPr="00534DF3">
        <w:t>Client</w:t>
      </w:r>
      <w:proofErr w:type="spellEnd"/>
      <w:r w:rsidRPr="00534DF3">
        <w:t xml:space="preserve"> Platform, lényegében ez adja meg a lehetőségét arra, hogy vastag kl</w:t>
      </w:r>
      <w:r w:rsidR="00C76037">
        <w:t xml:space="preserve">iens alkalmazásokat készítsünk. </w:t>
      </w:r>
      <w:r w:rsidRPr="00534DF3">
        <w:t>Fontos megjegyezni</w:t>
      </w:r>
      <w:r>
        <w:t xml:space="preserve">, mivel a </w:t>
      </w:r>
      <w:r w:rsidR="004318D4">
        <w:t>platform</w:t>
      </w:r>
      <w:r>
        <w:t xml:space="preserve"> erős modularitással rendelkezik így az RCP használata nem zárja ki más Eclipse alapú </w:t>
      </w:r>
      <w:r>
        <w:lastRenderedPageBreak/>
        <w:t>eszközök használatát se</w:t>
      </w:r>
      <w:r w:rsidR="00B86408">
        <w:t>m. Többek közt az Eclipse IDE, a fejlesztői környezet</w:t>
      </w:r>
      <w:r>
        <w:t xml:space="preserve"> is erre a platformra épül. </w:t>
      </w:r>
      <w:r w:rsidR="00E72536">
        <w:t xml:space="preserve">A </w:t>
      </w:r>
      <w:r w:rsidR="00E72536">
        <w:fldChar w:fldCharType="begin"/>
      </w:r>
      <w:r w:rsidR="00E72536">
        <w:instrText xml:space="preserve"> REF _Ref420168683 \h </w:instrText>
      </w:r>
      <w:r w:rsidR="00E72536">
        <w:fldChar w:fldCharType="separate"/>
      </w:r>
      <w:r w:rsidR="0064586F">
        <w:rPr>
          <w:noProof/>
        </w:rPr>
        <w:t>8</w:t>
      </w:r>
      <w:r w:rsidR="0064586F">
        <w:t>. ábra</w:t>
      </w:r>
      <w:r w:rsidR="00E72536">
        <w:fldChar w:fldCharType="end"/>
      </w:r>
      <w:r w:rsidR="00E72536">
        <w:t xml:space="preserve"> a fejlesztői környezet és a platformra épülő eszközök viszonyát mutatja be.</w:t>
      </w:r>
    </w:p>
    <w:p w:rsidR="002E3A1F" w:rsidRDefault="00720B74" w:rsidP="002E3A1F">
      <w:pPr>
        <w:rPr>
          <w:noProof/>
          <w:lang w:eastAsia="hu-HU"/>
        </w:rPr>
      </w:pPr>
      <w:r w:rsidRPr="00891C7F">
        <w:rPr>
          <w:noProof/>
          <w:lang w:eastAsia="hu-HU"/>
        </w:rPr>
        <mc:AlternateContent>
          <mc:Choice Requires="wpg">
            <w:drawing>
              <wp:anchor distT="0" distB="0" distL="114300" distR="114300" simplePos="0" relativeHeight="251695104" behindDoc="0" locked="0" layoutInCell="1" allowOverlap="1" wp14:anchorId="3724FDB3" wp14:editId="212587C8">
                <wp:simplePos x="0" y="0"/>
                <wp:positionH relativeFrom="column">
                  <wp:posOffset>593311</wp:posOffset>
                </wp:positionH>
                <wp:positionV relativeFrom="paragraph">
                  <wp:posOffset>333623</wp:posOffset>
                </wp:positionV>
                <wp:extent cx="4235450" cy="1946275"/>
                <wp:effectExtent l="0" t="0" r="12700" b="15875"/>
                <wp:wrapTopAndBottom/>
                <wp:docPr id="355" name="Csoportba foglalás 12"/>
                <wp:cNvGraphicFramePr/>
                <a:graphic xmlns:a="http://schemas.openxmlformats.org/drawingml/2006/main">
                  <a:graphicData uri="http://schemas.microsoft.com/office/word/2010/wordprocessingGroup">
                    <wpg:wgp>
                      <wpg:cNvGrpSpPr/>
                      <wpg:grpSpPr>
                        <a:xfrm>
                          <a:off x="0" y="0"/>
                          <a:ext cx="4235450" cy="1946275"/>
                          <a:chOff x="0" y="0"/>
                          <a:chExt cx="3905250" cy="1946790"/>
                        </a:xfrm>
                      </wpg:grpSpPr>
                      <wps:wsp>
                        <wps:cNvPr id="356" name="Téglalap 356"/>
                        <wps:cNvSpPr/>
                        <wps:spPr>
                          <a:xfrm>
                            <a:off x="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 xml:space="preserve">Eclipse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Téglalap 357"/>
                        <wps:cNvSpPr/>
                        <wps:spPr>
                          <a:xfrm>
                            <a:off x="2171700" y="1441966"/>
                            <a:ext cx="1733550" cy="504824"/>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 xml:space="preserve">Eclipse </w:t>
                              </w:r>
                              <w:proofErr w:type="spellStart"/>
                              <w:r>
                                <w:rPr>
                                  <w:rFonts w:asciiTheme="minorHAnsi" w:hAnsi="Calibri" w:cstheme="minorBidi"/>
                                  <w:color w:val="FFFFFF" w:themeColor="light1"/>
                                  <w:kern w:val="24"/>
                                </w:rPr>
                                <w:t>Runtime</w:t>
                              </w:r>
                              <w:proofErr w:type="spellEnd"/>
                              <w:r>
                                <w:rPr>
                                  <w:rFonts w:asciiTheme="minorHAnsi" w:hAnsi="Calibri" w:cstheme="minorBidi"/>
                                  <w:color w:val="FFFFFF" w:themeColor="light1"/>
                                  <w:kern w:val="24"/>
                                </w:rPr>
                                <w:t xml:space="preserve"> Platform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églalap 358"/>
                        <wps:cNvSpPr/>
                        <wps:spPr>
                          <a:xfrm>
                            <a:off x="0" y="1156216"/>
                            <a:ext cx="1733550" cy="2857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9" name="Téglalap 359"/>
                        <wps:cNvSpPr/>
                        <wps:spPr>
                          <a:xfrm>
                            <a:off x="2171700" y="794266"/>
                            <a:ext cx="1733550" cy="64770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0" name="Téglalap 360"/>
                        <wps:cNvSpPr/>
                        <wps:spPr>
                          <a:xfrm>
                            <a:off x="0" y="351353"/>
                            <a:ext cx="1733550" cy="428626"/>
                          </a:xfrm>
                          <a:prstGeom prst="rect">
                            <a:avLst/>
                          </a:prstGeom>
                          <a:solidFill>
                            <a:schemeClr val="accent2">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1" name="Téglalap 361"/>
                        <wps:cNvSpPr/>
                        <wps:spPr>
                          <a:xfrm>
                            <a:off x="2171700" y="365641"/>
                            <a:ext cx="17335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 xml:space="preserve">További </w:t>
                              </w:r>
                              <w:proofErr w:type="spellStart"/>
                              <w:r>
                                <w:rPr>
                                  <w:rFonts w:asciiTheme="minorHAnsi" w:hAnsi="Calibri" w:cstheme="minorBidi"/>
                                  <w:color w:val="000000" w:themeColor="text1"/>
                                  <w:kern w:val="24"/>
                                </w:rPr>
                                <w:t>plug-inek</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Téglalap 362"/>
                        <wps:cNvSpPr/>
                        <wps:spPr>
                          <a:xfrm>
                            <a:off x="0" y="794266"/>
                            <a:ext cx="1733550" cy="361950"/>
                          </a:xfrm>
                          <a:prstGeom prst="rect">
                            <a:avLst/>
                          </a:prstGeom>
                          <a:solidFill>
                            <a:schemeClr val="accent4">
                              <a:lumMod val="60000"/>
                              <a:lumOff val="40000"/>
                            </a:schemeClr>
                          </a:solid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891C7F" w:rsidRDefault="00806230" w:rsidP="00891C7F">
                              <w:pPr>
                                <w:pStyle w:val="NormlWeb"/>
                                <w:spacing w:before="0" w:beforeAutospacing="0" w:after="0" w:afterAutospacing="0"/>
                                <w:jc w:val="center"/>
                              </w:pPr>
                              <w:proofErr w:type="spellStart"/>
                              <w:r w:rsidRPr="00891C7F">
                                <w:rPr>
                                  <w:rFonts w:asciiTheme="minorHAnsi" w:hAnsi="Calibri" w:cstheme="minorBidi"/>
                                  <w:color w:val="000000" w:themeColor="text1"/>
                                  <w:kern w:val="24"/>
                                </w:rPr>
                                <w:t>eszközfüggelten</w:t>
                              </w:r>
                              <w:proofErr w:type="spellEnd"/>
                              <w:r w:rsidRPr="00891C7F">
                                <w:rPr>
                                  <w:rFonts w:asciiTheme="minorHAnsi" w:hAnsi="Calibri" w:cstheme="minorBidi"/>
                                  <w:color w:val="000000" w:themeColor="text1"/>
                                  <w:kern w:val="24"/>
                                </w:rPr>
                                <w:t xml:space="preserve"> környezet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Szövegdoboz 10"/>
                        <wps:cNvSpPr txBox="1"/>
                        <wps:spPr>
                          <a:xfrm>
                            <a:off x="0" y="0"/>
                            <a:ext cx="1733550" cy="369332"/>
                          </a:xfrm>
                          <a:prstGeom prst="rect">
                            <a:avLst/>
                          </a:prstGeom>
                          <a:noFill/>
                        </wps:spPr>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wps:txbx>
                        <wps:bodyPr wrap="square" rtlCol="0">
                          <a:noAutofit/>
                        </wps:bodyPr>
                      </wps:wsp>
                      <wps:wsp>
                        <wps:cNvPr id="364" name="Szövegdoboz 11"/>
                        <wps:cNvSpPr txBox="1"/>
                        <wps:spPr>
                          <a:xfrm>
                            <a:off x="2171700" y="0"/>
                            <a:ext cx="1733550" cy="369332"/>
                          </a:xfrm>
                          <a:prstGeom prst="rect">
                            <a:avLst/>
                          </a:prstGeom>
                          <a:noFill/>
                        </wps:spPr>
                        <wps:txb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3724FDB3" id="Csoportba foglalás 12" o:spid="_x0000_s1135" style="position:absolute;left:0;text-align:left;margin-left:46.7pt;margin-top:26.25pt;width:333.5pt;height:153.25pt;z-index:251695104;mso-position-horizontal-relative:text;mso-position-vertical-relative:text" coordsize="39052,19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">
                <v:rect id="Téglalap 356" o:spid="_x0000_s1136" style="position:absolute;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RU8MA&#10;AADcAAAADwAAAGRycy9kb3ducmV2LnhtbESPzWrDMBCE74G8g9hCb4ncBDvFjRKMoZBLKXVCz4u1&#10;tU2slZFU/7x9VSj0OMzMN8zxPJtejOR8Z1nB0zYBQVxb3XGj4HZ93TyD8AFZY2+ZFCzk4Xxar46Y&#10;azvxB41VaESEsM9RQRvCkEvp65YM+q0diKP3ZZ3BEKVrpHY4Rbjp5S5JMmmw47jQ4kBlS/W9+jYK&#10;hnd3H0fnDp+EnHF4Ww5pUSr1+DAXLyACzeE//Ne+aAX7NIPfM/EIyN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RU8MAAADcAAAADwAAAAAAAAAAAAAAAACYAgAAZHJzL2Rv&#10;d25yZXYueG1sUEsFBgAAAAAEAAQA9QAAAIgDAAAAAA==&#10;" fillcolor="#c00000"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7" o:spid="_x0000_s1137" style="position:absolute;left:21717;top:14419;width:1733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0yMEA&#10;AADcAAAADwAAAGRycy9kb3ducmV2LnhtbESPQYvCMBSE74L/ITxhb5qqaKVrKiIIXhZZFc+P5m1b&#10;2ryUJNb67zcLwh6HmfmG2e4G04qenK8tK5jPEhDEhdU1lwpu1+N0A8IHZI2tZVLwIg+7fDzaYqbt&#10;k7+pv4RSRAj7DBVUIXSZlL6oyKCf2Y44ej/WGQxRulJqh88IN61cJMlaGqw5LlTY0aGiork8jILu&#10;7Jq+dy69E/Kaw9crXe0PSn1Mhv0niEBD+A+/2yetYLlK4e9MPAI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n9MjBAAAA3AAAAA8AAAAAAAAAAAAAAAAAmAIAAGRycy9kb3du&#10;cmV2LnhtbFBLBQYAAAAABAAEAPUAAACGAwAAAAA=&#10;" fillcolor="#c00000"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Eclipse Runtime Platform</w:t>
                        </w:r>
                      </w:p>
                    </w:txbxContent>
                  </v:textbox>
                </v:rect>
                <v:rect id="Téglalap 358" o:spid="_x0000_s1138" style="position:absolute;top:11562;width:1733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ZMk78A&#10;AADcAAAADwAAAGRycy9kb3ducmV2LnhtbERPzYrCMBC+C/sOYRa8aaprF6lG2V0oCIKo6wMMzdgW&#10;k0lposa3NwfB48f3v1xHa8SNet86VjAZZyCIK6dbrhWc/svRHIQPyBqNY1LwIA/r1cdgiYV2dz7Q&#10;7RhqkULYF6igCaErpPRVQxb92HXEiTu73mJIsK+l7vGewq2R0yz7lhZbTg0NdvTXUHU5Xq2C2f63&#10;zR+oozedyzelLre7aJQafsafBYhAMbzFL/dGK/jK09p0Jh0B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kyTvwAAANwAAAAPAAAAAAAAAAAAAAAAAJgCAABkcnMvZG93bnJl&#10;di54bWxQSwUGAAAAAAQABAD1AAAAhAMAAAAA&#10;" fillcolor="#538135 [2409]"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IDE</w:t>
                        </w:r>
                      </w:p>
                    </w:txbxContent>
                  </v:textbox>
                </v:rect>
                <v:rect id="Téglalap 359" o:spid="_x0000_s1139" style="position:absolute;left:21717;top:7942;width:17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pCMMA&#10;AADcAAAADwAAAGRycy9kb3ducmV2LnhtbESP0WoCMRRE3wX/IVzBN83WutKuRrGFBaEgavsBl811&#10;d2lys2xSjX9vhIKPw8ycYVabaI24UO9bxwpephkI4srplmsFP9/l5A2ED8gajWNScCMPm/VwsMJC&#10;uysf6XIKtUgQ9gUqaELoCil91ZBFP3UdcfLOrrcYkuxrqXu8Jrg1cpZlC2mx5bTQYEefDVW/pz+r&#10;YH74aPMb6uhN5/JdqcuvfTRKjUdxuwQRKIZn+L+90wpe83d4nElH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rpCMMAAADcAAAADwAAAAAAAAAAAAAAAACYAgAAZHJzL2Rv&#10;d25yZXYueG1sUEsFBgAAAAAEAAQA9QAAAIgDAAAAAA==&#10;" fillcolor="#538135 [2409]"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FFFFFF" w:themeColor="light1"/>
                            <w:kern w:val="24"/>
                          </w:rPr>
                          <w:t>RCP alkalmazás</w:t>
                        </w:r>
                      </w:p>
                    </w:txbxContent>
                  </v:textbox>
                </v:rect>
                <v:rect id="Téglalap 360" o:spid="_x0000_s1140" style="position:absolute;top:3513;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dU8MA&#10;AADcAAAADwAAAGRycy9kb3ducmV2LnhtbERPz2vCMBS+C/4P4Q28jJmqIFKNsg2Vzu2iE7w+m2dT&#10;bF5KE7XzrzeHgceP7/ds0dpKXKnxpWMFg34Cgjh3uuRCwf539TYB4QOyxsoxKfgjD4t5tzPDVLsb&#10;b+m6C4WIIexTVGBCqFMpfW7Iou+7mjhyJ9dYDBE2hdQN3mK4reQwScbSYsmxwWBNn4by8+5iFRw3&#10;K1yO7tn6+/BlTq8fifm5Z61SvZf2fQoiUBue4n93phWMxnF+PBOP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CdU8MAAADcAAAADwAAAAAAAAAAAAAAAACYAgAAZHJzL2Rv&#10;d25yZXYueG1sUEsFBgAAAAAEAAQA9QAAAIgDAAAAAA==&#10;" fillcolor="#f4b083 [1941]" strokecolor="black [3213]"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1" o:spid="_x0000_s1141" style="position:absolute;left:21717;top:3656;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DtMgA&#10;AADcAAAADwAAAGRycy9kb3ducmV2LnhtbESPQWvCQBSE74L/YXlCL6IbLVpJXaUUpEXpoVZLe3vs&#10;PpNg9m3IbpPor+8KhR6HmfmGWa47W4qGal84VjAZJyCItTMFZwoOH5vRAoQPyAZLx6TgQh7Wq35v&#10;ialxLb9Tsw+ZiBD2KSrIQ6hSKb3OyaIfu4o4eidXWwxR1pk0NbYRbks5TZK5tFhwXMixouec9Hn/&#10;YxU8fF3Npf3Wh+3Lp140R797mw13St0NuqdHEIG68B/+a78aBffzCdzOxCM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WcO0yAAAANwAAAAPAAAAAAAAAAAAAAAAAJgCAABk&#10;cnMvZG93bnJldi54bWxQSwUGAAAAAAQABAD1AAAAjQMAAAAA&#10;" fillcolor="#f4b083 [1941]" strokecolor="#1f4d78 [1604]" strokeweight="1pt">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rPr>
                          <w:t>További plug-inek</w:t>
                        </w:r>
                      </w:p>
                    </w:txbxContent>
                  </v:textbox>
                </v:rect>
                <v:rect id="Téglalap 362" o:spid="_x0000_s1142" style="position:absolute;top:7942;width:17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fXksYA&#10;AADcAAAADwAAAGRycy9kb3ducmV2LnhtbESPQWvCQBSE70L/w/IKvelGRSvRVUqhtD30YCrq8Zl9&#10;JrHZtyG7xu2/dwXB4zAz3zCLVTC16Kh1lWUFw0ECgji3uuJCweb3oz8D4TyyxtoyKfgnB6vlU2+B&#10;qbYXXlOX+UJECLsUFZTeN6mULi/JoBvYhjh6R9sa9FG2hdQtXiLc1HKUJFNpsOK4UGJD7yXlf9nZ&#10;KPj8Pp/M/jjOdttJMgmbn9fQ4UGpl+fwNgfhKfhH+N7+0grG0xHczs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fXksYAAADcAAAADwAAAAAAAAAAAAAAAACYAgAAZHJz&#10;L2Rvd25yZXYueG1sUEsFBgAAAAAEAAQA9QAAAIsDAAAAAA==&#10;" fillcolor="#ffd966 [1943]" strokecolor="black [3213]" strokeweight="1pt">
                  <v:textbox>
                    <w:txbxContent>
                      <w:p w:rsidR="00806230" w:rsidRPr="00891C7F" w:rsidRDefault="00806230" w:rsidP="00891C7F">
                        <w:pPr>
                          <w:pStyle w:val="NormlWeb"/>
                          <w:spacing w:before="0" w:beforeAutospacing="0" w:after="0" w:afterAutospacing="0"/>
                          <w:jc w:val="center"/>
                        </w:pPr>
                        <w:r w:rsidRPr="00891C7F">
                          <w:rPr>
                            <w:rFonts w:asciiTheme="minorHAnsi" w:hAnsi="Calibri" w:cstheme="minorBidi"/>
                            <w:color w:val="000000" w:themeColor="text1"/>
                            <w:kern w:val="24"/>
                          </w:rPr>
                          <w:t>eszközfüggelten környezet</w:t>
                        </w:r>
                      </w:p>
                    </w:txbxContent>
                  </v:textbox>
                </v:rect>
                <v:shape id="Szövegdoboz 10" o:spid="_x0000_s1143" type="#_x0000_t202" style="position:absolute;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IDE</w:t>
                        </w:r>
                      </w:p>
                    </w:txbxContent>
                  </v:textbox>
                </v:shape>
                <v:shape id="_x0000_s1144" type="#_x0000_t202" style="position:absolute;left:21717;width:173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806230" w:rsidRDefault="00806230" w:rsidP="00891C7F">
                        <w:pPr>
                          <w:pStyle w:val="NormlWeb"/>
                          <w:spacing w:before="0" w:beforeAutospacing="0" w:after="0" w:afterAutospacing="0"/>
                          <w:jc w:val="center"/>
                        </w:pPr>
                        <w:r>
                          <w:rPr>
                            <w:rFonts w:asciiTheme="minorHAnsi" w:hAnsi="Calibri" w:cstheme="minorBidi"/>
                            <w:color w:val="000000" w:themeColor="text1"/>
                            <w:kern w:val="24"/>
                            <w:sz w:val="36"/>
                            <w:szCs w:val="36"/>
                          </w:rPr>
                          <w:t>Platform</w:t>
                        </w:r>
                      </w:p>
                    </w:txbxContent>
                  </v:textbox>
                </v:shape>
                <w10:wrap type="topAndBottom"/>
              </v:group>
            </w:pict>
          </mc:Fallback>
        </mc:AlternateContent>
      </w:r>
    </w:p>
    <w:p w:rsidR="00E5163F" w:rsidRDefault="00E5163F" w:rsidP="00E5163F">
      <w:pPr>
        <w:keepNext/>
        <w:jc w:val="center"/>
      </w:pPr>
    </w:p>
    <w:bookmarkStart w:id="25" w:name="_Ref420168683"/>
    <w:p w:rsidR="002E3A1F" w:rsidRDefault="00A14104" w:rsidP="00511077">
      <w:pPr>
        <w:pStyle w:val="Kpalrs"/>
      </w:pPr>
      <w:r>
        <w:fldChar w:fldCharType="begin"/>
      </w:r>
      <w:r>
        <w:instrText xml:space="preserve"> SEQ ábra \* ARABIC </w:instrText>
      </w:r>
      <w:r>
        <w:fldChar w:fldCharType="separate"/>
      </w:r>
      <w:r w:rsidR="0064586F">
        <w:rPr>
          <w:noProof/>
        </w:rPr>
        <w:t>8</w:t>
      </w:r>
      <w:r>
        <w:rPr>
          <w:noProof/>
        </w:rPr>
        <w:fldChar w:fldCharType="end"/>
      </w:r>
      <w:r w:rsidR="00E5163F">
        <w:t>. ábra</w:t>
      </w:r>
      <w:bookmarkEnd w:id="25"/>
      <w:r w:rsidR="00E5163F">
        <w:t xml:space="preserve"> Eclipse IDE és Platform felépítése</w:t>
      </w:r>
    </w:p>
    <w:p w:rsidR="002E3A1F" w:rsidRDefault="002E3A1F" w:rsidP="002E3A1F">
      <w:pPr>
        <w:pStyle w:val="Cmsor3"/>
      </w:pPr>
      <w:bookmarkStart w:id="26" w:name="_Toc420251756"/>
      <w:r>
        <w:t>Eclipse PDE</w:t>
      </w:r>
      <w:bookmarkEnd w:id="26"/>
    </w:p>
    <w:p w:rsidR="002E3A1F" w:rsidRDefault="002E3A1F" w:rsidP="002E3A1F">
      <w:r>
        <w:t xml:space="preserve">A </w:t>
      </w:r>
      <w:proofErr w:type="spellStart"/>
      <w:r>
        <w:t>Plug-in</w:t>
      </w:r>
      <w:proofErr w:type="spellEnd"/>
      <w:r>
        <w:t xml:space="preserve"> </w:t>
      </w:r>
      <w:proofErr w:type="spellStart"/>
      <w:r>
        <w:t>Development</w:t>
      </w:r>
      <w:proofErr w:type="spellEnd"/>
      <w:r>
        <w:t xml:space="preserve"> </w:t>
      </w:r>
      <w:proofErr w:type="spellStart"/>
      <w:r>
        <w:t>Environment</w:t>
      </w:r>
      <w:proofErr w:type="spellEnd"/>
      <w:r w:rsidR="00FF1289">
        <w:fldChar w:fldCharType="begin"/>
      </w:r>
      <w:r w:rsidR="00FF1289">
        <w:instrText xml:space="preserve"> REF _Ref420248689 \r \h </w:instrText>
      </w:r>
      <w:r w:rsidR="00FF1289">
        <w:fldChar w:fldCharType="separate"/>
      </w:r>
      <w:r w:rsidR="0064586F">
        <w:t>[8]</w:t>
      </w:r>
      <w:r w:rsidR="00FF1289">
        <w:fldChar w:fldCharType="end"/>
      </w:r>
      <w:r>
        <w:t xml:space="preserve"> röviden PDE az Eclipse egy olyan eszköze, ami lehetőséget biztosít Eclipse IDE beépülő modulok, szolgáltatások, modul frissítő oldalak és RCP alkalmazások elkészítéséhez. A PDE szerteágazó </w:t>
      </w:r>
      <w:proofErr w:type="spellStart"/>
      <w:r>
        <w:t>OSGi</w:t>
      </w:r>
      <w:proofErr w:type="spellEnd"/>
      <w:r>
        <w:t xml:space="preserve"> eszközöket is tartalmaz, így környezetet biztosíthat komolyabb komponens alapú programozásra is. Én mivel csak Eclipse beépülő modult más</w:t>
      </w:r>
      <w:r w:rsidR="004318D4">
        <w:t xml:space="preserve"> </w:t>
      </w:r>
      <w:r>
        <w:t xml:space="preserve">néven </w:t>
      </w:r>
      <w:proofErr w:type="spellStart"/>
      <w:r>
        <w:t>plug</w:t>
      </w:r>
      <w:r w:rsidR="00C76037">
        <w:t>-in</w:t>
      </w:r>
      <w:r>
        <w:t>t</w:t>
      </w:r>
      <w:proofErr w:type="spellEnd"/>
      <w:r>
        <w:t xml:space="preserve"> készítettem így csak az ezzel kapcsolatos funkciókat mutatnám be.</w:t>
      </w:r>
    </w:p>
    <w:p w:rsidR="002E3A1F" w:rsidRDefault="002E3A1F" w:rsidP="002E3A1F">
      <w:r>
        <w:t xml:space="preserve">Ahhoz hogy egy Eclipse </w:t>
      </w:r>
      <w:proofErr w:type="spellStart"/>
      <w:r>
        <w:t>plug</w:t>
      </w:r>
      <w:r w:rsidR="00D5703E">
        <w:t>-</w:t>
      </w:r>
      <w:r>
        <w:t>int</w:t>
      </w:r>
      <w:proofErr w:type="spellEnd"/>
      <w:r>
        <w:t xml:space="preserve"> ho</w:t>
      </w:r>
      <w:r w:rsidR="004318D4">
        <w:t xml:space="preserve">zhassunk létre, ennek megfelelő </w:t>
      </w:r>
      <w:r>
        <w:t>típusú projektet kell létrehozni. A pro</w:t>
      </w:r>
      <w:r w:rsidR="004318D4">
        <w:t>jektben automatikusa létrejön a</w:t>
      </w:r>
      <w:r>
        <w:t xml:space="preserve"> </w:t>
      </w:r>
      <w:proofErr w:type="spellStart"/>
      <w:r>
        <w:t>plugins.xml</w:t>
      </w:r>
      <w:proofErr w:type="spellEnd"/>
      <w:r>
        <w:t xml:space="preserve"> nevű fájl. Ez a </w:t>
      </w:r>
      <w:proofErr w:type="spellStart"/>
      <w:r>
        <w:t>plug-in</w:t>
      </w:r>
      <w:proofErr w:type="spellEnd"/>
      <w:r>
        <w:t xml:space="preserve"> legfontosabb fájl</w:t>
      </w:r>
      <w:r w:rsidR="00F403A7">
        <w:t>j</w:t>
      </w:r>
      <w:r>
        <w:t xml:space="preserve">a. Itt történik meg a </w:t>
      </w:r>
      <w:proofErr w:type="spellStart"/>
      <w:r>
        <w:t>plug</w:t>
      </w:r>
      <w:r w:rsidR="00B06FE1">
        <w:t>-</w:t>
      </w:r>
      <w:r>
        <w:t>in</w:t>
      </w:r>
      <w:proofErr w:type="spellEnd"/>
      <w:r>
        <w:t xml:space="preserve"> tulajdonságainak meghatározása. Itt adhatjuk meg</w:t>
      </w:r>
      <w:r w:rsidR="004318D4">
        <w:t xml:space="preserve"> modul</w:t>
      </w:r>
      <w:r>
        <w:t xml:space="preserve"> nevét</w:t>
      </w:r>
      <w:r>
        <w:rPr>
          <w:lang w:val="en-US"/>
        </w:rPr>
        <w:t>,</w:t>
      </w:r>
      <w:r>
        <w:t xml:space="preserve"> azonosítóját és egyéb alap leíróját. Lehetőségünk van, a modulunkhoz </w:t>
      </w:r>
      <w:proofErr w:type="spellStart"/>
      <w:r>
        <w:t>aktivátor</w:t>
      </w:r>
      <w:proofErr w:type="spellEnd"/>
      <w:r>
        <w:t xml:space="preserve"> osztályt is hozzárendelni, ekkor a kiválasztott osztálynak az </w:t>
      </w:r>
      <w:proofErr w:type="spellStart"/>
      <w:r>
        <w:t>AbstractUIPlugin</w:t>
      </w:r>
      <w:proofErr w:type="spellEnd"/>
      <w:r>
        <w:t xml:space="preserve"> nevű osztályból kell leszármaznia. Az itt felüldefiniált start és stop függvény akkor hívódik meg, ha modulunkat elindította a rendszer illetve leállította.</w:t>
      </w:r>
    </w:p>
    <w:p w:rsidR="002E3A1F" w:rsidRDefault="002E3A1F" w:rsidP="002E3A1F">
      <w:r>
        <w:t xml:space="preserve">A </w:t>
      </w:r>
      <w:proofErr w:type="spellStart"/>
      <w:r>
        <w:t>plugins.xml</w:t>
      </w:r>
      <w:proofErr w:type="spellEnd"/>
      <w:r>
        <w:t xml:space="preserve"> fájljában kötelezően meg kell adni, hogy az adott </w:t>
      </w:r>
      <w:proofErr w:type="spellStart"/>
      <w:r>
        <w:t>plug-in</w:t>
      </w:r>
      <w:proofErr w:type="spellEnd"/>
      <w:r>
        <w:t xml:space="preserve"> melyik másik modulokat is használja még fel.</w:t>
      </w:r>
      <w:r w:rsidR="004318D4">
        <w:t xml:space="preserve"> Itt még</w:t>
      </w:r>
      <w:r>
        <w:t xml:space="preserve"> lehetőségünk van csak osztály </w:t>
      </w:r>
      <w:proofErr w:type="spellStart"/>
      <w:r>
        <w:t>package</w:t>
      </w:r>
      <w:proofErr w:type="spellEnd"/>
      <w:r>
        <w:t xml:space="preserve"> megnevezése által megnevezni a kívánt komponenseket, ekkor a rendszer maga deríti fel, hogy melyik másik modulban található a hivatkozott </w:t>
      </w:r>
      <w:proofErr w:type="spellStart"/>
      <w:r>
        <w:t>package</w:t>
      </w:r>
      <w:proofErr w:type="spellEnd"/>
      <w:r>
        <w:t xml:space="preserve">. A leíró fájl egy másik </w:t>
      </w:r>
      <w:r>
        <w:lastRenderedPageBreak/>
        <w:t xml:space="preserve">általam használt funkciója az </w:t>
      </w:r>
      <w:proofErr w:type="spellStart"/>
      <w:r>
        <w:t>Extensions</w:t>
      </w:r>
      <w:proofErr w:type="spellEnd"/>
      <w:r>
        <w:t xml:space="preserve"> az az a kiterjesztések rész. Itt van lehetőségünk regisztrálni, hogy modulunk mivel szeretné kiegészíteni a rendszert. A kiegészítés tipikusan abban </w:t>
      </w:r>
      <w:r w:rsidR="001C09F9">
        <w:t>valósul</w:t>
      </w:r>
      <w:r>
        <w:t xml:space="preserve"> meg</w:t>
      </w:r>
      <w:r w:rsidR="001C09F9">
        <w:t>,</w:t>
      </w:r>
      <w:r>
        <w:t xml:space="preserve"> hogy az adott osztály megvalósítja a kiválasztott interfészt majd az </w:t>
      </w:r>
      <w:proofErr w:type="spellStart"/>
      <w:r>
        <w:t>Extensions</w:t>
      </w:r>
      <w:proofErr w:type="spellEnd"/>
      <w:r>
        <w:t xml:space="preserve"> résznél regisztrálásra kerül. </w:t>
      </w:r>
    </w:p>
    <w:p w:rsidR="002E3A1F" w:rsidRDefault="002E3A1F" w:rsidP="002E3A1F">
      <w:pPr>
        <w:pStyle w:val="Cmsor3"/>
      </w:pPr>
      <w:r>
        <w:t xml:space="preserve"> </w:t>
      </w:r>
      <w:bookmarkStart w:id="27" w:name="_Toc420251757"/>
      <w:proofErr w:type="spellStart"/>
      <w:r>
        <w:t>OSG</w:t>
      </w:r>
      <w:r w:rsidR="00293FA3">
        <w:t>i</w:t>
      </w:r>
      <w:bookmarkEnd w:id="27"/>
      <w:proofErr w:type="spellEnd"/>
    </w:p>
    <w:p w:rsidR="002E3A1F" w:rsidRDefault="002E3A1F" w:rsidP="002E3A1F">
      <w:r>
        <w:t xml:space="preserve">Az </w:t>
      </w:r>
      <w:proofErr w:type="spellStart"/>
      <w:r>
        <w:t>OSG</w:t>
      </w:r>
      <w:r w:rsidR="00293FA3">
        <w:t>i</w:t>
      </w:r>
      <w:proofErr w:type="spellEnd"/>
      <w:r w:rsidR="00B3299D">
        <w:fldChar w:fldCharType="begin"/>
      </w:r>
      <w:r w:rsidR="00B3299D">
        <w:instrText xml:space="preserve"> REF _Ref420248747 \r \h </w:instrText>
      </w:r>
      <w:r w:rsidR="00B3299D">
        <w:fldChar w:fldCharType="separate"/>
      </w:r>
      <w:r w:rsidR="0064586F">
        <w:t>[10]</w:t>
      </w:r>
      <w:r w:rsidR="00B3299D">
        <w:fldChar w:fldCharType="end"/>
      </w:r>
      <w:r>
        <w:t xml:space="preserve"> (</w:t>
      </w:r>
      <w:r w:rsidR="00293FA3">
        <w:t xml:space="preserve">Open </w:t>
      </w:r>
      <w:proofErr w:type="spellStart"/>
      <w:r w:rsidR="00293FA3">
        <w:t>Services</w:t>
      </w:r>
      <w:proofErr w:type="spellEnd"/>
      <w:r w:rsidR="00293FA3">
        <w:t xml:space="preserve"> </w:t>
      </w:r>
      <w:proofErr w:type="spellStart"/>
      <w:r w:rsidR="00293FA3">
        <w:t>Gateway</w:t>
      </w:r>
      <w:proofErr w:type="spellEnd"/>
      <w:r w:rsidR="00293FA3">
        <w:t xml:space="preserve"> </w:t>
      </w:r>
      <w:proofErr w:type="spellStart"/>
      <w:r w:rsidR="00293FA3">
        <w:t>i</w:t>
      </w:r>
      <w:r w:rsidRPr="00EC7520">
        <w:t>nitiative</w:t>
      </w:r>
      <w:proofErr w:type="spellEnd"/>
      <w:r>
        <w:t>) egy olyan felsőbb szintű szolg</w:t>
      </w:r>
      <w:r w:rsidR="00806230">
        <w:t>áltatási réteget valósít meg a J</w:t>
      </w:r>
      <w:r>
        <w:t xml:space="preserve">ava virtuális gépe fölött, ami lényegében operációs </w:t>
      </w:r>
      <w:r w:rsidR="00B86408">
        <w:t>rendszer szintű</w:t>
      </w:r>
      <w:r>
        <w:t xml:space="preserve"> folyamat kezelést tesz lehetővé. Két fontos aspektusa a rendszernek a szeparáció illetve az erőforrások dinamikus megosztása. A rendszer egységként az úgynevezett batyut (</w:t>
      </w:r>
      <w:proofErr w:type="spellStart"/>
      <w:r>
        <w:t>bundle</w:t>
      </w:r>
      <w:proofErr w:type="spellEnd"/>
      <w:r>
        <w:t>) kezeli. Akár csak egy folyamatnak, ennek is vannak állapotai és életciklusa. Fontos tulajdonsága még egy ilyen modulnak</w:t>
      </w:r>
      <w:r w:rsidR="006B12C1">
        <w:t>,</w:t>
      </w:r>
      <w:r>
        <w:t xml:space="preserve"> hogy a futtatásához követelményeket</w:t>
      </w:r>
      <w:r w:rsidR="00B86408">
        <w:t>,</w:t>
      </w:r>
      <w:r>
        <w:t xml:space="preserve"> más komponenseket határozhat meg, illetve ő is kiajánlhat szolgáltatások</w:t>
      </w:r>
      <w:r w:rsidR="00B86408">
        <w:t>at</w:t>
      </w:r>
      <w:r>
        <w:t xml:space="preserve"> más modulok felé. </w:t>
      </w:r>
      <w:r w:rsidR="006B12C1">
        <w:t xml:space="preserve">Maga az Eclipse platform is </w:t>
      </w:r>
      <w:proofErr w:type="spellStart"/>
      <w:r w:rsidR="006B12C1">
        <w:t>OSGi</w:t>
      </w:r>
      <w:proofErr w:type="spellEnd"/>
      <w:r>
        <w:t xml:space="preserve"> szolgáltatást nyújt, épp ezért a könnyű átjárhatóság végett</w:t>
      </w:r>
      <w:r w:rsidR="004318D4">
        <w:t>,</w:t>
      </w:r>
      <w:r>
        <w:t xml:space="preserve"> az </w:t>
      </w:r>
      <w:proofErr w:type="spellStart"/>
      <w:r>
        <w:t>Eclipse-en</w:t>
      </w:r>
      <w:proofErr w:type="spellEnd"/>
      <w:r>
        <w:t xml:space="preserve"> belül egy </w:t>
      </w:r>
      <w:proofErr w:type="spellStart"/>
      <w:r>
        <w:t>plug-in</w:t>
      </w:r>
      <w:proofErr w:type="spellEnd"/>
      <w:r>
        <w:t xml:space="preserve"> az </w:t>
      </w:r>
      <w:proofErr w:type="spellStart"/>
      <w:r>
        <w:t>OSGi</w:t>
      </w:r>
      <w:proofErr w:type="spellEnd"/>
      <w:r>
        <w:t xml:space="preserve"> rendszerén belül egy </w:t>
      </w:r>
      <w:proofErr w:type="spellStart"/>
      <w:r>
        <w:t>bundle-nek</w:t>
      </w:r>
      <w:proofErr w:type="spellEnd"/>
      <w:r>
        <w:t xml:space="preserve"> feleltethető meg. </w:t>
      </w:r>
    </w:p>
    <w:p w:rsidR="002E3A1F" w:rsidRDefault="002E3A1F" w:rsidP="002E3A1F">
      <w:pPr>
        <w:pStyle w:val="Cmsor3"/>
      </w:pPr>
      <w:bookmarkStart w:id="28" w:name="_Toc420251758"/>
      <w:r>
        <w:t>EMF</w:t>
      </w:r>
      <w:bookmarkEnd w:id="28"/>
    </w:p>
    <w:p w:rsidR="003009EA" w:rsidRPr="003009EA" w:rsidRDefault="003009EA" w:rsidP="003009EA">
      <w:r>
        <w:t>Az eszköz bemutatása előtt fontos tisztázni két fogalmat, ezek a metamodell és a példánymodell. A metamodell a modellek strukturális felépítését, lehetséges tulajdonságainak keretet adó modell, míg a példánymodell ezen leírásnak eleget tevő adatokat tartalmazó modell.</w:t>
      </w:r>
    </w:p>
    <w:p w:rsidR="002E3A1F" w:rsidRDefault="002E3A1F" w:rsidP="002E3A1F">
      <w:r>
        <w:t>Az EMF</w:t>
      </w:r>
      <w:r w:rsidR="00FA522D">
        <w:fldChar w:fldCharType="begin"/>
      </w:r>
      <w:r w:rsidR="00FA522D">
        <w:instrText xml:space="preserve"> REF _Ref420051363 \r \h </w:instrText>
      </w:r>
      <w:r w:rsidR="00FA522D">
        <w:fldChar w:fldCharType="separate"/>
      </w:r>
      <w:r w:rsidR="0064586F">
        <w:t>[12]</w:t>
      </w:r>
      <w:r w:rsidR="00FA522D">
        <w:fldChar w:fldCharType="end"/>
      </w:r>
      <w:r>
        <w:t xml:space="preserve"> hosszúnevén </w:t>
      </w:r>
      <w:r w:rsidRPr="00BC07CB">
        <w:t xml:space="preserve">Eclipse </w:t>
      </w:r>
      <w:proofErr w:type="spellStart"/>
      <w:r w:rsidRPr="00BC07CB">
        <w:t>Modeling</w:t>
      </w:r>
      <w:proofErr w:type="spellEnd"/>
      <w:r w:rsidRPr="00BC07CB">
        <w:t xml:space="preserve"> Framework</w:t>
      </w:r>
      <w:r>
        <w:t xml:space="preserve"> egy modellezésre használt eszköz. Lehetőséget nyújt modellek magas fokú szerkesztésére és modellekből többféle célra felhasználható kód generálására. Ilyen generált eszköz lehet például a modell alkalmazásban egyből felhasználható kódja, különböző adat módosítást segítő eszközök, illetve grafikus szerkesztői felületek. </w:t>
      </w:r>
    </w:p>
    <w:p w:rsidR="006F4F92" w:rsidRDefault="006F4F92" w:rsidP="002E3A1F">
      <w:r>
        <w:t xml:space="preserve">Az EMF segítségével létrehozott modellek neve </w:t>
      </w:r>
      <w:proofErr w:type="spellStart"/>
      <w:r>
        <w:t>Ecore</w:t>
      </w:r>
      <w:proofErr w:type="spellEnd"/>
      <w:r>
        <w:t xml:space="preserve"> modellek. Ezek valójában </w:t>
      </w:r>
      <w:proofErr w:type="spellStart"/>
      <w:proofErr w:type="gramStart"/>
      <w:r>
        <w:t>metamodellek</w:t>
      </w:r>
      <w:proofErr w:type="spellEnd"/>
      <w:proofErr w:type="gramEnd"/>
      <w:r>
        <w:t xml:space="preserve"> amiből a rendszer később képes szerkesztőt, kódot illetve egyéb eszközöket generálni. Később e generált eszközök segítségével készíthetjük el a kívánt példány modellünket. </w:t>
      </w:r>
    </w:p>
    <w:p w:rsidR="006F4F92" w:rsidRDefault="006F4F92" w:rsidP="002E3A1F">
      <w:r>
        <w:t xml:space="preserve">Az </w:t>
      </w:r>
      <w:proofErr w:type="spellStart"/>
      <w:r>
        <w:t>Ecore</w:t>
      </w:r>
      <w:proofErr w:type="spellEnd"/>
      <w:r>
        <w:t xml:space="preserve"> modellekben a következő alap típusokat használhatjuk fel:</w:t>
      </w:r>
    </w:p>
    <w:p w:rsidR="00487AA0" w:rsidRDefault="00487AA0" w:rsidP="00487AA0">
      <w:pPr>
        <w:pStyle w:val="Listaszerbekezds"/>
        <w:numPr>
          <w:ilvl w:val="0"/>
          <w:numId w:val="43"/>
        </w:numPr>
      </w:pPr>
      <w:proofErr w:type="spellStart"/>
      <w:r>
        <w:lastRenderedPageBreak/>
        <w:t>EObject</w:t>
      </w:r>
      <w:proofErr w:type="spellEnd"/>
      <w:r>
        <w:t>: Az</w:t>
      </w:r>
      <w:r w:rsidR="00A43E68">
        <w:t xml:space="preserve"> összes EMF által generált elem</w:t>
      </w:r>
      <w:r>
        <w:t xml:space="preserve"> e típus leszármazottja. Tulajdonképpen a </w:t>
      </w:r>
      <w:proofErr w:type="spellStart"/>
      <w:r>
        <w:t>Javaban</w:t>
      </w:r>
      <w:proofErr w:type="spellEnd"/>
      <w:r>
        <w:t xml:space="preserve"> lévő </w:t>
      </w:r>
      <w:proofErr w:type="spellStart"/>
      <w:r>
        <w:t>java.lang.Object</w:t>
      </w:r>
      <w:proofErr w:type="spellEnd"/>
      <w:r>
        <w:t xml:space="preserve"> megfelelőjének tekinthető az EMF rendszerén belül.</w:t>
      </w:r>
    </w:p>
    <w:p w:rsidR="006F4F92" w:rsidRDefault="006F4F92" w:rsidP="00487AA0">
      <w:pPr>
        <w:pStyle w:val="Listaszerbekezds"/>
        <w:numPr>
          <w:ilvl w:val="0"/>
          <w:numId w:val="43"/>
        </w:numPr>
      </w:pPr>
      <w:proofErr w:type="spellStart"/>
      <w:r>
        <w:t>EPackage</w:t>
      </w:r>
      <w:proofErr w:type="spellEnd"/>
      <w:r>
        <w:t>:</w:t>
      </w:r>
      <w:r w:rsidR="00487AA0">
        <w:t xml:space="preserve"> Ez fogható fel a modellek legfelsőbb szintű tárolójának, a modellek összes eleme egy ilyen típusú példányhoz tartozik.</w:t>
      </w:r>
    </w:p>
    <w:p w:rsidR="006F4F92" w:rsidRDefault="006F4F92" w:rsidP="00487AA0">
      <w:pPr>
        <w:pStyle w:val="Listaszerbekezds"/>
        <w:numPr>
          <w:ilvl w:val="0"/>
          <w:numId w:val="43"/>
        </w:numPr>
      </w:pPr>
      <w:proofErr w:type="spellStart"/>
      <w:r>
        <w:t>EClass</w:t>
      </w:r>
      <w:proofErr w:type="spellEnd"/>
      <w:r>
        <w:t>:</w:t>
      </w:r>
      <w:r w:rsidR="00487AA0">
        <w:t xml:space="preserve"> Az osztályok modellezésére használja a rendszer. A modellből generált kódban, valójában egy Java interfész és azt megvalósító osztály testesíti meg.</w:t>
      </w:r>
    </w:p>
    <w:p w:rsidR="006F4F92" w:rsidRDefault="006F4F92" w:rsidP="00487AA0">
      <w:pPr>
        <w:pStyle w:val="Listaszerbekezds"/>
        <w:numPr>
          <w:ilvl w:val="0"/>
          <w:numId w:val="43"/>
        </w:numPr>
      </w:pPr>
      <w:proofErr w:type="spellStart"/>
      <w:r>
        <w:t>EAttribute</w:t>
      </w:r>
      <w:proofErr w:type="spellEnd"/>
      <w:r>
        <w:t>:</w:t>
      </w:r>
      <w:r w:rsidR="00487AA0">
        <w:t xml:space="preserve"> Objektumuk névvel és típussal ellátott elemei</w:t>
      </w:r>
      <w:r w:rsidR="00D05FC8">
        <w:t>t modellezi.</w:t>
      </w:r>
    </w:p>
    <w:p w:rsidR="004A1308" w:rsidRDefault="006F4F92" w:rsidP="00FA522D">
      <w:pPr>
        <w:pStyle w:val="Listaszerbekezds"/>
        <w:numPr>
          <w:ilvl w:val="0"/>
          <w:numId w:val="43"/>
        </w:numPr>
      </w:pPr>
      <w:proofErr w:type="spellStart"/>
      <w:r>
        <w:t>EReference</w:t>
      </w:r>
      <w:proofErr w:type="spellEnd"/>
      <w:r>
        <w:t>:</w:t>
      </w:r>
      <w:r w:rsidR="00D05FC8">
        <w:t xml:space="preserve"> </w:t>
      </w:r>
      <w:r w:rsidR="00D05FC8" w:rsidRPr="00806230">
        <w:t xml:space="preserve">Névvel és multiplicitással ellátott hivatkozás osztályok között. Lehetőség szerint asszociációt és </w:t>
      </w:r>
      <w:proofErr w:type="spellStart"/>
      <w:r w:rsidR="00D05FC8" w:rsidRPr="00806230">
        <w:t>aggregáció</w:t>
      </w:r>
      <w:proofErr w:type="spellEnd"/>
      <w:r w:rsidR="00D05FC8" w:rsidRPr="00806230">
        <w:t xml:space="preserve"> is jelképezhet.</w:t>
      </w:r>
    </w:p>
    <w:p w:rsidR="004A1308" w:rsidRDefault="004A1308" w:rsidP="004A1308">
      <w:r>
        <w:t xml:space="preserve">Az </w:t>
      </w:r>
      <w:proofErr w:type="spellStart"/>
      <w:r>
        <w:t>Ecore</w:t>
      </w:r>
      <w:proofErr w:type="spellEnd"/>
      <w:r>
        <w:t xml:space="preserve"> modellekből képzett példánymodellek fa struktúrába szervezett fájlként tárolódnak el. Ezen fájlokat az EMF rendszerén belől </w:t>
      </w:r>
      <w:proofErr w:type="spellStart"/>
      <w:r>
        <w:t>Resource</w:t>
      </w:r>
      <w:proofErr w:type="spellEnd"/>
      <w:r>
        <w:t xml:space="preserve"> típusú besorolást kapnak, ezek tipikusan egy gyűjtő objektumban helyezkednek el, amit </w:t>
      </w:r>
      <w:proofErr w:type="spellStart"/>
      <w:r>
        <w:t>ResourceSet-nek</w:t>
      </w:r>
      <w:proofErr w:type="spellEnd"/>
      <w:r>
        <w:t xml:space="preserve"> nevezünk. A rendszer a modellek azonosítására az úgynevezett URI (Uniform </w:t>
      </w:r>
      <w:proofErr w:type="spellStart"/>
      <w:r>
        <w:t>Resource</w:t>
      </w:r>
      <w:proofErr w:type="spellEnd"/>
      <w:r>
        <w:t xml:space="preserve"> </w:t>
      </w:r>
      <w:proofErr w:type="spellStart"/>
      <w:r>
        <w:t>Identifier</w:t>
      </w:r>
      <w:proofErr w:type="spellEnd"/>
      <w:r>
        <w:t xml:space="preserve">) </w:t>
      </w:r>
      <w:r w:rsidR="00976C85">
        <w:t xml:space="preserve">technikát használja fel. </w:t>
      </w:r>
    </w:p>
    <w:p w:rsidR="00020957" w:rsidRDefault="00020957" w:rsidP="004A1308">
      <w:r>
        <w:t>A rendszer lehetőséget biztosít arra is, hogy a modelleken történő változásokat nyomon kövessük. Az eljárás az EMF belül adapterek segítségével történik, az objektumok változásai alap szinten megfigyelhetőek. Ilyen események</w:t>
      </w:r>
      <w:r w:rsidR="00F85095">
        <w:t xml:space="preserve"> (</w:t>
      </w:r>
      <w:proofErr w:type="spellStart"/>
      <w:r w:rsidR="00F85095">
        <w:t>Notification</w:t>
      </w:r>
      <w:proofErr w:type="spellEnd"/>
      <w:r w:rsidR="00F85095">
        <w:t>)</w:t>
      </w:r>
      <w:r>
        <w:t xml:space="preserve"> például az elem törlés, új elem megjelenése, módosítás. </w:t>
      </w:r>
    </w:p>
    <w:p w:rsidR="00C405AF" w:rsidRDefault="00C405AF" w:rsidP="00C405AF">
      <w:r>
        <w:rPr>
          <w:noProof/>
          <w:lang w:eastAsia="hu-HU"/>
        </w:rPr>
        <w:lastRenderedPageBreak/>
        <w:drawing>
          <wp:anchor distT="0" distB="0" distL="114300" distR="114300" simplePos="0" relativeHeight="251686912" behindDoc="0" locked="0" layoutInCell="1" allowOverlap="1" wp14:anchorId="0CC486D8" wp14:editId="6A75B9DF">
            <wp:simplePos x="0" y="0"/>
            <wp:positionH relativeFrom="column">
              <wp:posOffset>5467</wp:posOffset>
            </wp:positionH>
            <wp:positionV relativeFrom="paragraph">
              <wp:posOffset>232410</wp:posOffset>
            </wp:positionV>
            <wp:extent cx="5394960" cy="4206240"/>
            <wp:effectExtent l="0" t="0" r="0" b="3810"/>
            <wp:wrapTopAndBottom/>
            <wp:docPr id="250" name="Kép 250" descr="C:\Users\Harbour\AppData\Local\Microsoft\Windows\INetCache\Content.Word\me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bour\AppData\Local\Microsoft\Windows\INetCache\Content.Word\meta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Az esettanulmányban bemutatott modell </w:t>
      </w:r>
      <w:proofErr w:type="spellStart"/>
      <w:r>
        <w:t>Ecore</w:t>
      </w:r>
      <w:proofErr w:type="spellEnd"/>
      <w:r>
        <w:t xml:space="preserve"> diagramja a következő:</w:t>
      </w:r>
    </w:p>
    <w:p w:rsidR="00F243D4" w:rsidRDefault="00551818" w:rsidP="004046D5">
      <w:pPr>
        <w:pStyle w:val="Kpalrs"/>
      </w:pPr>
      <w:fldSimple w:instr=" SEQ ábra \* ARABIC ">
        <w:r w:rsidR="0064586F">
          <w:rPr>
            <w:noProof/>
          </w:rPr>
          <w:t>9</w:t>
        </w:r>
      </w:fldSimple>
      <w:r w:rsidR="00E5163F">
        <w:t xml:space="preserve">. ábra Motivációs példa, szélturbina </w:t>
      </w:r>
      <w:proofErr w:type="spellStart"/>
      <w:r w:rsidR="00E5163F">
        <w:t>ecore</w:t>
      </w:r>
      <w:proofErr w:type="spellEnd"/>
      <w:r w:rsidR="00E5163F">
        <w:t xml:space="preserve"> meta</w:t>
      </w:r>
      <w:r w:rsidR="009C51AA">
        <w:t>model</w:t>
      </w:r>
      <w:r w:rsidR="004318D4">
        <w:t>l</w:t>
      </w:r>
    </w:p>
    <w:p w:rsidR="00C405AF" w:rsidRDefault="00C405AF" w:rsidP="00C405AF">
      <w:r>
        <w:t xml:space="preserve">A metamodell gyökéreleme </w:t>
      </w:r>
      <w:proofErr w:type="spellStart"/>
      <w:r>
        <w:t>WT</w:t>
      </w:r>
      <w:r w:rsidR="002E6B80">
        <w:t>System</w:t>
      </w:r>
      <w:proofErr w:type="spellEnd"/>
      <w:r>
        <w:t xml:space="preserve"> (</w:t>
      </w:r>
      <w:proofErr w:type="spellStart"/>
      <w:r>
        <w:t>Wind</w:t>
      </w:r>
      <w:proofErr w:type="spellEnd"/>
      <w:r>
        <w:t xml:space="preserve"> </w:t>
      </w:r>
      <w:proofErr w:type="spellStart"/>
      <w:r>
        <w:t>Turbine</w:t>
      </w:r>
      <w:proofErr w:type="spellEnd"/>
      <w:r>
        <w:t>) típusú. Ebben találhatóak meg az alrendszerek (</w:t>
      </w:r>
      <w:proofErr w:type="spellStart"/>
      <w:r>
        <w:t>Subsystem</w:t>
      </w:r>
      <w:proofErr w:type="spellEnd"/>
      <w:r>
        <w:t>) illetve az az egyéb rendszer által használt eszközök. Az ábrán nem szereplő egyéb ilyen eszközök:</w:t>
      </w:r>
    </w:p>
    <w:p w:rsidR="00C405AF" w:rsidRDefault="00C405AF" w:rsidP="00C405AF">
      <w:pPr>
        <w:pStyle w:val="Listaszerbekezds"/>
        <w:numPr>
          <w:ilvl w:val="0"/>
          <w:numId w:val="46"/>
        </w:numPr>
      </w:pPr>
      <w:r>
        <w:t>Fault (Hiba)</w:t>
      </w:r>
    </w:p>
    <w:p w:rsidR="00C405AF" w:rsidRDefault="00C405AF" w:rsidP="00C405AF">
      <w:pPr>
        <w:pStyle w:val="Listaszerbekezds"/>
        <w:numPr>
          <w:ilvl w:val="0"/>
          <w:numId w:val="46"/>
        </w:numPr>
      </w:pPr>
      <w:proofErr w:type="spellStart"/>
      <w:r>
        <w:t>Timer</w:t>
      </w:r>
      <w:proofErr w:type="spellEnd"/>
      <w:r>
        <w:t xml:space="preserve"> (Időzítő)</w:t>
      </w:r>
    </w:p>
    <w:p w:rsidR="00C405AF" w:rsidRDefault="00C405AF" w:rsidP="00C405AF">
      <w:pPr>
        <w:pStyle w:val="Listaszerbekezds"/>
        <w:numPr>
          <w:ilvl w:val="0"/>
          <w:numId w:val="46"/>
        </w:numPr>
      </w:pPr>
      <w:proofErr w:type="spellStart"/>
      <w:r>
        <w:t>Varible</w:t>
      </w:r>
      <w:proofErr w:type="spellEnd"/>
      <w:r>
        <w:t xml:space="preserve"> (Változó)</w:t>
      </w:r>
    </w:p>
    <w:p w:rsidR="00C405AF" w:rsidRDefault="00C405AF" w:rsidP="00C405AF">
      <w:pPr>
        <w:pStyle w:val="Listaszerbekezds"/>
        <w:numPr>
          <w:ilvl w:val="0"/>
          <w:numId w:val="46"/>
        </w:numPr>
      </w:pPr>
      <w:proofErr w:type="spellStart"/>
      <w:r>
        <w:t>Error</w:t>
      </w:r>
      <w:proofErr w:type="spellEnd"/>
      <w:r>
        <w:t xml:space="preserve"> </w:t>
      </w:r>
      <w:proofErr w:type="spellStart"/>
      <w:r>
        <w:t>reaction</w:t>
      </w:r>
      <w:proofErr w:type="spellEnd"/>
      <w:r>
        <w:t xml:space="preserve"> (Hiba válasz)</w:t>
      </w:r>
    </w:p>
    <w:p w:rsidR="002E6B80" w:rsidRDefault="002E6B80" w:rsidP="002E6B80">
      <w:r>
        <w:t xml:space="preserve">A rendszer közvetlen eszközeivel, a </w:t>
      </w:r>
      <w:proofErr w:type="spellStart"/>
      <w:r>
        <w:t>WTSytem</w:t>
      </w:r>
      <w:proofErr w:type="spellEnd"/>
      <w:r>
        <w:t xml:space="preserve"> fő objektum tartalmazási viszonyban áll. Az alrendszereket (</w:t>
      </w:r>
      <w:proofErr w:type="spellStart"/>
      <w:r>
        <w:t>Subsystem</w:t>
      </w:r>
      <w:proofErr w:type="spellEnd"/>
      <w:r>
        <w:t xml:space="preserve">) szintén tartalmazza a gyökérelem. Az ezekben található vezérlők ezért már csak pusztán hivatkozás útján érik el a nekik kellő rendszer objektumokat. </w:t>
      </w:r>
    </w:p>
    <w:p w:rsidR="00C405AF" w:rsidRPr="00C405AF" w:rsidRDefault="002E6B80" w:rsidP="00806230">
      <w:r>
        <w:lastRenderedPageBreak/>
        <w:t xml:space="preserve">A modell összes elemén található egy </w:t>
      </w:r>
      <w:proofErr w:type="spellStart"/>
      <w:r>
        <w:t>SysID</w:t>
      </w:r>
      <w:proofErr w:type="spellEnd"/>
      <w:r>
        <w:t xml:space="preserve"> leíró, ennek segítségével egyedi módon azonosíthatóak. Az objektumok tovább</w:t>
      </w:r>
      <w:r w:rsidR="006F2A0D">
        <w:t>i</w:t>
      </w:r>
      <w:r>
        <w:t xml:space="preserve"> értékei tipikusan előre meghatározott értékkészletből, enumerációkból származnak, pl</w:t>
      </w:r>
      <w:r w:rsidR="00173282">
        <w:t>.</w:t>
      </w:r>
      <w:r>
        <w:t xml:space="preserve"> az ábrán is látható </w:t>
      </w:r>
      <w:proofErr w:type="spellStart"/>
      <w:r>
        <w:t>CycleEnum</w:t>
      </w:r>
      <w:proofErr w:type="spellEnd"/>
      <w:r>
        <w:t>.</w:t>
      </w:r>
    </w:p>
    <w:p w:rsidR="002E3A1F" w:rsidRDefault="002E3A1F" w:rsidP="002E3A1F">
      <w:pPr>
        <w:pStyle w:val="Cmsor3"/>
      </w:pPr>
      <w:bookmarkStart w:id="29" w:name="_Toc420251759"/>
      <w:proofErr w:type="spellStart"/>
      <w:r>
        <w:t>IncQuery</w:t>
      </w:r>
      <w:bookmarkEnd w:id="29"/>
      <w:proofErr w:type="spellEnd"/>
    </w:p>
    <w:p w:rsidR="002E3A1F" w:rsidRDefault="002E3A1F" w:rsidP="002E3A1F">
      <w:r>
        <w:t xml:space="preserve">Az EMF modellekkel való munka során nagy problémát jelenthet a rajtuk való hatékony keresés megvalósítása. Ehhez nyújt segítséget az </w:t>
      </w:r>
      <w:proofErr w:type="spellStart"/>
      <w:r>
        <w:t>IncQue</w:t>
      </w:r>
      <w:r w:rsidR="00020957">
        <w:t>ry</w:t>
      </w:r>
      <w:proofErr w:type="spellEnd"/>
      <w:r w:rsidR="00BA79C5">
        <w:fldChar w:fldCharType="begin"/>
      </w:r>
      <w:r w:rsidR="00BA79C5">
        <w:instrText xml:space="preserve"> REF _Ref420151753 \r \h </w:instrText>
      </w:r>
      <w:r w:rsidR="00BA79C5">
        <w:fldChar w:fldCharType="separate"/>
      </w:r>
      <w:r w:rsidR="0064586F">
        <w:t>[13]</w:t>
      </w:r>
      <w:r w:rsidR="00BA79C5">
        <w:fldChar w:fldCharType="end"/>
      </w:r>
      <w:r w:rsidR="00020957">
        <w:t xml:space="preserve"> nevű eszköz, </w:t>
      </w:r>
      <w:r w:rsidR="00806230">
        <w:t>ami az előbb bemutatott, modell</w:t>
      </w:r>
      <w:r w:rsidR="00020957">
        <w:t xml:space="preserve">figyelő adaptert valósít meg. </w:t>
      </w:r>
      <w:r>
        <w:t xml:space="preserve">Egyik fő sajátossága hogy a kéréseinket </w:t>
      </w:r>
      <w:r w:rsidR="003F452F">
        <w:t>deklaratív</w:t>
      </w:r>
      <w:r>
        <w:t xml:space="preserve"> nyelven kell megfogalmazni majd rendszer a kérésekhez megfelelő imperatív kódot generál</w:t>
      </w:r>
      <w:r w:rsidR="00960633">
        <w:t xml:space="preserve"> és futtat</w:t>
      </w:r>
      <w:r>
        <w:t xml:space="preserve">. </w:t>
      </w:r>
      <w:r w:rsidR="003F452F">
        <w:t>A keresés végrehajtáshoz szükséges kód generálódhat már fordítási időben, de lehetőség van futás időben is beolvasni a deklaratív mint</w:t>
      </w:r>
      <w:r w:rsidR="003B7860">
        <w:t>át majd</w:t>
      </w:r>
      <w:r w:rsidR="006B12C1">
        <w:t xml:space="preserve"> egyből felhasználni azt, így </w:t>
      </w:r>
      <w:r w:rsidR="00AD3CB9">
        <w:t>felhasználási terület</w:t>
      </w:r>
      <w:r w:rsidR="003B7860">
        <w:t xml:space="preserve"> </w:t>
      </w:r>
      <w:r w:rsidR="006B12C1">
        <w:t>független</w:t>
      </w:r>
      <w:r w:rsidR="003B7860">
        <w:t xml:space="preserve"> megoldások is hatékonyan megvalósíthatóak. </w:t>
      </w:r>
    </w:p>
    <w:p w:rsidR="00C5615E" w:rsidRDefault="00C5615E" w:rsidP="002E3A1F">
      <w:r>
        <w:t>Az eszköz működése során, mint azt a neve is sugallja, inkrementális technikát használ a minták illeszkedésének a megtalálásra.</w:t>
      </w:r>
      <w:r w:rsidR="00C36AE1">
        <w:t xml:space="preserve"> Ezt a </w:t>
      </w:r>
      <w:proofErr w:type="spellStart"/>
      <w:r w:rsidR="00C36AE1">
        <w:t>Rete</w:t>
      </w:r>
      <w:proofErr w:type="spellEnd"/>
      <w:r w:rsidR="00C36AE1">
        <w:t xml:space="preserve"> algoritmus felhasználásnak segítségével éri el, ami jól ismert a szabály alapú rendszerek területén. A rendszer bemenetként megkapja a modellt, illetve az EMF rendszertől jövő </w:t>
      </w:r>
      <w:proofErr w:type="spellStart"/>
      <w:proofErr w:type="gramStart"/>
      <w:r w:rsidR="00C36AE1">
        <w:t>notification-öket</w:t>
      </w:r>
      <w:proofErr w:type="spellEnd"/>
      <w:proofErr w:type="gramEnd"/>
      <w:r w:rsidR="00C36AE1">
        <w:t xml:space="preserve"> amik az adott modellre vonatkoznak. Ezek és a deklaratív minta alapján egy </w:t>
      </w:r>
      <w:proofErr w:type="spellStart"/>
      <w:r w:rsidR="00C36AE1">
        <w:t>Rete</w:t>
      </w:r>
      <w:proofErr w:type="spellEnd"/>
      <w:r w:rsidR="00C36AE1">
        <w:t xml:space="preserve"> szabály kiértékelő hálózat jön létre, am</w:t>
      </w:r>
      <w:r w:rsidR="00D441B5">
        <w:t xml:space="preserve">i feldolgozza az adott elemeket, majd megalkotja az eredményt. Ezen eredményeket egy automatikusan generált típushelyes hozzáférési réteg követ, ami az alkalmazások felé jelent kimenetet. A </w:t>
      </w:r>
      <w:proofErr w:type="spellStart"/>
      <w:r w:rsidR="00D441B5">
        <w:t>Rete</w:t>
      </w:r>
      <w:proofErr w:type="spellEnd"/>
      <w:r w:rsidR="00D441B5">
        <w:t xml:space="preserve"> hálózat nem szűnik meg addig, amíg az eredményére szükség van. Így a modell változása esetén a rendszer ugyanúgy megkapja az értesítéseket</w:t>
      </w:r>
      <w:r w:rsidR="00E84B4F">
        <w:t>, és a kimeneti</w:t>
      </w:r>
      <w:r w:rsidR="00D441B5">
        <w:t xml:space="preserve"> eredményhalmazt tovább tejreszti. Innen ered a megoldás inkrementális mivolta.</w:t>
      </w:r>
    </w:p>
    <w:p w:rsidR="003F452F" w:rsidRDefault="001400DF" w:rsidP="002E3A1F">
      <w:r>
        <w:t>A motivációs példában bemutatott zárak mintái</w:t>
      </w:r>
      <w:r w:rsidR="003F452F">
        <w:t xml:space="preserve"> a következőképp néz</w:t>
      </w:r>
      <w:r>
        <w:t>nek</w:t>
      </w:r>
      <w:r w:rsidR="003F452F">
        <w:t xml:space="preserve"> ki</w:t>
      </w:r>
      <w:r w:rsidR="00483B3A">
        <w:t xml:space="preserve"> </w:t>
      </w:r>
      <w:proofErr w:type="spellStart"/>
      <w:r w:rsidR="00483B3A">
        <w:t>IncQuery-ben</w:t>
      </w:r>
      <w:proofErr w:type="spellEnd"/>
      <w:r w:rsidR="003F452F">
        <w:t>:</w:t>
      </w:r>
    </w:p>
    <w:p w:rsidR="003F452F" w:rsidRDefault="003F452F" w:rsidP="003F452F">
      <w:pPr>
        <w:pStyle w:val="Kd"/>
        <w:ind w:left="720"/>
        <w:rPr>
          <w:rFonts w:ascii="Courier New" w:hAnsi="Courier New" w:cs="Courier New"/>
          <w:color w:val="2A00FF"/>
          <w:szCs w:val="20"/>
          <w:lang w:eastAsia="hu-HU"/>
        </w:rPr>
      </w:pPr>
      <w:proofErr w:type="gramStart"/>
      <w:r>
        <w:rPr>
          <w:rFonts w:ascii="Courier New" w:hAnsi="Courier New" w:cs="Courier New"/>
          <w:b/>
          <w:bCs/>
          <w:color w:val="7F0055"/>
          <w:szCs w:val="20"/>
          <w:lang w:eastAsia="hu-HU"/>
        </w:rPr>
        <w:t>import</w:t>
      </w:r>
      <w:proofErr w:type="gramEnd"/>
      <w:r>
        <w:rPr>
          <w:rFonts w:ascii="Courier New" w:hAnsi="Courier New" w:cs="Courier New"/>
          <w:color w:val="000000"/>
          <w:szCs w:val="20"/>
          <w:lang w:eastAsia="hu-HU"/>
        </w:rPr>
        <w:t xml:space="preserve"> </w:t>
      </w:r>
      <w:hyperlink r:id="rId11" w:history="1">
        <w:r w:rsidR="00012451">
          <w:rPr>
            <w:lang w:eastAsia="hu-HU"/>
          </w:rPr>
          <w:t>HTTP</w:t>
        </w:r>
        <w:r w:rsidRPr="003F452F">
          <w:rPr>
            <w:lang w:eastAsia="hu-HU"/>
          </w:rPr>
          <w:t>://WTSpec/2.0</w:t>
        </w:r>
      </w:hyperlink>
    </w:p>
    <w:p w:rsidR="003F452F" w:rsidRDefault="003F452F" w:rsidP="003F452F">
      <w:pPr>
        <w:pStyle w:val="Kd"/>
        <w:ind w:left="72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ctrUnit29(</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CtrlUnit29</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CtrlUnit29</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Fault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fFault</w:t>
      </w:r>
      <w:proofErr w:type="spellEnd"/>
      <w:r>
        <w:rPr>
          <w:rFonts w:ascii="Courier New" w:hAnsi="Courier New" w:cs="Courier New"/>
          <w:color w:val="000000"/>
          <w:sz w:val="20"/>
          <w:szCs w:val="20"/>
          <w:lang w:eastAsia="hu-HU"/>
        </w:rPr>
        <w:t>(C,</w:t>
      </w:r>
      <w:proofErr w:type="spellStart"/>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SystemFault</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CFault</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CFaultSysID</w:t>
      </w:r>
      <w:proofErr w:type="spellEnd"/>
      <w:r>
        <w:rPr>
          <w:rFonts w:ascii="Courier New" w:hAnsi="Courier New" w:cs="Courier New"/>
          <w:color w:val="000000"/>
          <w:sz w:val="20"/>
          <w:szCs w:val="20"/>
          <w:lang w:eastAsia="hu-HU"/>
        </w:rPr>
        <w:t>);</w:t>
      </w:r>
    </w:p>
    <w:p w:rsidR="001400DF" w:rsidRDefault="001400DF" w:rsidP="00AD3CB9">
      <w:pPr>
        <w:ind w:left="1440"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1400DF" w:rsidRPr="003F452F" w:rsidRDefault="001400DF" w:rsidP="00AD3CB9">
      <w:pPr>
        <w:pStyle w:val="Kd"/>
        <w:ind w:left="1440"/>
        <w:rPr>
          <w:rFonts w:ascii="Courier New" w:hAnsi="Courier New" w:cs="Courier New"/>
          <w:szCs w:val="20"/>
          <w:lang w:eastAsia="hu-HU"/>
        </w:rPr>
      </w:pP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lastRenderedPageBreak/>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 {</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description</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SysDesc</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itsWTCs</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,WTC);</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cycle</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Cycle</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gramStart"/>
      <w:r>
        <w:rPr>
          <w:rFonts w:ascii="Courier New" w:hAnsi="Courier New" w:cs="Courier New"/>
          <w:b/>
          <w:bCs/>
          <w:color w:val="001AAB"/>
          <w:sz w:val="20"/>
          <w:szCs w:val="20"/>
          <w:lang w:eastAsia="hu-HU"/>
        </w:rPr>
        <w:t>CtrlUnit44</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priority</w:t>
      </w:r>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WTC,</w:t>
      </w:r>
      <w:proofErr w:type="spellStart"/>
      <w:r>
        <w:rPr>
          <w:rFonts w:ascii="Courier New" w:hAnsi="Courier New" w:cs="Courier New"/>
          <w:color w:val="000000"/>
          <w:sz w:val="20"/>
          <w:szCs w:val="20"/>
          <w:lang w:eastAsia="hu-HU"/>
        </w:rPr>
        <w:t>Priority</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r>
        <w:rPr>
          <w:rFonts w:ascii="Courier New" w:hAnsi="Courier New" w:cs="Courier New"/>
          <w:b/>
          <w:bCs/>
          <w:color w:val="001AAB"/>
          <w:sz w:val="20"/>
          <w:szCs w:val="20"/>
          <w:lang w:eastAsia="hu-HU"/>
        </w:rPr>
        <w:t>CtrlUnit44</w:t>
      </w:r>
      <w:proofErr w:type="gramStart"/>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Input</w:t>
      </w:r>
      <w:proofErr w:type="gramEnd"/>
      <w:r>
        <w:rPr>
          <w:rFonts w:ascii="Courier New" w:hAnsi="Courier New" w:cs="Courier New"/>
          <w:b/>
          <w:bCs/>
          <w:color w:val="001AAB"/>
          <w:sz w:val="20"/>
          <w:szCs w:val="20"/>
          <w:lang w:eastAsia="hu-HU"/>
        </w:rPr>
        <w:t>__</w:t>
      </w:r>
      <w:proofErr w:type="spellStart"/>
      <w:r>
        <w:rPr>
          <w:rFonts w:ascii="Courier New" w:hAnsi="Courier New" w:cs="Courier New"/>
          <w:b/>
          <w:bCs/>
          <w:color w:val="001AAB"/>
          <w:sz w:val="20"/>
          <w:szCs w:val="20"/>
          <w:lang w:eastAsia="hu-HU"/>
        </w:rPr>
        <w:t>iInput</w:t>
      </w:r>
      <w:proofErr w:type="spellEnd"/>
      <w:r>
        <w:rPr>
          <w:rFonts w:ascii="Courier New" w:hAnsi="Courier New" w:cs="Courier New"/>
          <w:color w:val="000000"/>
          <w:sz w:val="20"/>
          <w:szCs w:val="20"/>
          <w:lang w:eastAsia="hu-HU"/>
        </w:rPr>
        <w:t>(WTC,Var);</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SystemVariable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Var,</w:t>
      </w:r>
      <w:proofErr w:type="spellStart"/>
      <w:r>
        <w:rPr>
          <w:rFonts w:ascii="Courier New" w:hAnsi="Courier New" w:cs="Courier New"/>
          <w:color w:val="000000"/>
          <w:sz w:val="20"/>
          <w:szCs w:val="20"/>
          <w:lang w:eastAsia="hu-HU"/>
        </w:rPr>
        <w:t>VarSysID</w:t>
      </w:r>
      <w:proofErr w:type="spellEnd"/>
      <w:r>
        <w:rPr>
          <w:rFonts w:ascii="Courier New" w:hAnsi="Courier New" w:cs="Courier New"/>
          <w:color w:val="000000"/>
          <w:sz w:val="20"/>
          <w:szCs w:val="20"/>
          <w:lang w:eastAsia="hu-HU"/>
        </w:rPr>
        <w:t>);</w:t>
      </w:r>
    </w:p>
    <w:p w:rsidR="001400DF" w:rsidRDefault="001400DF" w:rsidP="00AD3CB9">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7F0055"/>
          <w:sz w:val="20"/>
          <w:szCs w:val="20"/>
          <w:lang w:eastAsia="hu-HU"/>
        </w:rPr>
        <w:t>check</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VarSysID.equals</w:t>
      </w:r>
      <w:proofErr w:type="spellEnd"/>
      <w:r>
        <w:rPr>
          <w:rFonts w:ascii="Courier New" w:hAnsi="Courier New" w:cs="Courier New"/>
          <w:color w:val="000000"/>
          <w:sz w:val="20"/>
          <w:szCs w:val="20"/>
          <w:lang w:eastAsia="hu-HU"/>
        </w:rPr>
        <w:t>(</w:t>
      </w:r>
      <w:r>
        <w:rPr>
          <w:rFonts w:ascii="Courier New" w:hAnsi="Courier New" w:cs="Courier New"/>
          <w:color w:val="2A00FF"/>
          <w:sz w:val="20"/>
          <w:szCs w:val="20"/>
          <w:lang w:eastAsia="hu-HU"/>
        </w:rPr>
        <w:t>"VA_62"</w:t>
      </w:r>
      <w:r>
        <w:rPr>
          <w:rFonts w:ascii="Courier New" w:hAnsi="Courier New" w:cs="Courier New"/>
          <w:color w:val="000000"/>
          <w:sz w:val="20"/>
          <w:szCs w:val="20"/>
          <w:lang w:eastAsia="hu-HU"/>
        </w:rPr>
        <w:t>));</w:t>
      </w:r>
    </w:p>
    <w:p w:rsidR="003F452F" w:rsidRPr="001400DF" w:rsidRDefault="001400DF" w:rsidP="00AD3CB9">
      <w:pPr>
        <w:ind w:left="1922" w:firstLine="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3F452F" w:rsidRDefault="003F452F" w:rsidP="003F452F">
      <w:pPr>
        <w:rPr>
          <w:lang w:eastAsia="hu-HU"/>
        </w:rPr>
      </w:pPr>
      <w:r>
        <w:rPr>
          <w:lang w:eastAsia="hu-HU"/>
        </w:rPr>
        <w:t>Elsőre is minden fájl elején szük</w:t>
      </w:r>
      <w:r w:rsidR="004318D4">
        <w:rPr>
          <w:lang w:eastAsia="hu-HU"/>
        </w:rPr>
        <w:t xml:space="preserve">ségünk van importálni azon </w:t>
      </w:r>
      <w:proofErr w:type="spellStart"/>
      <w:r w:rsidR="004318D4">
        <w:rPr>
          <w:lang w:eastAsia="hu-HU"/>
        </w:rPr>
        <w:t>meta</w:t>
      </w:r>
      <w:r w:rsidR="004C7BCD">
        <w:rPr>
          <w:lang w:eastAsia="hu-HU"/>
        </w:rPr>
        <w:t>modellek</w:t>
      </w:r>
      <w:proofErr w:type="spellEnd"/>
      <w:r>
        <w:rPr>
          <w:lang w:eastAsia="hu-HU"/>
        </w:rPr>
        <w:t xml:space="preserve"> </w:t>
      </w:r>
      <w:r w:rsidR="00B81242">
        <w:rPr>
          <w:lang w:eastAsia="hu-HU"/>
        </w:rPr>
        <w:t>nevét,</w:t>
      </w:r>
      <w:r>
        <w:rPr>
          <w:lang w:eastAsia="hu-HU"/>
        </w:rPr>
        <w:t xml:space="preserve"> amiket </w:t>
      </w:r>
      <w:r w:rsidR="006749DA">
        <w:rPr>
          <w:lang w:eastAsia="hu-HU"/>
        </w:rPr>
        <w:t>használni</w:t>
      </w:r>
      <w:r>
        <w:rPr>
          <w:lang w:eastAsia="hu-HU"/>
        </w:rPr>
        <w:t xml:space="preserve"> szeretnénk. Később e modellek elemeire tudunk</w:t>
      </w:r>
      <w:r w:rsidR="00960633">
        <w:rPr>
          <w:lang w:eastAsia="hu-HU"/>
        </w:rPr>
        <w:t xml:space="preserve"> majd</w:t>
      </w:r>
      <w:r>
        <w:rPr>
          <w:lang w:eastAsia="hu-HU"/>
        </w:rPr>
        <w:t xml:space="preserve"> hivatkozni. </w:t>
      </w:r>
    </w:p>
    <w:p w:rsidR="00F21D36" w:rsidRDefault="003F452F" w:rsidP="001400DF">
      <w:pPr>
        <w:rPr>
          <w:lang w:eastAsia="hu-HU"/>
        </w:rPr>
      </w:pPr>
      <w:r>
        <w:rPr>
          <w:lang w:eastAsia="hu-HU"/>
        </w:rPr>
        <w:t xml:space="preserve">A minta deklarálása a </w:t>
      </w:r>
      <w:proofErr w:type="spellStart"/>
      <w:r>
        <w:rPr>
          <w:lang w:eastAsia="hu-HU"/>
        </w:rPr>
        <w:t>pattern</w:t>
      </w:r>
      <w:proofErr w:type="spellEnd"/>
      <w:r>
        <w:rPr>
          <w:lang w:eastAsia="hu-HU"/>
        </w:rPr>
        <w:t xml:space="preserve"> kulcsszóval kezdődik, majd a neve és a paraméter lista következik. A függvény törzsében </w:t>
      </w:r>
      <w:r w:rsidR="003407DC">
        <w:rPr>
          <w:lang w:eastAsia="hu-HU"/>
        </w:rPr>
        <w:t xml:space="preserve">egy mintát alakíthatunk ki az importált modell típusai és tulajdonságai alapján. Itt több illeszkedést is meghatározhatunk, ha ugyan az a változó több helyen is megjelenik, akkor nyílván szűkül annak a változónak az eredményhalmaza. A </w:t>
      </w:r>
      <w:proofErr w:type="spellStart"/>
      <w:r w:rsidR="003407DC">
        <w:rPr>
          <w:lang w:eastAsia="hu-HU"/>
        </w:rPr>
        <w:t>pattern</w:t>
      </w:r>
      <w:proofErr w:type="spellEnd"/>
      <w:r w:rsidR="003407DC">
        <w:rPr>
          <w:lang w:eastAsia="hu-HU"/>
        </w:rPr>
        <w:t xml:space="preserve"> eredményként csak a paraméterlistán megjelölt változók eredményhalmazával tér vissza. Ahol szükségünk van egy változóra azonban értéke számunkra lényegtelent, </w:t>
      </w:r>
      <w:r w:rsidR="00191F5F">
        <w:rPr>
          <w:lang w:eastAsia="hu-HU"/>
        </w:rPr>
        <w:t xml:space="preserve">azt az </w:t>
      </w:r>
      <w:r w:rsidR="003407DC">
        <w:rPr>
          <w:lang w:eastAsia="hu-HU"/>
        </w:rPr>
        <w:t xml:space="preserve">’_’ karakterrel kell kezdeni. </w:t>
      </w:r>
      <w:r w:rsidR="002B5475">
        <w:rPr>
          <w:lang w:eastAsia="hu-HU"/>
        </w:rPr>
        <w:t xml:space="preserve">A </w:t>
      </w:r>
      <w:r w:rsidR="00191F5F">
        <w:rPr>
          <w:lang w:eastAsia="hu-HU"/>
        </w:rPr>
        <w:t xml:space="preserve">mintánál a </w:t>
      </w:r>
      <w:r w:rsidR="002B5475">
        <w:rPr>
          <w:lang w:eastAsia="hu-HU"/>
        </w:rPr>
        <w:t xml:space="preserve">megfogalmazása során lehetőség van még már meglévő mintát újra felhasználni, logikai műveleteket alkalmazni, illetve tranzitív </w:t>
      </w:r>
      <w:proofErr w:type="spellStart"/>
      <w:r w:rsidR="002B5475">
        <w:rPr>
          <w:lang w:eastAsia="hu-HU"/>
        </w:rPr>
        <w:t>pattern</w:t>
      </w:r>
      <w:proofErr w:type="spellEnd"/>
      <w:r w:rsidR="002B5475">
        <w:rPr>
          <w:lang w:eastAsia="hu-HU"/>
        </w:rPr>
        <w:t xml:space="preserve"> is deklarálható. </w:t>
      </w:r>
    </w:p>
    <w:p w:rsidR="00056448" w:rsidRDefault="00056448" w:rsidP="00056448">
      <w:pPr>
        <w:pStyle w:val="Cmsor3"/>
        <w:rPr>
          <w:lang w:eastAsia="hu-HU"/>
        </w:rPr>
      </w:pPr>
      <w:bookmarkStart w:id="30" w:name="_Toc420251760"/>
      <w:r>
        <w:rPr>
          <w:lang w:eastAsia="hu-HU"/>
        </w:rPr>
        <w:t>EVM</w:t>
      </w:r>
      <w:bookmarkEnd w:id="30"/>
    </w:p>
    <w:p w:rsidR="006320D2" w:rsidRDefault="00791211" w:rsidP="00A14104">
      <w:pPr>
        <w:rPr>
          <w:lang w:eastAsia="hu-HU"/>
        </w:rPr>
      </w:pPr>
      <w:r>
        <w:rPr>
          <w:lang w:eastAsia="hu-HU"/>
        </w:rPr>
        <w:t>Az EVM</w:t>
      </w:r>
      <w:r w:rsidR="00A14104">
        <w:rPr>
          <w:lang w:eastAsia="hu-HU"/>
        </w:rPr>
        <w:fldChar w:fldCharType="begin"/>
      </w:r>
      <w:r w:rsidR="00A14104">
        <w:rPr>
          <w:lang w:eastAsia="hu-HU"/>
        </w:rPr>
        <w:instrText xml:space="preserve"> REF _Ref420149247 \r \h  \* MERGEFORMAT </w:instrText>
      </w:r>
      <w:r w:rsidR="00A14104">
        <w:rPr>
          <w:lang w:eastAsia="hu-HU"/>
        </w:rPr>
      </w:r>
      <w:r w:rsidR="00A14104">
        <w:rPr>
          <w:lang w:eastAsia="hu-HU"/>
        </w:rPr>
        <w:fldChar w:fldCharType="separate"/>
      </w:r>
      <w:r w:rsidR="0064586F">
        <w:rPr>
          <w:lang w:eastAsia="hu-HU"/>
        </w:rPr>
        <w:t>[14]</w:t>
      </w:r>
      <w:r w:rsidR="00A14104">
        <w:rPr>
          <w:lang w:eastAsia="hu-HU"/>
        </w:rPr>
        <w:fldChar w:fldCharType="end"/>
      </w:r>
      <w:r>
        <w:rPr>
          <w:lang w:eastAsia="hu-HU"/>
        </w:rPr>
        <w:t xml:space="preserve"> (</w:t>
      </w:r>
      <w:proofErr w:type="spellStart"/>
      <w:r>
        <w:rPr>
          <w:lang w:eastAsia="hu-HU"/>
        </w:rPr>
        <w:t>Event-driver</w:t>
      </w:r>
      <w:proofErr w:type="spellEnd"/>
      <w:r>
        <w:rPr>
          <w:lang w:eastAsia="hu-HU"/>
        </w:rPr>
        <w:t xml:space="preserve"> </w:t>
      </w:r>
      <w:proofErr w:type="spellStart"/>
      <w:r>
        <w:rPr>
          <w:lang w:eastAsia="hu-HU"/>
        </w:rPr>
        <w:t>Virtual</w:t>
      </w:r>
      <w:proofErr w:type="spellEnd"/>
      <w:r>
        <w:rPr>
          <w:lang w:eastAsia="hu-HU"/>
        </w:rPr>
        <w:t xml:space="preserve"> </w:t>
      </w:r>
      <w:proofErr w:type="spellStart"/>
      <w:r>
        <w:rPr>
          <w:lang w:eastAsia="hu-HU"/>
        </w:rPr>
        <w:t>Machine</w:t>
      </w:r>
      <w:proofErr w:type="spellEnd"/>
      <w:r>
        <w:rPr>
          <w:lang w:eastAsia="hu-HU"/>
        </w:rPr>
        <w:t>)</w:t>
      </w:r>
      <w:r w:rsidR="00A14104">
        <w:rPr>
          <w:lang w:eastAsia="hu-HU"/>
        </w:rPr>
        <w:t xml:space="preserve"> az </w:t>
      </w:r>
      <w:proofErr w:type="spellStart"/>
      <w:r w:rsidR="00A14104">
        <w:rPr>
          <w:lang w:eastAsia="hu-HU"/>
        </w:rPr>
        <w:t>IncQuery</w:t>
      </w:r>
      <w:proofErr w:type="spellEnd"/>
      <w:r w:rsidR="00A14104">
        <w:rPr>
          <w:lang w:eastAsia="hu-HU"/>
        </w:rPr>
        <w:t xml:space="preserve"> egy olyan kiegészítése, ami lehetővé teszi, hogy </w:t>
      </w:r>
      <w:r w:rsidR="00B3733C">
        <w:rPr>
          <w:lang w:eastAsia="hu-HU"/>
        </w:rPr>
        <w:t>modellen</w:t>
      </w:r>
      <w:r w:rsidR="00A14104">
        <w:rPr>
          <w:lang w:eastAsia="hu-HU"/>
        </w:rPr>
        <w:t xml:space="preserve"> </w:t>
      </w:r>
      <w:r w:rsidR="00A60765">
        <w:rPr>
          <w:lang w:eastAsia="hu-HU"/>
        </w:rPr>
        <w:t xml:space="preserve">könnyen </w:t>
      </w:r>
      <w:r w:rsidR="00A14104">
        <w:rPr>
          <w:lang w:eastAsia="hu-HU"/>
        </w:rPr>
        <w:t xml:space="preserve">folyamatos vizsgálatot </w:t>
      </w:r>
      <w:r w:rsidR="00806230">
        <w:rPr>
          <w:lang w:eastAsia="hu-HU"/>
        </w:rPr>
        <w:t>végezhessünk</w:t>
      </w:r>
      <w:r w:rsidR="00A14104">
        <w:rPr>
          <w:lang w:eastAsia="hu-HU"/>
        </w:rPr>
        <w:t xml:space="preserve">. A rendszer ezt szabályok segítségével éri el. </w:t>
      </w:r>
    </w:p>
    <w:p w:rsidR="007E191B" w:rsidRDefault="007E191B" w:rsidP="00A14104">
      <w:pPr>
        <w:rPr>
          <w:lang w:eastAsia="hu-HU"/>
        </w:rPr>
      </w:pPr>
      <w:r>
        <w:rPr>
          <w:lang w:eastAsia="hu-HU"/>
        </w:rPr>
        <w:t>A rendszer működtetéséhez a következő elemek szükségesek:</w:t>
      </w:r>
    </w:p>
    <w:p w:rsidR="007E191B" w:rsidRDefault="007E191B" w:rsidP="007E191B">
      <w:pPr>
        <w:pStyle w:val="Listaszerbekezds"/>
        <w:numPr>
          <w:ilvl w:val="0"/>
          <w:numId w:val="45"/>
        </w:numPr>
        <w:rPr>
          <w:lang w:eastAsia="hu-HU"/>
        </w:rPr>
      </w:pPr>
      <w:r>
        <w:rPr>
          <w:lang w:eastAsia="hu-HU"/>
        </w:rPr>
        <w:t xml:space="preserve">Egy ütemező, ami a megfelelő </w:t>
      </w:r>
      <w:proofErr w:type="spellStart"/>
      <w:r w:rsidR="00B81242">
        <w:rPr>
          <w:lang w:eastAsia="hu-HU"/>
        </w:rPr>
        <w:t>IncQuery</w:t>
      </w:r>
      <w:proofErr w:type="spellEnd"/>
      <w:r w:rsidR="00B81242">
        <w:rPr>
          <w:lang w:eastAsia="hu-HU"/>
        </w:rPr>
        <w:t xml:space="preserve"> </w:t>
      </w:r>
      <w:proofErr w:type="spellStart"/>
      <w:r w:rsidR="00B81242">
        <w:rPr>
          <w:lang w:eastAsia="hu-HU"/>
        </w:rPr>
        <w:t>engine</w:t>
      </w:r>
      <w:proofErr w:type="spellEnd"/>
      <w:r w:rsidR="00B81242">
        <w:rPr>
          <w:lang w:eastAsia="hu-HU"/>
        </w:rPr>
        <w:t xml:space="preserve"> objektumot kap</w:t>
      </w:r>
      <w:r>
        <w:rPr>
          <w:lang w:eastAsia="hu-HU"/>
        </w:rPr>
        <w:t xml:space="preserve"> meg.</w:t>
      </w:r>
    </w:p>
    <w:p w:rsidR="007E191B" w:rsidRDefault="007E191B" w:rsidP="007E191B">
      <w:pPr>
        <w:pStyle w:val="Listaszerbekezds"/>
        <w:numPr>
          <w:ilvl w:val="0"/>
          <w:numId w:val="45"/>
        </w:numPr>
        <w:rPr>
          <w:lang w:eastAsia="hu-HU"/>
        </w:rPr>
      </w:pPr>
      <w:r>
        <w:rPr>
          <w:lang w:eastAsia="hu-HU"/>
        </w:rPr>
        <w:t>Végrehajtási séma, ami az ütemezőnek szab meg feladatokat.</w:t>
      </w:r>
    </w:p>
    <w:p w:rsidR="007E191B" w:rsidRDefault="007E191B" w:rsidP="007E191B">
      <w:pPr>
        <w:pStyle w:val="Listaszerbekezds"/>
        <w:numPr>
          <w:ilvl w:val="0"/>
          <w:numId w:val="45"/>
        </w:numPr>
        <w:rPr>
          <w:lang w:eastAsia="hu-HU"/>
        </w:rPr>
      </w:pPr>
      <w:r>
        <w:rPr>
          <w:lang w:eastAsia="hu-HU"/>
        </w:rPr>
        <w:t>Szabályspecifikációk, amik a végrehajtási sémának</w:t>
      </w:r>
      <w:r w:rsidR="00173282">
        <w:rPr>
          <w:lang w:eastAsia="hu-HU"/>
        </w:rPr>
        <w:t xml:space="preserve"> adnak meg célokat. Egy szabály</w:t>
      </w:r>
      <w:r>
        <w:rPr>
          <w:lang w:eastAsia="hu-HU"/>
        </w:rPr>
        <w:t>leírás magában foglalja a megfigyelni kívánt objektumok mintázatát (</w:t>
      </w:r>
      <w:proofErr w:type="spellStart"/>
      <w:r>
        <w:rPr>
          <w:lang w:eastAsia="hu-HU"/>
        </w:rPr>
        <w:t>IncQuery</w:t>
      </w:r>
      <w:proofErr w:type="spellEnd"/>
      <w:r>
        <w:rPr>
          <w:lang w:eastAsia="hu-HU"/>
        </w:rPr>
        <w:t xml:space="preserve"> minta), és a megfigyelt objektumok különböző típusú változásaihoz társított feladatokat (Job).</w:t>
      </w:r>
    </w:p>
    <w:p w:rsidR="00F21D36" w:rsidRPr="000F5255" w:rsidRDefault="007E191B" w:rsidP="00B0751C">
      <w:pPr>
        <w:rPr>
          <w:lang w:eastAsia="hu-HU"/>
        </w:rPr>
      </w:pPr>
      <w:r>
        <w:rPr>
          <w:lang w:eastAsia="hu-HU"/>
        </w:rPr>
        <w:t xml:space="preserve">Az eszköz használatával tehát az </w:t>
      </w:r>
      <w:proofErr w:type="spellStart"/>
      <w:r>
        <w:rPr>
          <w:lang w:eastAsia="hu-HU"/>
        </w:rPr>
        <w:t>IncQuery</w:t>
      </w:r>
      <w:proofErr w:type="spellEnd"/>
      <w:r>
        <w:rPr>
          <w:lang w:eastAsia="hu-HU"/>
        </w:rPr>
        <w:t xml:space="preserve"> funkcionalitása nagyban nő, hisz hatékony megoldás nyújt a rendszer valós idejű nyomon követésére. </w:t>
      </w:r>
      <w:r w:rsidR="00B0751C">
        <w:rPr>
          <w:lang w:eastAsia="hu-HU"/>
        </w:rPr>
        <w:t xml:space="preserve">Így jó alapot </w:t>
      </w:r>
      <w:r w:rsidR="00B0751C">
        <w:rPr>
          <w:lang w:eastAsia="hu-HU"/>
        </w:rPr>
        <w:lastRenderedPageBreak/>
        <w:t xml:space="preserve">biztosíthat valós idejű modell </w:t>
      </w:r>
      <w:proofErr w:type="spellStart"/>
      <w:r w:rsidR="00B0751C">
        <w:rPr>
          <w:lang w:eastAsia="hu-HU"/>
        </w:rPr>
        <w:t>validációra</w:t>
      </w:r>
      <w:proofErr w:type="spellEnd"/>
      <w:r w:rsidR="00B0751C">
        <w:rPr>
          <w:lang w:eastAsia="hu-HU"/>
        </w:rPr>
        <w:t xml:space="preserve">, </w:t>
      </w:r>
      <w:proofErr w:type="spellStart"/>
      <w:r w:rsidR="00B0751C">
        <w:rPr>
          <w:lang w:eastAsia="hu-HU"/>
        </w:rPr>
        <w:t>szinkronizációra</w:t>
      </w:r>
      <w:proofErr w:type="spellEnd"/>
      <w:r w:rsidR="00B0751C">
        <w:rPr>
          <w:lang w:eastAsia="hu-HU"/>
        </w:rPr>
        <w:t xml:space="preserve"> vagy épp kollaboráció megvalósítására.</w:t>
      </w:r>
    </w:p>
    <w:p w:rsidR="002E3A1F" w:rsidRDefault="00E71585" w:rsidP="002E3A1F">
      <w:pPr>
        <w:pStyle w:val="Cmsor3"/>
      </w:pPr>
      <w:bookmarkStart w:id="31" w:name="_Toc420251761"/>
      <w:r>
        <w:t>Egyéb</w:t>
      </w:r>
      <w:r w:rsidR="002E3A1F">
        <w:t xml:space="preserve"> Eclipse által biztosított eszközök</w:t>
      </w:r>
      <w:bookmarkEnd w:id="31"/>
    </w:p>
    <w:p w:rsidR="002E3A1F" w:rsidRDefault="002E3A1F" w:rsidP="002E3A1F">
      <w:pPr>
        <w:pStyle w:val="Cmsor4"/>
      </w:pPr>
      <w:r>
        <w:t>Beépülő modul automatikus indítása</w:t>
      </w:r>
    </w:p>
    <w:p w:rsidR="002E3A1F" w:rsidRPr="00A10576" w:rsidRDefault="002E3A1F" w:rsidP="002E3A1F">
      <w:r>
        <w:t xml:space="preserve">Az Eclipse lehetőséget biztosít arra, hogy a rendszer elindítása után, bizonyos modulok mindenképp elinduljanak. Ehhez a modulon belül az egyik osztálynak meg kell valósítani az </w:t>
      </w:r>
      <w:proofErr w:type="spellStart"/>
      <w:r>
        <w:t>IStartup</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nevű interfészt és impl</w:t>
      </w:r>
      <w:r w:rsidR="00191F5F">
        <w:t xml:space="preserve">ementálni kell az </w:t>
      </w:r>
      <w:proofErr w:type="spellStart"/>
      <w:r w:rsidR="00191F5F">
        <w:t>earlyStartup</w:t>
      </w:r>
      <w:proofErr w:type="spellEnd"/>
      <w:r>
        <w:t xml:space="preserve"> függvényt. Ez a metódus a rendszer betöltődése után hívódik meg, tehát a rendszer alap szolgáltatásai, komponensei már biztosan elérhetőek. Így a </w:t>
      </w:r>
      <w:proofErr w:type="spellStart"/>
      <w:r>
        <w:t>plug-in</w:t>
      </w:r>
      <w:proofErr w:type="spellEnd"/>
      <w:r>
        <w:t xml:space="preserve"> kikerülheti a ren</w:t>
      </w:r>
      <w:r w:rsidR="00351C40">
        <w:t>dszer alapértelmezett komponens</w:t>
      </w:r>
      <w:r>
        <w:t xml:space="preserve"> betöltőd</w:t>
      </w:r>
      <w:r w:rsidR="00BD6022">
        <w:t xml:space="preserve">ési szabályát a </w:t>
      </w:r>
      <w:proofErr w:type="spellStart"/>
      <w:r w:rsidR="00BD6022">
        <w:t>lazy</w:t>
      </w:r>
      <w:proofErr w:type="spellEnd"/>
      <w:r w:rsidR="00BD6022">
        <w:t xml:space="preserve"> </w:t>
      </w:r>
      <w:proofErr w:type="spellStart"/>
      <w:r w:rsidR="00BD6022">
        <w:t>loadingot</w:t>
      </w:r>
      <w:proofErr w:type="spellEnd"/>
      <w:r w:rsidR="00BD6022">
        <w:t>, ami csak igény eseti betöltődést jelentene.</w:t>
      </w:r>
      <w:r w:rsidR="00545E80">
        <w:t xml:space="preserve"> </w:t>
      </w:r>
    </w:p>
    <w:p w:rsidR="002E3A1F" w:rsidRDefault="002E3A1F" w:rsidP="002E3A1F">
      <w:pPr>
        <w:pStyle w:val="Cmsor4"/>
      </w:pPr>
      <w:r>
        <w:t xml:space="preserve">Erőforrás jelölés </w:t>
      </w:r>
    </w:p>
    <w:p w:rsidR="002E3A1F" w:rsidRPr="00E85E1F" w:rsidRDefault="002E3A1F" w:rsidP="002E3A1F">
      <w:r>
        <w:t xml:space="preserve">A rendszer használata során tipikusan előforduló eset, hogy bizonyos erőforrásokhoz bizonyos információt kell csatolni, például szintaktikai hiba a fájlban, erőforrás nem elérhető stb. A rendszerben minden egyes erőforrás az </w:t>
      </w:r>
      <w:proofErr w:type="spellStart"/>
      <w:r>
        <w:t>IResource</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interfészt valósítja meg, ennek pedig a </w:t>
      </w:r>
      <w:proofErr w:type="spellStart"/>
      <w:r>
        <w:t>createMarker</w:t>
      </w:r>
      <w:proofErr w:type="spellEnd"/>
      <w:r>
        <w:t xml:space="preserve"> nevű függvényével társíthatunk jelzést az adott elemhez. A társított információk szinte bárhol megjelenhetnek, a projekt nézetben, az elem szerkesztőjében stb., de ezek tipikusan szintén megjelennek a rendszerszintű </w:t>
      </w:r>
      <w:proofErr w:type="spellStart"/>
      <w:r>
        <w:t>Problems</w:t>
      </w:r>
      <w:proofErr w:type="spellEnd"/>
      <w:r>
        <w:t xml:space="preserve"> az az a problémák nevezetű nézetben. </w:t>
      </w:r>
    </w:p>
    <w:p w:rsidR="002E3A1F" w:rsidRDefault="00EB06C8" w:rsidP="002E3A1F">
      <w:pPr>
        <w:pStyle w:val="Cmsor4"/>
      </w:pPr>
      <w:r>
        <w:t>Feladatok</w:t>
      </w:r>
      <w:r w:rsidR="00CD49C8">
        <w:t xml:space="preserve"> ütemezett</w:t>
      </w:r>
      <w:r>
        <w:t xml:space="preserve"> végrehajtása</w:t>
      </w:r>
    </w:p>
    <w:p w:rsidR="002E3A1F" w:rsidRPr="003D5C4F" w:rsidRDefault="002E3A1F" w:rsidP="002E3A1F">
      <w:r>
        <w:t>Az Eclipse régebbi verzióinál problémásak voltak a rendszert kiegészítő egyéb műveletek végrehajtásai. Tipikus problémaként jelent meg</w:t>
      </w:r>
      <w:r w:rsidR="00B81242">
        <w:t>,</w:t>
      </w:r>
      <w:r>
        <w:t xml:space="preserve"> hogy az egyes műveleteket nehézkesen lehetett ütemezni, kölcsönös kizárás megvalósítása problémás volt, mi több gyakran előfordult az is, hogy a folyamat lefutása közben a rendszer nem reagált egy ideig, hisz a folyamat blokkolta azt. Ezek kiküszöbölésére hozták létre a Job</w:t>
      </w:r>
      <w:r w:rsidR="00012451">
        <w:fldChar w:fldCharType="begin"/>
      </w:r>
      <w:r w:rsidR="00012451">
        <w:instrText xml:space="preserve"> REF _Ref420061688 \r \h </w:instrText>
      </w:r>
      <w:r w:rsidR="00012451">
        <w:fldChar w:fldCharType="separate"/>
      </w:r>
      <w:r w:rsidR="0064586F">
        <w:t>[9]</w:t>
      </w:r>
      <w:r w:rsidR="00012451">
        <w:fldChar w:fldCharType="end"/>
      </w:r>
      <w:r>
        <w:t xml:space="preserve"> osztályt. Használata emlékeztethet a </w:t>
      </w:r>
      <w:proofErr w:type="spellStart"/>
      <w:r>
        <w:t>Thread</w:t>
      </w:r>
      <w:proofErr w:type="spellEnd"/>
      <w:r>
        <w:t xml:space="preserve"> osztályra, azonban jóval többet tud nála. Akár csak a </w:t>
      </w:r>
      <w:proofErr w:type="spellStart"/>
      <w:r>
        <w:t>Thread</w:t>
      </w:r>
      <w:proofErr w:type="spellEnd"/>
      <w:r>
        <w:t xml:space="preserve"> delegált </w:t>
      </w:r>
      <w:proofErr w:type="spellStart"/>
      <w:r>
        <w:t>Runnable</w:t>
      </w:r>
      <w:proofErr w:type="spellEnd"/>
      <w:r>
        <w:t xml:space="preserve"> interfészénél, itt is egy </w:t>
      </w:r>
      <w:proofErr w:type="spellStart"/>
      <w:r>
        <w:t>run</w:t>
      </w:r>
      <w:proofErr w:type="spellEnd"/>
      <w:r>
        <w:t xml:space="preserve"> metódust kell megvalósítani, azonban itt egy </w:t>
      </w:r>
      <w:proofErr w:type="spellStart"/>
      <w:r>
        <w:t>IProgressMonitor</w:t>
      </w:r>
      <w:proofErr w:type="spellEnd"/>
      <w:r>
        <w:t xml:space="preserve"> típusú objektumot is kap a metódus. A </w:t>
      </w:r>
      <w:proofErr w:type="spellStart"/>
      <w:r>
        <w:t>ProgressMonitor</w:t>
      </w:r>
      <w:proofErr w:type="spellEnd"/>
      <w:r>
        <w:t xml:space="preserve"> segítségével a felhasználó számára jelezhetünk, hogy a végrehajtás épp milyen fázisban van, illetve kezelhetjük segítségével, ha épp a felhasználó megs</w:t>
      </w:r>
      <w:r w:rsidR="00B81242">
        <w:t xml:space="preserve">zakította a feladatot. Egy </w:t>
      </w:r>
      <w:proofErr w:type="spellStart"/>
      <w:r w:rsidR="00B81242">
        <w:t>j</w:t>
      </w:r>
      <w:r>
        <w:t>ob</w:t>
      </w:r>
      <w:proofErr w:type="spellEnd"/>
      <w:r>
        <w:t xml:space="preserve"> fő tulajdonságai közé tartozik, hogy menny</w:t>
      </w:r>
      <w:r w:rsidR="00097233">
        <w:t>ire kritikus a lefutása (</w:t>
      </w:r>
      <w:proofErr w:type="spellStart"/>
      <w:r w:rsidR="00097233" w:rsidRPr="00097233">
        <w:t>priority</w:t>
      </w:r>
      <w:proofErr w:type="spellEnd"/>
      <w:r>
        <w:t xml:space="preserve">), </w:t>
      </w:r>
      <w:r>
        <w:lastRenderedPageBreak/>
        <w:t>rendszerszintű feladat-e, tehát szükség van-e arra hogy a felhasználót értesítsük a végrehajtásról, illetve hogy milyen más feladatokkal futtatható együtt</w:t>
      </w:r>
      <w:r w:rsidR="00097233">
        <w:t>,</w:t>
      </w:r>
      <w:r>
        <w:t xml:space="preserve"> melyekkel zárják k</w:t>
      </w:r>
      <w:r w:rsidR="00B81242">
        <w:t>i egymást (</w:t>
      </w:r>
      <w:proofErr w:type="spellStart"/>
      <w:r w:rsidR="00B81242">
        <w:t>SchedulingRules</w:t>
      </w:r>
      <w:proofErr w:type="spellEnd"/>
      <w:r w:rsidR="00B81242">
        <w:t xml:space="preserve">). A </w:t>
      </w:r>
      <w:proofErr w:type="spellStart"/>
      <w:r w:rsidR="00B81242">
        <w:t>j</w:t>
      </w:r>
      <w:r>
        <w:t>ob</w:t>
      </w:r>
      <w:proofErr w:type="spellEnd"/>
      <w:r>
        <w:t xml:space="preserve"> objektumok végrehajtását komplexebben a statikus </w:t>
      </w:r>
      <w:proofErr w:type="spellStart"/>
      <w:r>
        <w:t>Platfrom</w:t>
      </w:r>
      <w:proofErr w:type="spellEnd"/>
      <w:r>
        <w:t xml:space="preserve"> osztálytól elkért </w:t>
      </w:r>
      <w:proofErr w:type="spellStart"/>
      <w:r>
        <w:t>IJobManager</w:t>
      </w:r>
      <w:proofErr w:type="spellEnd"/>
      <w:r>
        <w:t xml:space="preserve"> interfészt megvalósító objektummal lehet. Ilyen műveletek lehetnek például a feladatok újra ütemezése, futás időben történő feladatokhoz tartozó dinamikus erőforrás zárolás vagy épp feladatok végrehajtása közben megjelenő események figyelése.</w:t>
      </w:r>
    </w:p>
    <w:p w:rsidR="002E3A1F" w:rsidRDefault="00CD49C8" w:rsidP="002E3A1F">
      <w:pPr>
        <w:pStyle w:val="Cmsor4"/>
      </w:pPr>
      <w:r>
        <w:t>Feladatok egyszeri végrehajtása</w:t>
      </w:r>
      <w:r w:rsidR="002E3A1F">
        <w:t xml:space="preserve"> </w:t>
      </w:r>
    </w:p>
    <w:p w:rsidR="002E3A1F" w:rsidRPr="00694CCB" w:rsidRDefault="002E3A1F" w:rsidP="002E3A1F">
      <w:r>
        <w:t xml:space="preserve">Akár csak a Job esetében az </w:t>
      </w:r>
      <w:proofErr w:type="spellStart"/>
      <w:r>
        <w:t>IHandler</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interfészt megval</w:t>
      </w:r>
      <w:r w:rsidR="00B81242">
        <w:t>ósító</w:t>
      </w:r>
      <w:r>
        <w:t xml:space="preserve"> osztályok is tipikusan egy komplexebb műveletet valósítanak. Azonban míg az előző esetében a hangsúly tipikusan a többszörös, ütemezett lefutáson van, itt azonban inkább egyszeri lefutásról beszélhetünk. Ahhoz hogy egy osztály megvalósíthassa ezt a tulajdonságot az </w:t>
      </w:r>
      <w:proofErr w:type="spellStart"/>
      <w:r>
        <w:t>IHandler</w:t>
      </w:r>
      <w:proofErr w:type="spellEnd"/>
      <w:r>
        <w:t xml:space="preserve"> interfészt kell megvalósítania. Ebben több függvény közül a legfontosabb az </w:t>
      </w:r>
      <w:proofErr w:type="spellStart"/>
      <w:r>
        <w:t>execute</w:t>
      </w:r>
      <w:proofErr w:type="spellEnd"/>
      <w:r>
        <w:t xml:space="preserve"> nevű függvény, ez hívódik meg végrehajtáskor. Az interfészt megvalósító osztályt a rendszertől elkért, </w:t>
      </w:r>
      <w:proofErr w:type="spellStart"/>
      <w:r>
        <w:t>IHanderService</w:t>
      </w:r>
      <w:proofErr w:type="spellEnd"/>
      <w:r>
        <w:t xml:space="preserve"> típusú objektum segítségével lehet futtatni. Ez mellett azonban lehetőség van implicit módon is meghívni az adott osztályt. A platformon belül jó példa erre a menüpontok vagy billentyűzet események kötése ilyen utasításokhoz. Ekkor a rendszer az adott </w:t>
      </w:r>
      <w:proofErr w:type="spellStart"/>
      <w:r>
        <w:t>trigger</w:t>
      </w:r>
      <w:proofErr w:type="spellEnd"/>
      <w:r>
        <w:t xml:space="preserve"> eseményre, például egy menüpont kiválasztása, meghívja a hozzárendelt utasítást.</w:t>
      </w:r>
    </w:p>
    <w:p w:rsidR="002E3A1F" w:rsidRDefault="002C2D7E" w:rsidP="002E3A1F">
      <w:pPr>
        <w:pStyle w:val="Cmsor4"/>
      </w:pPr>
      <w:r>
        <w:t>Beállítások kezelése</w:t>
      </w:r>
    </w:p>
    <w:p w:rsidR="002E3A1F" w:rsidRDefault="002E3A1F" w:rsidP="002E3A1F">
      <w:r>
        <w:t>Mint minden komplexebb platform esetén, itt is szükség volt egy központosított beállítások kezelőre. Ennek egyik legnagyobb előnye, hogy így a rendszer az összes beállítást egy közpon</w:t>
      </w:r>
      <w:r w:rsidR="00097233">
        <w:t>ti helyen tudja kezelni, mind</w:t>
      </w:r>
      <w:r>
        <w:t xml:space="preserve"> fizikailag és mind grafikus felületileg. Ahhoz hogy egy </w:t>
      </w:r>
      <w:proofErr w:type="spellStart"/>
      <w:r>
        <w:t>plug-in</w:t>
      </w:r>
      <w:proofErr w:type="spellEnd"/>
      <w:r>
        <w:t xml:space="preserve"> képes legyen a rendszer ilyen szolgáltatását használni a </w:t>
      </w:r>
      <w:proofErr w:type="spellStart"/>
      <w:r>
        <w:t>plugins.xml-ben</w:t>
      </w:r>
      <w:proofErr w:type="spellEnd"/>
      <w:r>
        <w:t xml:space="preserve"> egy osztályt kell beregisztrálni, aminek az ősosztálya </w:t>
      </w:r>
      <w:proofErr w:type="spellStart"/>
      <w:r>
        <w:t>AbstractPreferenceInitializer</w:t>
      </w:r>
      <w:proofErr w:type="spellEnd"/>
      <w:r w:rsidR="00B81242">
        <w:fldChar w:fldCharType="begin"/>
      </w:r>
      <w:r w:rsidR="00B81242">
        <w:instrText xml:space="preserve"> REF _Ref420061688 \r \h </w:instrText>
      </w:r>
      <w:r w:rsidR="00B81242">
        <w:fldChar w:fldCharType="separate"/>
      </w:r>
      <w:r w:rsidR="0064586F">
        <w:t>[9]</w:t>
      </w:r>
      <w:r w:rsidR="00B81242">
        <w:fldChar w:fldCharType="end"/>
      </w:r>
      <w:r>
        <w:t xml:space="preserve"> </w:t>
      </w:r>
      <w:r w:rsidR="00B81242">
        <w:t>kell,</w:t>
      </w:r>
      <w:r>
        <w:t xml:space="preserve"> hogy legyen. Itt két függvényt kell felüldefiniálnunk. Az </w:t>
      </w:r>
      <w:proofErr w:type="spellStart"/>
      <w:r w:rsidRPr="00FD1A7B">
        <w:t>initializeDefaultPreferences</w:t>
      </w:r>
      <w:proofErr w:type="spellEnd"/>
      <w:r>
        <w:t xml:space="preserve"> nevűt a rendszer akkor hívja meg, ha elsőre szeretne hozzáférni az itt kezelt értékekhez, vagy alapbeállításra szeretné a rendszer helyezni a</w:t>
      </w:r>
      <w:r w:rsidR="009559C3">
        <w:t>z</w:t>
      </w:r>
      <w:r>
        <w:t xml:space="preserve"> értékeket. A másik függvény, a </w:t>
      </w:r>
      <w:proofErr w:type="spellStart"/>
      <w:r>
        <w:t>setProperties</w:t>
      </w:r>
      <w:proofErr w:type="spellEnd"/>
      <w:r>
        <w:t xml:space="preserve"> pedig akkor hívódik meg, ha rendszer az értékeket szeretnék beállítani. Egy fontos pontja lehet az ilyen beállítás kezelőknek, hogy szinten mindig tartalmaznak egy figyelőt, ami kiértesít bizonyos általunk meghatározott érték változások esetén. Ez azért hasznos mert így </w:t>
      </w:r>
      <w:r>
        <w:lastRenderedPageBreak/>
        <w:t>kényelmesen, futás időben lehetőségünk nyílik megváltoztatni a modulunk működését, funkcionalitását.</w:t>
      </w:r>
    </w:p>
    <w:p w:rsidR="002E3A1F" w:rsidRPr="00F45F01" w:rsidRDefault="002E3A1F" w:rsidP="002E3A1F">
      <w:r>
        <w:t xml:space="preserve">Ahhoz hogy a beállítások megtudjanak jelenni az Eclipse beállítások menüpontjában, szükség van arra, hogy a </w:t>
      </w:r>
      <w:proofErr w:type="spellStart"/>
      <w:r>
        <w:t>plugins.xml</w:t>
      </w:r>
      <w:proofErr w:type="spellEnd"/>
      <w:r>
        <w:t xml:space="preserve"> fájlba beregisztráljunk egy </w:t>
      </w:r>
      <w:proofErr w:type="spellStart"/>
      <w:r>
        <w:t>IWorkbenchPreferencePage</w:t>
      </w:r>
      <w:proofErr w:type="spellEnd"/>
      <w:r>
        <w:t xml:space="preserve"> interfészt megvalósító osztályt. Itt, mint az Eclipse többi grafikus felületénél az SWT könyvtár segítségével építhetünk felületet a beállításainknak. </w:t>
      </w:r>
    </w:p>
    <w:p w:rsidR="002E3A1F" w:rsidRDefault="00D53D39" w:rsidP="002E3A1F">
      <w:pPr>
        <w:pStyle w:val="Cmsor4"/>
      </w:pPr>
      <w:r>
        <w:t>Projekt leíró használata</w:t>
      </w:r>
    </w:p>
    <w:p w:rsidR="002E3A1F" w:rsidRPr="007216F6" w:rsidRDefault="002E3A1F" w:rsidP="002E3A1F">
      <w:r>
        <w:t>Ahhoz hogy az Eclipse re</w:t>
      </w:r>
      <w:r w:rsidR="00D23C81">
        <w:t>ndszerén belül komolyabb projekt</w:t>
      </w:r>
      <w:r>
        <w:t>kezelés</w:t>
      </w:r>
      <w:r w:rsidR="00D23C81">
        <w:t xml:space="preserve">t valósítsunk meg, tipikusan </w:t>
      </w:r>
      <w:r>
        <w:t>információt kell hozzárendelnünk a projektekhez. Egy lehetőség lehet, hogy az adott információkat a projecten belül fájlokban tároljuk, azonban így nem jól különülnek</w:t>
      </w:r>
      <w:r w:rsidR="00B81242">
        <w:t xml:space="preserve"> el</w:t>
      </w:r>
      <w:r w:rsidR="00CC7E5A">
        <w:t xml:space="preserve"> a projekt </w:t>
      </w:r>
      <w:proofErr w:type="spellStart"/>
      <w:r w:rsidR="00CC7E5A">
        <w:t>meta</w:t>
      </w:r>
      <w:r>
        <w:t>adatai</w:t>
      </w:r>
      <w:proofErr w:type="spellEnd"/>
      <w:r>
        <w:t xml:space="preserve"> és a valós erőforrások, amiken dolgozni szeretnénk. Erre adhat megoldást a Project </w:t>
      </w:r>
      <w:proofErr w:type="spellStart"/>
      <w:r>
        <w:t>Nature</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nevű szolgáltatása a rendszernek. Saját projekt környezet definiálása után lehetőségünk nyílik a projektet megjelölni, majd különféle információk társítani a projekthez. E szolgáltatás használata igen gyakori, hisz a rendszer által létrehozott projektről is ennek segít</w:t>
      </w:r>
      <w:r w:rsidR="00CC7E5A">
        <w:t>ségével derül ki, hogy például J</w:t>
      </w:r>
      <w:r>
        <w:t>ava vagy c++ projektek-e. Annak ellenére, hogy a rendszeren belülről egy jól elkülönített adatokról beszélünk, valójában a projektek ilyen jellegű leírója minden egyes projekt gyökér könyv</w:t>
      </w:r>
      <w:r w:rsidR="001009AB">
        <w:t>tárában található meg, a „</w:t>
      </w:r>
      <w:proofErr w:type="gramStart"/>
      <w:r w:rsidR="003A6116">
        <w:t>.project</w:t>
      </w:r>
      <w:proofErr w:type="gramEnd"/>
      <w:r>
        <w:t>” fájlban.</w:t>
      </w:r>
    </w:p>
    <w:p w:rsidR="002E3A1F" w:rsidRDefault="003A6116" w:rsidP="002E3A1F">
      <w:pPr>
        <w:pStyle w:val="Cmsor4"/>
      </w:pPr>
      <w:r>
        <w:t>Nézet és Perspektíva</w:t>
      </w:r>
    </w:p>
    <w:p w:rsidR="002E3A1F" w:rsidRPr="000444EC" w:rsidRDefault="002E3A1F" w:rsidP="002E3A1F">
      <w:r>
        <w:t xml:space="preserve">Ha megoldásunkat szeretnénk grafikus megjelenítéssel is kiegészíteni, akkor ehhez egy </w:t>
      </w:r>
      <w:proofErr w:type="spellStart"/>
      <w:r>
        <w:t>ViewPart</w:t>
      </w:r>
      <w:proofErr w:type="spellEnd"/>
      <w:r>
        <w:t xml:space="preserve"> osztályból leszármazó osztályt kell megvalósítanunk. A </w:t>
      </w:r>
      <w:proofErr w:type="spellStart"/>
      <w:r>
        <w:t>plug-in</w:t>
      </w:r>
      <w:proofErr w:type="spellEnd"/>
      <w:r>
        <w:t xml:space="preserve"> leírójába való beregisztrálás után az SWT eszközei segítségével felépíthetjük a grafikus felületünket, majd az meg is jelenik az Eclipse „Show </w:t>
      </w:r>
      <w:proofErr w:type="spellStart"/>
      <w:r>
        <w:t>View</w:t>
      </w:r>
      <w:proofErr w:type="spellEnd"/>
      <w:r>
        <w:t>” ablakában kiválasztható opcióként. Azonban ha egy feladat elvégzése során tipikusan több nézetre van szükségünk, azokat könnyen egy úgynevezett perspektívába gyűjth</w:t>
      </w:r>
      <w:r w:rsidR="00B81242">
        <w:t>etjük össze. A perspektívát</w:t>
      </w:r>
      <w:r>
        <w:t xml:space="preserve"> maga a felhasználó is összeállíthatja vagy fejlesztési időben is lehetőség van összeállítani. Ehhez az </w:t>
      </w:r>
      <w:proofErr w:type="spellStart"/>
      <w:r>
        <w:t>IPerspectiveFactory</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t xml:space="preserve"> megvalósítása majd a modul leíróba való regisztráció szükséges.</w:t>
      </w:r>
    </w:p>
    <w:p w:rsidR="002E3A1F" w:rsidRDefault="007616B6" w:rsidP="002E3A1F">
      <w:pPr>
        <w:pStyle w:val="Cmsor4"/>
      </w:pPr>
      <w:r>
        <w:t>Grafikus felület és adatok összekötése</w:t>
      </w:r>
    </w:p>
    <w:p w:rsidR="002E3A1F" w:rsidRDefault="002E3A1F" w:rsidP="002E3A1F">
      <w:r>
        <w:t xml:space="preserve">A </w:t>
      </w:r>
      <w:proofErr w:type="spellStart"/>
      <w:r>
        <w:t>JFace</w:t>
      </w:r>
      <w:proofErr w:type="spellEnd"/>
      <w:r w:rsidR="00012451">
        <w:fldChar w:fldCharType="begin"/>
      </w:r>
      <w:r w:rsidR="00012451">
        <w:instrText xml:space="preserve"> REF _Ref420061688 \r \h </w:instrText>
      </w:r>
      <w:r w:rsidR="00012451">
        <w:fldChar w:fldCharType="separate"/>
      </w:r>
      <w:r w:rsidR="0064586F">
        <w:t>[9]</w:t>
      </w:r>
      <w:r w:rsidR="00012451">
        <w:fldChar w:fldCharType="end"/>
      </w:r>
      <w:r w:rsidR="00727068">
        <w:t xml:space="preserve"> az Eclipse </w:t>
      </w:r>
      <w:proofErr w:type="spellStart"/>
      <w:r w:rsidR="00727068">
        <w:t>P</w:t>
      </w:r>
      <w:r>
        <w:t>latfrom</w:t>
      </w:r>
      <w:proofErr w:type="spellEnd"/>
      <w:r>
        <w:t xml:space="preserve"> SWT grafikus könyvtárat kiegészítő MVC az az modell, nézet vezérlő megvalósítása. Lényegében ez lehetőséget biztosít arra, hogy az </w:t>
      </w:r>
      <w:r>
        <w:lastRenderedPageBreak/>
        <w:t xml:space="preserve">adott vezérlőhöz, adatokat kössük és bármelyik megváltozása esetén a másik fél követi ezt a módosítást. Többek között ilyen grafikus elem </w:t>
      </w:r>
      <w:proofErr w:type="spellStart"/>
      <w:r>
        <w:t>JFace</w:t>
      </w:r>
      <w:proofErr w:type="spellEnd"/>
      <w:r>
        <w:t xml:space="preserve"> keretein belül a fanézet, lista, táblázat is. Az eszközkönyvtár az </w:t>
      </w:r>
      <w:proofErr w:type="spellStart"/>
      <w:r>
        <w:t>SWT-ben</w:t>
      </w:r>
      <w:proofErr w:type="spellEnd"/>
      <w:r>
        <w:t xml:space="preserve"> lévő elemekre épül rá, a </w:t>
      </w:r>
      <w:proofErr w:type="spellStart"/>
      <w:r>
        <w:t>JFace</w:t>
      </w:r>
      <w:proofErr w:type="spellEnd"/>
      <w:r>
        <w:t xml:space="preserve"> segítségével megvalósított komponenseket az SWT által nyújtott interfészeken keresztül is elérhetőek, így nagy rugalmasságot biztosítva a két API közt.</w:t>
      </w:r>
    </w:p>
    <w:p w:rsidR="002E3A1F" w:rsidRDefault="002E3A1F" w:rsidP="002E3A1F">
      <w:pPr>
        <w:pStyle w:val="Cmsor2"/>
      </w:pPr>
      <w:r>
        <w:t xml:space="preserve"> </w:t>
      </w:r>
      <w:bookmarkStart w:id="32" w:name="_Toc420251762"/>
      <w:r>
        <w:t>Jersey</w:t>
      </w:r>
      <w:bookmarkEnd w:id="32"/>
    </w:p>
    <w:p w:rsidR="002E3A1F" w:rsidRPr="004A6916" w:rsidRDefault="002E3A1F" w:rsidP="002E3A1F">
      <w:r>
        <w:t>A Jersey</w:t>
      </w:r>
      <w:r w:rsidR="00A439A3">
        <w:fldChar w:fldCharType="begin"/>
      </w:r>
      <w:r w:rsidR="00A439A3">
        <w:instrText xml:space="preserve"> REF _Ref420051567 \r \h </w:instrText>
      </w:r>
      <w:r w:rsidR="00A439A3">
        <w:fldChar w:fldCharType="separate"/>
      </w:r>
      <w:r w:rsidR="0064586F">
        <w:t>[15]</w:t>
      </w:r>
      <w:r w:rsidR="00A439A3">
        <w:fldChar w:fldCharType="end"/>
      </w:r>
      <w:r>
        <w:t xml:space="preserve"> egy olyan server és kliens oldali komponenst nyújt, ami </w:t>
      </w:r>
      <w:r w:rsidR="00E0137A">
        <w:t>REST</w:t>
      </w:r>
      <w:r>
        <w:t xml:space="preserve"> szolgáltatások használatát teszi lehetővé. Kompatibilis implementációt nyújt a JAX-RS szabvánnyal, így más, a szabványt megvalósító komponensekkel is szabadon használható. </w:t>
      </w:r>
    </w:p>
    <w:p w:rsidR="002E3A1F" w:rsidRDefault="00E0137A" w:rsidP="002E3A1F">
      <w:pPr>
        <w:pStyle w:val="Cmsor3"/>
      </w:pPr>
      <w:bookmarkStart w:id="33" w:name="_Toc420251763"/>
      <w:r>
        <w:t>REST</w:t>
      </w:r>
      <w:bookmarkEnd w:id="33"/>
    </w:p>
    <w:p w:rsidR="002E3A1F" w:rsidRDefault="002E3A1F" w:rsidP="002E3A1F">
      <w:r>
        <w:t xml:space="preserve">Hálózati kommunikáció terén az egyik </w:t>
      </w:r>
      <w:r w:rsidR="00C96758">
        <w:t xml:space="preserve">legelterjedtebb architektúra a </w:t>
      </w:r>
      <w:r w:rsidR="00E0137A">
        <w:t>REST</w:t>
      </w:r>
      <w:r w:rsidR="00015783">
        <w:fldChar w:fldCharType="begin"/>
      </w:r>
      <w:r w:rsidR="00015783">
        <w:instrText xml:space="preserve"> REF _Ref420051681 \r \h </w:instrText>
      </w:r>
      <w:r w:rsidR="00015783">
        <w:fldChar w:fldCharType="separate"/>
      </w:r>
      <w:r w:rsidR="0064586F">
        <w:t>[16]</w:t>
      </w:r>
      <w:r w:rsidR="00015783">
        <w:fldChar w:fldCharType="end"/>
      </w:r>
      <w:r>
        <w:t xml:space="preserve">. A felépítés lényege hogy a kliensek kéréseket küldenek a szerver felé, majd az feldolgozza őket és válasz küld vissza. Tipikusan </w:t>
      </w:r>
      <w:r w:rsidR="00012451">
        <w:t>HTTP</w:t>
      </w:r>
      <w:r>
        <w:t xml:space="preserve"> protokoll</w:t>
      </w:r>
      <w:r w:rsidR="00C96758">
        <w:t xml:space="preserve">t használnak a </w:t>
      </w:r>
      <w:r w:rsidR="00E0137A">
        <w:t>REST</w:t>
      </w:r>
      <w:r w:rsidR="00C96758">
        <w:t xml:space="preserve"> megvalósítására</w:t>
      </w:r>
      <w:r>
        <w:t xml:space="preserve"> hisz az általa használt címzési struktúra, az URL nagy kifejező készséget biztosít a kérések megvalósítására. A kliens felé továbbítandó válaszok formátumára nincs megkötés</w:t>
      </w:r>
      <w:r w:rsidR="00361883">
        <w:t>,</w:t>
      </w:r>
      <w:r>
        <w:t xml:space="preserve"> azonban a legtöbbször a hatékonyság miatt valamilyen kompakt formátumot használnak például XML vagy JSON. </w:t>
      </w:r>
    </w:p>
    <w:p w:rsidR="002E3A1F" w:rsidRDefault="002E3A1F" w:rsidP="002E3A1F">
      <w:r>
        <w:t>Az architektúra fő tulajdonságai:</w:t>
      </w:r>
    </w:p>
    <w:p w:rsidR="002E3A1F" w:rsidRDefault="002E3A1F" w:rsidP="002E3A1F">
      <w:pPr>
        <w:numPr>
          <w:ilvl w:val="0"/>
          <w:numId w:val="23"/>
        </w:numPr>
      </w:pPr>
      <w:r>
        <w:t>Kliens – szerver felépítés: A kliens és a szerver jól elkülöníthetőek egymástól, azok kommunikációja egy egységes interfész segítségével valósul meg.</w:t>
      </w:r>
    </w:p>
    <w:p w:rsidR="002E3A1F" w:rsidRDefault="002E3A1F" w:rsidP="002E3A1F">
      <w:pPr>
        <w:numPr>
          <w:ilvl w:val="0"/>
          <w:numId w:val="23"/>
        </w:numPr>
      </w:pPr>
      <w:r>
        <w:t xml:space="preserve">Állapotmentesség: A szerver nem tárolja el az egyes kliensek állapotait, nem veszi figyelembe azt, hogy régebben a klienssel mit kommunikált. Épp ezrét a kliensnek mindig pontosan specifikálni kell az ő állapotát a kérése mellett, hogy megfelelő választ kaphasson. </w:t>
      </w:r>
    </w:p>
    <w:p w:rsidR="002E3A1F" w:rsidRDefault="002E3A1F" w:rsidP="002E3A1F">
      <w:pPr>
        <w:numPr>
          <w:ilvl w:val="0"/>
          <w:numId w:val="23"/>
        </w:numPr>
      </w:pPr>
      <w:proofErr w:type="spellStart"/>
      <w:r>
        <w:t>Gyorsítótárazhatóság</w:t>
      </w:r>
      <w:proofErr w:type="spellEnd"/>
      <w:r>
        <w:t xml:space="preserve">: A rendszer lehetőséget biztosíthat arra, hogy az egyes lekérések eredménye eltárolódjon majd újbóli lekérés esetén a régebbi eredmény kerüljön feldolgozásra. Ez nagyban </w:t>
      </w:r>
      <w:r w:rsidR="00361883">
        <w:t>csökkentheti</w:t>
      </w:r>
      <w:r>
        <w:t xml:space="preserve"> a válaszidőt, azonban bizonyos esetekben elavult adatokkal való munkához </w:t>
      </w:r>
      <w:r>
        <w:lastRenderedPageBreak/>
        <w:t xml:space="preserve">vezethet, így fontos specifikálni, </w:t>
      </w:r>
      <w:r w:rsidR="00361883">
        <w:t xml:space="preserve">hogy mely adatok kerülhetnek </w:t>
      </w:r>
      <w:proofErr w:type="spellStart"/>
      <w:r w:rsidR="00361883">
        <w:t>gyo</w:t>
      </w:r>
      <w:r>
        <w:t>rsítótárazás</w:t>
      </w:r>
      <w:proofErr w:type="spellEnd"/>
      <w:r>
        <w:t xml:space="preserve"> alá és melyek nem.</w:t>
      </w:r>
    </w:p>
    <w:p w:rsidR="002E3A1F" w:rsidRDefault="002E3A1F" w:rsidP="002E3A1F">
      <w:pPr>
        <w:numPr>
          <w:ilvl w:val="0"/>
          <w:numId w:val="23"/>
        </w:numPr>
      </w:pPr>
      <w:r>
        <w:t xml:space="preserve">Erőforrások kezelése: Minden egyes </w:t>
      </w:r>
      <w:r w:rsidR="007B490A">
        <w:t>erőforrásnak egyértelmű, egyedi</w:t>
      </w:r>
      <w:r>
        <w:t xml:space="preserve"> azonosítója és elérése van. A kliensnek lehetősége van ezen erőforrásokat lekérdezni, illetve azokon műveleteket végezni. A kliens kérései mindig önleírók, egyértelműen határozzák meg a szándékot. </w:t>
      </w:r>
    </w:p>
    <w:p w:rsidR="00C96758" w:rsidRDefault="00C96758" w:rsidP="00C96758">
      <w:r>
        <w:t xml:space="preserve">A </w:t>
      </w:r>
      <w:r w:rsidR="00E0137A">
        <w:t>REST</w:t>
      </w:r>
      <w:r>
        <w:t xml:space="preserve"> műveletei a kliens oldaláról:</w:t>
      </w:r>
    </w:p>
    <w:p w:rsidR="00C96758" w:rsidRDefault="00C96758" w:rsidP="00C96758">
      <w:pPr>
        <w:pStyle w:val="Listaszerbekezds"/>
        <w:numPr>
          <w:ilvl w:val="0"/>
          <w:numId w:val="33"/>
        </w:numPr>
      </w:pPr>
      <w:proofErr w:type="spellStart"/>
      <w:r>
        <w:t>Get</w:t>
      </w:r>
      <w:proofErr w:type="spellEnd"/>
      <w:r>
        <w:t>: Egy erőforrás vagy azzal kapcsolatos adatok lekérése.</w:t>
      </w:r>
    </w:p>
    <w:p w:rsidR="00C96758" w:rsidRDefault="00C96758" w:rsidP="00C96758">
      <w:pPr>
        <w:pStyle w:val="Listaszerbekezds"/>
        <w:numPr>
          <w:ilvl w:val="0"/>
          <w:numId w:val="33"/>
        </w:numPr>
      </w:pPr>
      <w:proofErr w:type="spellStart"/>
      <w:r>
        <w:t>Put</w:t>
      </w:r>
      <w:proofErr w:type="spellEnd"/>
      <w:r>
        <w:t>: Egy elem tulajdonságainak megváltoztatására.</w:t>
      </w:r>
    </w:p>
    <w:p w:rsidR="00C96758" w:rsidRDefault="00C96758" w:rsidP="00C96758">
      <w:pPr>
        <w:pStyle w:val="Listaszerbekezds"/>
        <w:numPr>
          <w:ilvl w:val="0"/>
          <w:numId w:val="33"/>
        </w:numPr>
      </w:pPr>
      <w:r>
        <w:t>Post: Új példány felvétele a rendszerbe.</w:t>
      </w:r>
    </w:p>
    <w:p w:rsidR="00C96758" w:rsidRDefault="00C96758" w:rsidP="00C96758">
      <w:pPr>
        <w:pStyle w:val="Listaszerbekezds"/>
        <w:numPr>
          <w:ilvl w:val="0"/>
          <w:numId w:val="33"/>
        </w:numPr>
      </w:pPr>
      <w:proofErr w:type="spellStart"/>
      <w:r>
        <w:t>Delete</w:t>
      </w:r>
      <w:proofErr w:type="spellEnd"/>
      <w:r>
        <w:t>: Elem törlésére szolgáló művelet.</w:t>
      </w:r>
    </w:p>
    <w:p w:rsidR="00C96758" w:rsidRPr="00982472" w:rsidRDefault="00C96758" w:rsidP="006F2AD1">
      <w:r>
        <w:t xml:space="preserve">A műveletek paraméterei </w:t>
      </w:r>
      <w:r w:rsidR="00012451">
        <w:t>HTTP</w:t>
      </w:r>
      <w:r>
        <w:t xml:space="preserve"> esetén az</w:t>
      </w:r>
      <w:r w:rsidR="00CC7E5A">
        <w:t xml:space="preserve"> elérni kívánt cím végén jelennek</w:t>
      </w:r>
      <w:r>
        <w:t xml:space="preserve"> meg. Azonban e protokoll használata esetén a művelet megnevezése a kérés fejében, nem pedig a címében szerepel.</w:t>
      </w:r>
    </w:p>
    <w:p w:rsidR="002E3A1F" w:rsidRDefault="002E3A1F" w:rsidP="002E3A1F">
      <w:pPr>
        <w:pStyle w:val="Cmsor3"/>
      </w:pPr>
      <w:bookmarkStart w:id="34" w:name="_Toc420251764"/>
      <w:r>
        <w:t>JSON</w:t>
      </w:r>
      <w:bookmarkEnd w:id="34"/>
    </w:p>
    <w:p w:rsidR="002E3A1F" w:rsidRPr="00982472" w:rsidRDefault="002E3A1F" w:rsidP="002E3A1F">
      <w:r>
        <w:t xml:space="preserve">Teljes nevén JavaScript </w:t>
      </w:r>
      <w:proofErr w:type="spellStart"/>
      <w:r>
        <w:t>Object</w:t>
      </w:r>
      <w:proofErr w:type="spellEnd"/>
      <w:r>
        <w:t xml:space="preserve"> </w:t>
      </w:r>
      <w:proofErr w:type="spellStart"/>
      <w:r>
        <w:t>Nation</w:t>
      </w:r>
      <w:proofErr w:type="spellEnd"/>
      <w:r w:rsidR="00151679">
        <w:fldChar w:fldCharType="begin"/>
      </w:r>
      <w:r w:rsidR="00151679">
        <w:instrText xml:space="preserve"> REF _Ref420051749 \r \h </w:instrText>
      </w:r>
      <w:r w:rsidR="00151679">
        <w:fldChar w:fldCharType="separate"/>
      </w:r>
      <w:r w:rsidR="0064586F">
        <w:t>[17]</w:t>
      </w:r>
      <w:r w:rsidR="00151679">
        <w:fldChar w:fldCharType="end"/>
      </w:r>
      <w:r>
        <w:t xml:space="preserve"> mint a nevéből is mutatkozik egy JavaScriptből átvett leíró szerkezet. Fő erőssége, hogy sikeresen egyesít olyan tulajdonságokat, mint az ember számára is könnyű olvashatóság, kompakt méret és magas ábrázoló készség. Az objektumok mellett még két struktúra ábrázolása is megoldott a formátumban. Ezek a lista és a párosított kulcs-adat halmazok. Így lényegében alkalmas bármilyen programozási nyelvvel való használatra, hisz ezen adatszerkezetei segítségével nagy lefedést biztosít bármely nyelv elemeire. A formátumot főleg a web világában használják, adatok küldésére és fogadásá</w:t>
      </w:r>
      <w:r w:rsidR="009425C5">
        <w:t>ra viszonylag kis méret</w:t>
      </w:r>
      <w:r>
        <w:t>igénye és gyors feldolgozhatósága miatt.</w:t>
      </w:r>
    </w:p>
    <w:p w:rsidR="002E3A1F" w:rsidRDefault="00CB26A3" w:rsidP="00CB26A3">
      <w:pPr>
        <w:pStyle w:val="Cmsor1"/>
      </w:pPr>
      <w:bookmarkStart w:id="35" w:name="_Toc420251765"/>
      <w:r>
        <w:lastRenderedPageBreak/>
        <w:t>Áttekintés</w:t>
      </w:r>
      <w:bookmarkEnd w:id="35"/>
    </w:p>
    <w:p w:rsidR="005515C5" w:rsidRPr="005515C5" w:rsidRDefault="005515C5" w:rsidP="005515C5">
      <w:r>
        <w:t>Munkám során több technológiát és módszert is alkalmaztam, így most itt ezek kulcs pontjait mutatom be, majd a következő fejezetben részletesen is áttekintem megoldásom menetét.</w:t>
      </w:r>
    </w:p>
    <w:p w:rsidR="00460F84" w:rsidRPr="00460F84" w:rsidRDefault="00720B74" w:rsidP="00720B74">
      <w:pPr>
        <w:pStyle w:val="Cmsor2"/>
      </w:pPr>
      <w:bookmarkStart w:id="36" w:name="_Toc420251766"/>
      <w:r>
        <w:rPr>
          <w:noProof/>
          <w:lang w:eastAsia="hu-HU"/>
        </w:rPr>
        <mc:AlternateContent>
          <mc:Choice Requires="wps">
            <w:drawing>
              <wp:anchor distT="0" distB="0" distL="114300" distR="114300" simplePos="0" relativeHeight="251697152" behindDoc="0" locked="0" layoutInCell="1" allowOverlap="1" wp14:anchorId="4168A310" wp14:editId="66446ABC">
                <wp:simplePos x="0" y="0"/>
                <wp:positionH relativeFrom="column">
                  <wp:posOffset>1905</wp:posOffset>
                </wp:positionH>
                <wp:positionV relativeFrom="paragraph">
                  <wp:posOffset>3768891</wp:posOffset>
                </wp:positionV>
                <wp:extent cx="5287010" cy="635"/>
                <wp:effectExtent l="0" t="0" r="0" b="0"/>
                <wp:wrapTopAndBottom/>
                <wp:docPr id="146" name="Szövegdoboz 146"/>
                <wp:cNvGraphicFramePr/>
                <a:graphic xmlns:a="http://schemas.openxmlformats.org/drawingml/2006/main">
                  <a:graphicData uri="http://schemas.microsoft.com/office/word/2010/wordprocessingShape">
                    <wps:wsp>
                      <wps:cNvSpPr txBox="1"/>
                      <wps:spPr>
                        <a:xfrm>
                          <a:off x="0" y="0"/>
                          <a:ext cx="5287010" cy="635"/>
                        </a:xfrm>
                        <a:prstGeom prst="rect">
                          <a:avLst/>
                        </a:prstGeom>
                        <a:solidFill>
                          <a:prstClr val="white"/>
                        </a:solidFill>
                        <a:ln>
                          <a:noFill/>
                        </a:ln>
                        <a:effectLst/>
                      </wps:spPr>
                      <wps:txbx>
                        <w:txbxContent>
                          <w:bookmarkStart w:id="37" w:name="_Ref420169260"/>
                          <w:p w:rsidR="00806230" w:rsidRPr="004F6581" w:rsidRDefault="00806230"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10</w:t>
                            </w:r>
                            <w:r>
                              <w:rPr>
                                <w:noProof/>
                              </w:rPr>
                              <w:fldChar w:fldCharType="end"/>
                            </w:r>
                            <w:r>
                              <w:t>. ábra</w:t>
                            </w:r>
                            <w:bookmarkEnd w:id="37"/>
                            <w:r>
                              <w:t xml:space="preserve"> Kliens - Szerver </w:t>
                            </w:r>
                            <w:proofErr w:type="spellStart"/>
                            <w:r>
                              <w:t>felpítése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68A310" id="Szövegdoboz 146" o:spid="_x0000_s1145" type="#_x0000_t202" style="position:absolute;left:0;text-align:left;margin-left:.15pt;margin-top:296.75pt;width:416.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" stroked="f">
                <v:textbox style="mso-fit-shape-to-text:t" inset="0,0,0,0">
                  <w:txbxContent>
                    <w:bookmarkStart w:id="38" w:name="_Ref420169260"/>
                    <w:p w:rsidR="00806230" w:rsidRPr="004F6581" w:rsidRDefault="00806230" w:rsidP="00720B74">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10</w:t>
                      </w:r>
                      <w:r>
                        <w:rPr>
                          <w:noProof/>
                        </w:rPr>
                        <w:fldChar w:fldCharType="end"/>
                      </w:r>
                      <w:r>
                        <w:t>. ábra</w:t>
                      </w:r>
                      <w:bookmarkEnd w:id="38"/>
                      <w:r>
                        <w:t xml:space="preserve"> Kliens - Szerver </w:t>
                      </w:r>
                      <w:proofErr w:type="spellStart"/>
                      <w:r>
                        <w:t>felpítése</w:t>
                      </w:r>
                      <w:proofErr w:type="spellEnd"/>
                    </w:p>
                  </w:txbxContent>
                </v:textbox>
                <w10:wrap type="topAndBottom"/>
              </v:shape>
            </w:pict>
          </mc:Fallback>
        </mc:AlternateContent>
      </w:r>
      <w:r w:rsidR="00BE5315" w:rsidRPr="00BE5315">
        <w:rPr>
          <w:noProof/>
          <w:lang w:eastAsia="hu-HU"/>
        </w:rPr>
        <mc:AlternateContent>
          <mc:Choice Requires="wpg">
            <w:drawing>
              <wp:anchor distT="0" distB="0" distL="114300" distR="114300" simplePos="0" relativeHeight="251685888" behindDoc="0" locked="0" layoutInCell="1" allowOverlap="1" wp14:anchorId="69BFAAE7" wp14:editId="790C3C60">
                <wp:simplePos x="0" y="0"/>
                <wp:positionH relativeFrom="column">
                  <wp:posOffset>2015</wp:posOffset>
                </wp:positionH>
                <wp:positionV relativeFrom="paragraph">
                  <wp:posOffset>452755</wp:posOffset>
                </wp:positionV>
                <wp:extent cx="5287010" cy="3319145"/>
                <wp:effectExtent l="0" t="0" r="27940" b="33655"/>
                <wp:wrapTopAndBottom/>
                <wp:docPr id="12" name="Csoportba foglalás 74"/>
                <wp:cNvGraphicFramePr/>
                <a:graphic xmlns:a="http://schemas.openxmlformats.org/drawingml/2006/main">
                  <a:graphicData uri="http://schemas.microsoft.com/office/word/2010/wordprocessingGroup">
                    <wpg:wgp>
                      <wpg:cNvGrpSpPr/>
                      <wpg:grpSpPr>
                        <a:xfrm>
                          <a:off x="0" y="0"/>
                          <a:ext cx="5287010" cy="3319145"/>
                          <a:chOff x="0" y="0"/>
                          <a:chExt cx="5287010" cy="3319463"/>
                        </a:xfrm>
                      </wpg:grpSpPr>
                      <wpg:grpSp>
                        <wpg:cNvPr id="13" name="Csoportba foglalás 13"/>
                        <wpg:cNvGrpSpPr/>
                        <wpg:grpSpPr>
                          <a:xfrm>
                            <a:off x="0" y="477100"/>
                            <a:ext cx="5287010" cy="2667740"/>
                            <a:chOff x="0" y="477100"/>
                            <a:chExt cx="6637020" cy="3349211"/>
                          </a:xfrm>
                        </wpg:grpSpPr>
                        <wps:wsp>
                          <wps:cNvPr id="14" name="Téglalap 14"/>
                          <wps:cNvSpPr/>
                          <wps:spPr>
                            <a:xfrm>
                              <a:off x="0" y="544648"/>
                              <a:ext cx="3361690" cy="32816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églalap 15"/>
                          <wps:cNvSpPr>
                            <a:spLocks noChangeArrowheads="1"/>
                          </wps:cNvSpPr>
                          <wps:spPr bwMode="auto">
                            <a:xfrm>
                              <a:off x="1817054" y="550308"/>
                              <a:ext cx="1544636" cy="349745"/>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wps:txbx>
                          <wps:bodyPr vert="horz" wrap="square" lIns="91440" tIns="45720" rIns="91440" bIns="45720" numCol="1" anchor="ctr" anchorCtr="0" compatLnSpc="1">
                            <a:prstTxWarp prst="textNoShape">
                              <a:avLst/>
                            </a:prstTxWarp>
                          </wps:bodyPr>
                        </wps:wsp>
                        <wps:wsp>
                          <wps:cNvPr id="16" name="Téglalap 16"/>
                          <wps:cNvSpPr>
                            <a:spLocks noChangeArrowheads="1"/>
                          </wps:cNvSpPr>
                          <wps:spPr bwMode="auto">
                            <a:xfrm>
                              <a:off x="2079908" y="841299"/>
                              <a:ext cx="1274762" cy="360304"/>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wps:txbx>
                          <wps:bodyPr vert="horz" wrap="square" lIns="91440" tIns="45720" rIns="91440" bIns="45720" numCol="1" anchor="ctr" anchorCtr="0" compatLnSpc="1">
                            <a:prstTxWarp prst="textNoShape">
                              <a:avLst/>
                            </a:prstTxWarp>
                          </wps:bodyPr>
                        </wps:wsp>
                        <wpg:grpSp>
                          <wpg:cNvPr id="17" name="Csoportba foglalás 17"/>
                          <wpg:cNvGrpSpPr/>
                          <wpg:grpSpPr>
                            <a:xfrm>
                              <a:off x="169545" y="1373304"/>
                              <a:ext cx="3029586" cy="2277111"/>
                              <a:chOff x="169545" y="1373304"/>
                              <a:chExt cx="3002978" cy="2257426"/>
                            </a:xfrm>
                          </wpg:grpSpPr>
                          <wpg:grpSp>
                            <wpg:cNvPr id="18" name="Csoportba foglalás 18"/>
                            <wpg:cNvGrpSpPr/>
                            <wpg:grpSpPr>
                              <a:xfrm>
                                <a:off x="169545" y="1373304"/>
                                <a:ext cx="3002978" cy="2257426"/>
                                <a:chOff x="169545" y="1373304"/>
                                <a:chExt cx="4679865" cy="3476025"/>
                              </a:xfrm>
                            </wpg:grpSpPr>
                            <wps:wsp>
                              <wps:cNvPr id="19" name="Téglalap 19"/>
                              <wps:cNvSpPr/>
                              <wps:spPr>
                                <a:xfrm>
                                  <a:off x="169545" y="1373306"/>
                                  <a:ext cx="4679863" cy="3476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églalap 20"/>
                              <wps:cNvSpPr/>
                              <wps:spPr>
                                <a:xfrm>
                                  <a:off x="2719391" y="1373304"/>
                                  <a:ext cx="2130019" cy="50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Zár tároló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36234" y="1759184"/>
                                <a:ext cx="1831887" cy="1188562"/>
                                <a:chOff x="336234" y="1759184"/>
                                <a:chExt cx="1831887" cy="1188562"/>
                              </a:xfrm>
                            </wpg:grpSpPr>
                            <wps:wsp>
                              <wps:cNvPr id="22" name="Téglalap 22"/>
                              <wps:cNvSpPr/>
                              <wps:spPr>
                                <a:xfrm>
                                  <a:off x="336234" y="17687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Téglalap 23"/>
                              <wps:cNvSpPr/>
                              <wps:spPr>
                                <a:xfrm>
                                  <a:off x="1225145" y="17591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 name="Csoportba foglalás 24"/>
                            <wpg:cNvGrpSpPr/>
                            <wpg:grpSpPr>
                              <a:xfrm>
                                <a:off x="488634" y="1911584"/>
                                <a:ext cx="1831887" cy="1188562"/>
                                <a:chOff x="488634" y="1911584"/>
                                <a:chExt cx="1831887" cy="1188562"/>
                              </a:xfrm>
                            </wpg:grpSpPr>
                            <wps:wsp>
                              <wps:cNvPr id="25" name="Téglalap 25"/>
                              <wps:cNvSpPr/>
                              <wps:spPr>
                                <a:xfrm>
                                  <a:off x="488634" y="19211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Téglalap 26"/>
                              <wps:cNvSpPr/>
                              <wps:spPr>
                                <a:xfrm>
                                  <a:off x="1377545" y="19115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Csoportba foglalás 27"/>
                            <wpg:cNvGrpSpPr/>
                            <wpg:grpSpPr>
                              <a:xfrm>
                                <a:off x="641034" y="2063984"/>
                                <a:ext cx="1831887" cy="1188562"/>
                                <a:chOff x="641034" y="2063984"/>
                                <a:chExt cx="1831887" cy="1188562"/>
                              </a:xfrm>
                            </wpg:grpSpPr>
                            <wps:wsp>
                              <wps:cNvPr id="28" name="Téglalap 28"/>
                              <wps:cNvSpPr/>
                              <wps:spPr>
                                <a:xfrm>
                                  <a:off x="641034" y="20735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w:t>
                                    </w:r>
                                    <w:proofErr w:type="spellStart"/>
                                    <w:r>
                                      <w:rPr>
                                        <w:rFonts w:asciiTheme="minorHAnsi" w:hAnsi="Calibri" w:cstheme="minorBidi"/>
                                        <w:color w:val="000000"/>
                                        <w:kern w:val="24"/>
                                      </w:rPr>
                                      <w:t>eiq</w:t>
                                    </w:r>
                                    <w:proofErr w:type="spellEnd"/>
                                    <w:r>
                                      <w:rPr>
                                        <w:rFonts w:asciiTheme="minorHAnsi" w:hAnsi="Calibri" w:cstheme="minorBidi"/>
                                        <w:color w:val="000000"/>
                                        <w:kern w:val="24"/>
                                      </w:rPr>
                                      <w:t xml:space="preserve"> </w:t>
                                    </w:r>
                                    <w:proofErr w:type="gramStart"/>
                                    <w:r>
                                      <w:rPr>
                                        <w:rFonts w:asciiTheme="minorHAnsi" w:hAnsi="Calibri" w:cstheme="minorBidi"/>
                                        <w:color w:val="000000"/>
                                        <w:kern w:val="24"/>
                                      </w:rPr>
                                      <w:t>és .</w:t>
                                    </w:r>
                                    <w:proofErr w:type="spellStart"/>
                                    <w:r>
                                      <w:rPr>
                                        <w:rFonts w:asciiTheme="minorHAnsi" w:hAnsi="Calibri" w:cstheme="minorBidi"/>
                                        <w:color w:val="000000"/>
                                        <w:kern w:val="24"/>
                                      </w:rPr>
                                      <w:t>binds</w:t>
                                    </w:r>
                                    <w:proofErr w:type="spellEnd"/>
                                    <w:proofErr w:type="gramEnd"/>
                                    <w:r>
                                      <w:rPr>
                                        <w:rFonts w:asciiTheme="minorHAnsi" w:hAnsi="Calibri" w:cstheme="minorBidi"/>
                                        <w:color w:val="000000"/>
                                        <w:kern w:val="24"/>
                                      </w:rPr>
                                      <w:br/>
                                      <w:t>fájlok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églalap 29"/>
                              <wps:cNvSpPr/>
                              <wps:spPr>
                                <a:xfrm>
                                  <a:off x="1529945" y="2063984"/>
                                  <a:ext cx="942976" cy="295276"/>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0" name="Csoportba foglalás 30"/>
                            <wpg:cNvGrpSpPr/>
                            <wpg:grpSpPr>
                              <a:xfrm>
                                <a:off x="793434" y="2216384"/>
                                <a:ext cx="1831887" cy="1188562"/>
                                <a:chOff x="793434" y="2216384"/>
                                <a:chExt cx="1831887" cy="1188562"/>
                              </a:xfrm>
                            </wpg:grpSpPr>
                            <wps:wsp>
                              <wps:cNvPr id="31" name="Téglalap 31"/>
                              <wps:cNvSpPr/>
                              <wps:spPr>
                                <a:xfrm>
                                  <a:off x="793434" y="2225909"/>
                                  <a:ext cx="1831887" cy="1179037"/>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proofErr w:type="gramStart"/>
                                    <w:r>
                                      <w:rPr>
                                        <w:rFonts w:asciiTheme="minorHAnsi" w:hAnsi="Calibri" w:cstheme="minorBidi"/>
                                        <w:color w:val="000000"/>
                                        <w:kern w:val="24"/>
                                      </w:rPr>
                                      <w:t>zár</w:t>
                                    </w:r>
                                    <w:proofErr w:type="gramEnd"/>
                                    <w:r>
                                      <w:rPr>
                                        <w:rFonts w:asciiTheme="minorHAnsi" w:hAnsi="Calibri" w:cstheme="minorBidi"/>
                                        <w:color w:val="000000"/>
                                        <w:kern w:val="24"/>
                                      </w:rPr>
                                      <w:t xml:space="preserve"> definíciók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églalap 32"/>
                              <wps:cNvSpPr/>
                              <wps:spPr>
                                <a:xfrm>
                                  <a:off x="1621724" y="2216384"/>
                                  <a:ext cx="1003597" cy="2952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36000" rIns="91440" bIns="36000" numCol="1" spcCol="0" rtlCol="0" fromWordArt="0" anchor="ctr" anchorCtr="0" forceAA="0" compatLnSpc="1">
                                <a:prstTxWarp prst="textNoShape">
                                  <a:avLst/>
                                </a:prstTxWarp>
                                <a:noAutofit/>
                              </wps:bodyPr>
                            </wps:wsp>
                          </wpg:grpSp>
                        </wpg:grpSp>
                        <wpg:grpSp>
                          <wpg:cNvPr id="47" name="Csoportba foglalás 47"/>
                          <wpg:cNvGrpSpPr/>
                          <wpg:grpSpPr>
                            <a:xfrm>
                              <a:off x="3625215" y="1464746"/>
                              <a:ext cx="3011805" cy="2361565"/>
                              <a:chOff x="3625215" y="1464746"/>
                              <a:chExt cx="3579849" cy="3396947"/>
                            </a:xfrm>
                          </wpg:grpSpPr>
                          <wps:wsp>
                            <wps:cNvPr id="48" name="Téglalap 48"/>
                            <wps:cNvSpPr/>
                            <wps:spPr>
                              <a:xfrm>
                                <a:off x="4120539" y="1464746"/>
                                <a:ext cx="3084525" cy="33969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9" name="Csoportba foglalás 49"/>
                            <wpg:cNvGrpSpPr/>
                            <wpg:grpSpPr>
                              <a:xfrm>
                                <a:off x="3926000" y="2516649"/>
                                <a:ext cx="329787" cy="1499130"/>
                                <a:chOff x="3926000" y="2516649"/>
                                <a:chExt cx="3794041" cy="2775896"/>
                              </a:xfrm>
                            </wpg:grpSpPr>
                            <wps:wsp>
                              <wps:cNvPr id="50" name="Téglalap 50"/>
                              <wps:cNvSpPr/>
                              <wps:spPr>
                                <a:xfrm>
                                  <a:off x="3926000" y="2516651"/>
                                  <a:ext cx="3794039" cy="27758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églalap 51"/>
                              <wps:cNvSpPr/>
                              <wps:spPr>
                                <a:xfrm>
                                  <a:off x="3926000" y="2516649"/>
                                  <a:ext cx="3794041" cy="27758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 name="Visszakanyarodó nyíl 52"/>
                            <wps:cNvSpPr/>
                            <wps:spPr>
                              <a:xfrm rot="16200000">
                                <a:off x="3564727" y="3677978"/>
                                <a:ext cx="357351" cy="236376"/>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3" name="Csoportba foglalás 53"/>
                            <wpg:cNvGrpSpPr/>
                            <wpg:grpSpPr>
                              <a:xfrm>
                                <a:off x="4971835" y="2442969"/>
                                <a:ext cx="1807296" cy="1531872"/>
                                <a:chOff x="4971835" y="2442969"/>
                                <a:chExt cx="2010402" cy="1704023"/>
                              </a:xfrm>
                            </wpg:grpSpPr>
                            <wps:wsp>
                              <wps:cNvPr id="54" name="Téglalap 54"/>
                              <wps:cNvSpPr/>
                              <wps:spPr>
                                <a:xfrm>
                                  <a:off x="4971835" y="2442969"/>
                                  <a:ext cx="2010402" cy="1704023"/>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églalap 55"/>
                              <wps:cNvSpPr/>
                              <wps:spPr>
                                <a:xfrm>
                                  <a:off x="5987196" y="2444930"/>
                                  <a:ext cx="995039" cy="35125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6" name="Téglalap 56"/>
                            <wps:cNvSpPr/>
                            <wps:spPr>
                              <a:xfrm>
                                <a:off x="5287313" y="1464746"/>
                                <a:ext cx="1917751" cy="5034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Téglalap 57"/>
                            <wps:cNvSpPr/>
                            <wps:spPr>
                              <a:xfrm>
                                <a:off x="6139220" y="1887017"/>
                                <a:ext cx="1062021" cy="4621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8" name="Téglalap 58"/>
                          <wps:cNvSpPr>
                            <a:spLocks noChangeArrowheads="1"/>
                          </wps:cNvSpPr>
                          <wps:spPr bwMode="auto">
                            <a:xfrm>
                              <a:off x="4097982" y="477100"/>
                              <a:ext cx="1273154" cy="499300"/>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59" name="Egyenes összekötő nyíllal 59"/>
                          <wps:cNvCnPr/>
                          <wps:spPr>
                            <a:xfrm flipH="1">
                              <a:off x="4227195" y="2676960"/>
                              <a:ext cx="5073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0" name="Egyenes összekötő nyíllal 60"/>
                          <wps:cNvCnPr/>
                          <wps:spPr>
                            <a:xfrm flipV="1">
                              <a:off x="2712719" y="1079625"/>
                              <a:ext cx="1365185" cy="13636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1" name="Egyenes összekötő nyíllal 61"/>
                          <wps:cNvCnPr/>
                          <wps:spPr>
                            <a:xfrm flipH="1">
                              <a:off x="2727960" y="2678865"/>
                              <a:ext cx="1034415" cy="1079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zövegdoboz 51"/>
                          <wps:cNvSpPr txBox="1"/>
                          <wps:spPr>
                            <a:xfrm>
                              <a:off x="2933985" y="1632765"/>
                              <a:ext cx="1199663" cy="1189318"/>
                            </a:xfrm>
                            <a:prstGeom prst="rect">
                              <a:avLst/>
                            </a:prstGeom>
                            <a:noFill/>
                          </wps:spPr>
                          <wps:txbx>
                            <w:txbxContent>
                              <w:p w:rsidR="00806230" w:rsidRPr="00D34CF9" w:rsidRDefault="00806230" w:rsidP="00D34CF9">
                                <w:pPr>
                                  <w:pStyle w:val="NormlWeb"/>
                                  <w:spacing w:before="0" w:beforeAutospacing="0" w:after="0" w:afterAutospacing="0"/>
                                  <w:jc w:val="center"/>
                                  <w:rPr>
                                    <w:rFonts w:ascii="Calibri" w:hAnsi="Calibri"/>
                                    <w:color w:val="FF0000"/>
                                    <w:kern w:val="24"/>
                                    <w:sz w:val="36"/>
                                    <w:szCs w:val="36"/>
                                  </w:rPr>
                                </w:pPr>
                                <w:proofErr w:type="spellStart"/>
                                <w:r w:rsidRPr="00D34CF9">
                                  <w:rPr>
                                    <w:rFonts w:ascii="Calibri" w:hAnsi="Calibri"/>
                                    <w:color w:val="FF0000"/>
                                    <w:kern w:val="24"/>
                                    <w:sz w:val="36"/>
                                    <w:szCs w:val="36"/>
                                  </w:rPr>
                                  <w:t>Pooling</w:t>
                                </w:r>
                                <w:proofErr w:type="spellEnd"/>
                                <w:r w:rsidRPr="00D34CF9">
                                  <w:rPr>
                                    <w:rFonts w:ascii="Calibri" w:hAnsi="Calibri"/>
                                    <w:color w:val="FF0000"/>
                                    <w:kern w:val="24"/>
                                    <w:sz w:val="36"/>
                                    <w:szCs w:val="36"/>
                                  </w:rPr>
                                  <w:br/>
                                  <w:t>és</w:t>
                                </w:r>
                              </w:p>
                              <w:p w:rsidR="00806230" w:rsidRPr="00D34CF9" w:rsidRDefault="00806230" w:rsidP="00D34CF9">
                                <w:pPr>
                                  <w:pStyle w:val="NormlWeb"/>
                                  <w:spacing w:before="0" w:beforeAutospacing="0" w:after="0" w:afterAutospacing="0"/>
                                  <w:jc w:val="center"/>
                                  <w:rPr>
                                    <w:color w:val="FF0000"/>
                                  </w:rPr>
                                </w:pPr>
                                <w:proofErr w:type="spellStart"/>
                                <w:r w:rsidRPr="00D34CF9">
                                  <w:rPr>
                                    <w:rFonts w:ascii="Calibri" w:hAnsi="Calibri"/>
                                    <w:color w:val="FF0000"/>
                                    <w:kern w:val="24"/>
                                    <w:sz w:val="36"/>
                                    <w:szCs w:val="36"/>
                                  </w:rPr>
                                  <w:t>push</w:t>
                                </w:r>
                                <w:proofErr w:type="spellEnd"/>
                              </w:p>
                            </w:txbxContent>
                          </wps:txbx>
                          <wps:bodyPr wrap="square" rtlCol="0">
                            <a:noAutofit/>
                          </wps:bodyPr>
                        </wps:wsp>
                        <wps:wsp>
                          <wps:cNvPr id="63" name="Szövegdoboz 98"/>
                          <wps:cNvSpPr txBox="1"/>
                          <wps:spPr>
                            <a:xfrm>
                              <a:off x="4081803" y="3354785"/>
                              <a:ext cx="2486959" cy="471525"/>
                            </a:xfrm>
                            <a:prstGeom prst="rect">
                              <a:avLst/>
                            </a:prstGeom>
                            <a:noFill/>
                          </wps:spPr>
                          <wps:txbx>
                            <w:txbxContent>
                              <w:p w:rsidR="00806230" w:rsidRDefault="00806230" w:rsidP="00BE5315">
                                <w:pPr>
                                  <w:pStyle w:val="NormlWeb"/>
                                  <w:spacing w:before="0" w:beforeAutospacing="0" w:after="0" w:afterAutospacing="0"/>
                                </w:pPr>
                                <w:r>
                                  <w:rPr>
                                    <w:rFonts w:ascii="Calibri" w:hAnsi="Calibri"/>
                                    <w:color w:val="00B050"/>
                                    <w:kern w:val="24"/>
                                    <w:sz w:val="36"/>
                                    <w:szCs w:val="36"/>
                                  </w:rPr>
                                  <w:t>Karbantartás</w:t>
                                </w:r>
                              </w:p>
                            </w:txbxContent>
                          </wps:txbx>
                          <wps:bodyPr wrap="square" rtlCol="0">
                            <a:noAutofit/>
                          </wps:bodyPr>
                        </wps:wsp>
                      </wpg:grpSp>
                      <wps:wsp>
                        <wps:cNvPr id="128" name="Téglalap 128"/>
                        <wps:cNvSpPr>
                          <a:spLocks noChangeArrowheads="1"/>
                        </wps:cNvSpPr>
                        <wps:spPr bwMode="auto">
                          <a:xfrm>
                            <a:off x="3326149" y="530905"/>
                            <a:ext cx="1014187" cy="397706"/>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29" name="Téglalap 129"/>
                        <wps:cNvSpPr>
                          <a:spLocks noChangeArrowheads="1"/>
                        </wps:cNvSpPr>
                        <wps:spPr bwMode="auto">
                          <a:xfrm>
                            <a:off x="3387870" y="584653"/>
                            <a:ext cx="1014187" cy="437901"/>
                          </a:xfrm>
                          <a:prstGeom prst="rect">
                            <a:avLst/>
                          </a:prstGeom>
                          <a:solidFill>
                            <a:srgbClr val="5B9BD5"/>
                          </a:solidFill>
                          <a:ln w="12700">
                            <a:solidFill>
                              <a:srgbClr val="1F4D78"/>
                            </a:solidFill>
                            <a:miter lim="800000"/>
                            <a:headEnd/>
                            <a:tailEnd/>
                          </a:ln>
                        </wps:spPr>
                        <wps:txb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wps:txbx>
                        <wps:bodyPr vert="horz" wrap="square" lIns="91440" tIns="45720" rIns="91440" bIns="45720" numCol="1" anchor="ctr" anchorCtr="0" compatLnSpc="1">
                          <a:prstTxWarp prst="textNoShape">
                            <a:avLst/>
                          </a:prstTxWarp>
                        </wps:bodyPr>
                      </wps:wsp>
                      <wps:wsp>
                        <wps:cNvPr id="130" name="Egyenes összekötő 130"/>
                        <wps:cNvCnPr/>
                        <wps:spPr>
                          <a:xfrm flipH="1">
                            <a:off x="2864463" y="0"/>
                            <a:ext cx="995" cy="3319463"/>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31" name="Szövegdoboz 65"/>
                        <wps:cNvSpPr txBox="1"/>
                        <wps:spPr>
                          <a:xfrm>
                            <a:off x="687835" y="153919"/>
                            <a:ext cx="1124474" cy="369332"/>
                          </a:xfrm>
                          <a:prstGeom prst="rect">
                            <a:avLst/>
                          </a:prstGeom>
                          <a:noFill/>
                        </wps:spPr>
                        <wps:txbx>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wps:txbx>
                        <wps:bodyPr wrap="square" rtlCol="0">
                          <a:spAutoFit/>
                        </wps:bodyPr>
                      </wps:wsp>
                      <wps:wsp>
                        <wps:cNvPr id="132" name="Szövegdoboz 66"/>
                        <wps:cNvSpPr txBox="1"/>
                        <wps:spPr>
                          <a:xfrm>
                            <a:off x="3691161" y="147605"/>
                            <a:ext cx="1124474" cy="369332"/>
                          </a:xfrm>
                          <a:prstGeom prst="rect">
                            <a:avLst/>
                          </a:prstGeom>
                          <a:noFill/>
                        </wps:spPr>
                        <wps:txbx>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wps:txbx>
                        <wps:bodyPr wrap="square" rtlCol="0">
                          <a:spAutoFit/>
                        </wps:bodyPr>
                      </wps:wsp>
                      <wps:wsp>
                        <wps:cNvPr id="133" name="Téglalap 133"/>
                        <wps:cNvSpPr/>
                        <wps:spPr>
                          <a:xfrm>
                            <a:off x="3844240" y="1852601"/>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Téglalap 134"/>
                        <wps:cNvSpPr/>
                        <wps:spPr>
                          <a:xfrm>
                            <a:off x="4455979" y="1853577"/>
                            <a:ext cx="599495" cy="17485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Téglalap 135"/>
                        <wps:cNvSpPr/>
                        <wps:spPr>
                          <a:xfrm>
                            <a:off x="3893357" y="1895995"/>
                            <a:ext cx="1211235" cy="848271"/>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églalap 136"/>
                        <wps:cNvSpPr/>
                        <wps:spPr>
                          <a:xfrm>
                            <a:off x="4505096" y="1896970"/>
                            <a:ext cx="599495" cy="212497"/>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wps:txbx>
                        <wps:bodyPr rot="0" spcFirstLastPara="0" vert="horz" wrap="square" lIns="72000" tIns="36000" rIns="91440" bIns="0" numCol="1" spcCol="0" rtlCol="0" fromWordArt="0" anchor="ctr" anchorCtr="0" forceAA="0" compatLnSpc="1">
                          <a:prstTxWarp prst="textNoShape">
                            <a:avLst/>
                          </a:prstTxWarp>
                          <a:noAutofit/>
                        </wps:bodyPr>
                      </wps:wsp>
                      <wps:wsp>
                        <wps:cNvPr id="137" name="Téglalap 137"/>
                        <wps:cNvSpPr/>
                        <wps:spPr>
                          <a:xfrm>
                            <a:off x="4001750" y="2230867"/>
                            <a:ext cx="700878" cy="468566"/>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BE5315">
                              <w:pPr>
                                <w:pStyle w:val="NormlWeb"/>
                                <w:spacing w:before="0" w:beforeAutospacing="0" w:after="0" w:afterAutospacing="0"/>
                              </w:pPr>
                              <w:proofErr w:type="gramStart"/>
                              <w:r>
                                <w:rPr>
                                  <w:rFonts w:asciiTheme="minorHAnsi" w:hAnsi="Calibri" w:cstheme="minorBidi"/>
                                  <w:color w:val="000000" w:themeColor="text1"/>
                                  <w:kern w:val="24"/>
                                </w:rPr>
                                <w:t>zár</w:t>
                              </w:r>
                              <w:proofErr w:type="gramEnd"/>
                              <w:r>
                                <w:rPr>
                                  <w:rFonts w:asciiTheme="minorHAnsi" w:hAnsi="Calibri" w:cstheme="minorBidi"/>
                                  <w:color w:val="000000" w:themeColor="text1"/>
                                  <w:kern w:val="24"/>
                                </w:rPr>
                                <w:t xml:space="preserve"> definíciók</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8" name="Téglalap 138"/>
                        <wps:cNvSpPr/>
                        <wps:spPr>
                          <a:xfrm>
                            <a:off x="4423410" y="2233159"/>
                            <a:ext cx="285361" cy="178802"/>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D34CF9">
                              <w:pPr>
                                <w:ind w:firstLine="0"/>
                              </w:pPr>
                              <w:proofErr w:type="spellStart"/>
                              <w:r>
                                <w:t>lock</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9BFAAE7" id="Csoportba foglalás 74" o:spid="_x0000_s1146" style="position:absolute;left:0;text-align:left;margin-left:.15pt;margin-top:35.65pt;width:416.3pt;height:261.35pt;z-index:251685888;mso-position-horizontal-relative:text;mso-position-vertical-relative:text" coordsize="52870,33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">
                <v:group id="Csoportba foglalás 13" o:spid="_x0000_s1147" style="position:absolute;top:4771;width:52870;height:26677" coordorigin=",4771" coordsize="66370,33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Téglalap 14" o:spid="_x0000_s1148" style="position:absolute;top:5446;width:33616;height:32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rect id="Téglalap 15" o:spid="_x0000_s1149" style="position:absolute;left:18170;top:5503;width:15446;height:3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U9sMA&#10;AADbAAAADwAAAGRycy9kb3ducmV2LnhtbERPTWsCMRC9F/wPYYTealZLRbZGEVGsxUtVtMdhM91s&#10;3UzWTXRXf31TKPQ2j/c542lrS3Gl2heOFfR7CQjizOmCcwX73fJpBMIHZI2lY1JwIw/TSedhjKl2&#10;DX/QdRtyEUPYp6jAhFClUvrMkEXfcxVx5L5cbTFEWOdS19jEcFvKQZIMpcWCY4PBiuaGstP2YhXc&#10;V9XBfB6bd9oUo7UcPN/Pi823Uo/ddvYKIlAb/sV/7jcd57/A7y/xAD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eU9s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Eclipse</w:t>
                          </w:r>
                        </w:p>
                      </w:txbxContent>
                    </v:textbox>
                  </v:rect>
                  <v:rect id="Téglalap 16" o:spid="_x0000_s1150" style="position:absolute;left:20799;top:8412;width:12747;height:3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KgcMA&#10;AADbAAAADwAAAGRycy9kb3ducmV2LnhtbERPS2vCQBC+C/0PyxS8mY0KIqmrFGnxgZfaUj0O2Wk2&#10;bXY2ZleT+uu7QsHbfHzPmS06W4kLNb50rGCYpCCIc6dLLhR8vL8OpiB8QNZYOSYFv+RhMX/ozTDT&#10;ruU3uuxDIWII+wwVmBDqTEqfG7LoE1cTR+7LNRZDhE0hdYNtDLeVHKXpRFosOTYYrGlpKP/Zn62C&#10;66r+NMdDu6VdOd3I0fh6etl9K9V/7J6fQATqwl38717rOH8Ct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UKgc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Jersey</w:t>
                          </w:r>
                        </w:p>
                      </w:txbxContent>
                    </v:textbox>
                  </v:rect>
                  <v:group id="_x0000_s1151" style="position:absolute;left:1695;top:13733;width:30296;height:22771" coordorigin="1695,13733" coordsize="30029,2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Csoportba foglalás 18" o:spid="_x0000_s1152" style="position:absolute;left:1695;top:13733;width:30030;height:22574" coordorigin="1695,13733" coordsize="46798,34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Téglalap 19" o:spid="_x0000_s1153" style="position:absolute;left:1695;top:13733;width:46799;height:34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rect id="Téglalap 20" o:spid="_x0000_s1154" style="position:absolute;left:27193;top:13733;width:21301;height:5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Zár tároló</w:t>
                              </w:r>
                            </w:p>
                          </w:txbxContent>
                        </v:textbox>
                      </v:rect>
                    </v:group>
                    <v:group id="_x0000_s1155" style="position:absolute;left:3362;top:17591;width:18319;height:11886" coordorigin="3362,17591"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Téglalap 22" o:spid="_x0000_s1156" style="position:absolute;left:3362;top:17687;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p+G8UA&#10;AADbAAAADwAAAGRycy9kb3ducmV2LnhtbESPzWrDMBCE74G8g9hAb4kcQ9vgRDYlkOBDackPpceN&#10;tbVNrJWx1Mh9+6pQyHGYmW+YTTGaTtxocK1lBctFAoK4srrlWsH5tJuvQDiPrLGzTAp+yEGRTycb&#10;zLQNfKDb0dciQthlqKDxvs+kdFVDBt3C9sTR+7KDQR/lUEs9YIhw08k0SZ6kwZbjQoM9bRuqrsdv&#10;o+D6+n6+vB0+Qn96Do9huy/3n1gq9TAbX9YgPI3+Hv5vl1pBmsL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n4bxQAAANsAAAAPAAAAAAAAAAAAAAAAAJgCAABkcnMv&#10;ZG93bnJldi54bWxQSwUGAAAAAAQABAD1AAAAig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3" o:spid="_x0000_s1157" style="position:absolute;left:12251;top:17591;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4" o:spid="_x0000_s1158" style="position:absolute;left:4886;top:19115;width:18319;height:11886" coordorigin="4886,19115"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Téglalap 25" o:spid="_x0000_s1159" style="position:absolute;left:4886;top:19211;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Pmb8QA&#10;AADbAAAADwAAAGRycy9kb3ducmV2LnhtbESPQWvCQBSE74L/YXlCb7qpYC2pqxRByaFUNFJ6fGaf&#10;STD7NmRXN/33XUHwOMzMN8xi1ZtG3KhztWUFr5MEBHFhdc2lgmO+Gb+DcB5ZY2OZFPyRg9VyOFhg&#10;qm3gPd0OvhQRwi5FBZX3bSqlKyoy6Ca2JY7e2XYGfZRdKXWHIcJNI6dJ8iYN1hwXKmxpXVFxOVyN&#10;gsvX7nj63v+ENp+HWVhvs+0vZkq9jPrPDxCeev8MP9qZVjCdwf1L/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5m/EAAAA2wAAAA8AAAAAAAAAAAAAAAAAmAIAAGRycy9k&#10;b3ducmV2LnhtbFBLBQYAAAAABAAEAPUAAACJAw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6" o:spid="_x0000_s1160" style="position:absolute;left:13775;top:19115;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27" o:spid="_x0000_s1161" style="position:absolute;left:6410;top:20639;width:18319;height:11886" coordorigin="6410,20639"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Téglalap 28" o:spid="_x0000_s1162" style="position:absolute;left:6410;top:20735;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J8cIA&#10;AADbAAAADwAAAGRycy9kb3ducmV2LnhtbERPz2vCMBS+D/wfwhO8ramFbdIZZRSUHmRDLeLxrXlr&#10;i81LaTLT/ffLYbDjx/d7vZ1ML+40us6ygmWSgiCure64UVCdd48rEM4ja+wtk4IfcrDdzB7WmGsb&#10;+Ej3k29EDGGXo4LW+yGX0tUtGXSJHYgj92VHgz7CsZF6xBDDTS+zNH2WBjuODS0OVLRU307fRsHt&#10;8FF9vh8vYTi/hKdQ7Mv9FUulFvPp7RWEp8n/i//cpVaQxbHxS/w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knxwgAAANsAAAAPAAAAAAAAAAAAAAAAAJgCAABkcnMvZG93&#10;bnJldi54bWxQSwUGAAAAAAQABAD1AAAAhw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.eiq és .binds</w:t>
                              </w:r>
                              <w:r>
                                <w:rPr>
                                  <w:rFonts w:asciiTheme="minorHAnsi" w:hAnsi="Calibri" w:cstheme="minorBidi"/>
                                  <w:color w:val="000000"/>
                                  <w:kern w:val="24"/>
                                </w:rPr>
                                <w:br/>
                                <w:t>fájlok</w:t>
                              </w:r>
                            </w:p>
                          </w:txbxContent>
                        </v:textbox>
                      </v:rect>
                      <v:rect id="Téglalap 29" o:spid="_x0000_s1163" style="position:absolute;left:15299;top:20639;width:943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sEA&#10;AADbAAAADwAAAGRycy9kb3ducmV2LnhtbESPzYrCMBSF9wO+Q7jC7KapLkbtmBYRhGHAhT8PcGmu&#10;TcfmpjTRtm9vBMHl4fx8nHUx2EbcqfO1YwWzJAVBXDpdc6XgfNp9LUH4gKyxcUwKRvJQ5JOPNWba&#10;9Xyg+zFUIo6wz1CBCaHNpPSlIYs+cS1x9C6usxii7CqpO+zjuG3kPE2/pcWaI8FgS1tD5fV4sxGC&#10;dBhni3573Zvhr6Zm/KfbqNTndNj8gAg0hHf41f7VCuYreH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8o/r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cstheme="minorBidi"/>
                                  <w:color w:val="FFFFFF" w:themeColor="light1"/>
                                  <w:kern w:val="24"/>
                                </w:rPr>
                                <w:t> </w:t>
                              </w:r>
                            </w:p>
                          </w:txbxContent>
                        </v:textbox>
                      </v:rect>
                    </v:group>
                    <v:group id="Csoportba foglalás 30" o:spid="_x0000_s1164" style="position:absolute;left:7934;top:22163;width:18319;height:11886" coordorigin="7934,22163" coordsize="18318,118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Téglalap 31" o:spid="_x0000_s1165" style="position:absolute;left:7934;top:22259;width:18319;height:11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2scUA&#10;AADbAAAADwAAAGRycy9kb3ducmV2LnhtbESPT2vCQBTE7wW/w/IEb3VjpSrRVUSo5FBa/IN4fGaf&#10;STD7NmS3bvrtuwXB4zAzv2EWq87U4k6tqywrGA0TEMS51RUXCo6Hj9cZCOeRNdaWScEvOVgtey8L&#10;TLUNvKP73hciQtilqKD0vkmldHlJBt3QNsTRu9rWoI+yLaRuMUS4qeVbkkykwYrjQokNbUrKb/sf&#10;o+D2+X28fO1OoTlMw3vYbLPtGTOlBv1uPQfhqfPP8KOdaQXjE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XaxxQAAANsAAAAPAAAAAAAAAAAAAAAAAJgCAABkcnMv&#10;ZG93bnJldi54bWxQSwUGAAAAAAQABAD1AAAAigMAAAAA&#10;" fillcolor="#5b9bd5 [3204]" strokecolor="black [3213]"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000000"/>
                                  <w:kern w:val="24"/>
                                </w:rPr>
                                <w:t>zár definíciók</w:t>
                              </w:r>
                            </w:p>
                          </w:txbxContent>
                        </v:textbox>
                      </v:rect>
                      <v:rect id="Téglalap 32" o:spid="_x0000_s1166" style="position:absolute;left:16217;top:22163;width:1003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rVG8UA&#10;AADbAAAADwAAAGRycy9kb3ducmV2LnhtbESPQWvCQBSE7wX/w/KE3upGLaWkriIRwRZBGiW9vmaf&#10;2WD2bchuNP33XaHQ4zAz3zCL1WAbcaXO144VTCcJCOLS6ZorBafj9ukVhA/IGhvHpOCHPKyWo4cF&#10;ptrd+JOueahEhLBPUYEJoU2l9KUhi37iWuLonV1nMUTZVVJ3eItw28hZkrxIizXHBYMtZYbKS95b&#10;Bf37Zn/4OGfZV/283xbHYjh9k1HqcTys30AEGsJ/+K+90wrmM7h/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tUbxQAAANsAAAAPAAAAAAAAAAAAAAAAAJgCAABkcnMv&#10;ZG93bnJldi54bWxQSwUGAAAAAAQABAD1AAAAigMAAAAA&#10;" fillcolor="#5b9bd5 [3204]" strokecolor="#1f4d78 [1604]" strokeweight="1pt">
                        <v:textbox inset=",1mm,,1mm">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group>
                  <v:group id="Csoportba foglalás 47" o:spid="_x0000_s1167" style="position:absolute;left:36252;top:14647;width:30118;height:23616" coordorigin="36252,14647" coordsize="35798,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Téglalap 48" o:spid="_x0000_s1168" style="position:absolute;left:41205;top:14647;width:30845;height:3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id="Csoportba foglalás 49" o:spid="_x0000_s1169" style="position:absolute;left:39260;top:25166;width:3297;height:14991" coordorigin="39260,25166" coordsize="37940,2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Téglalap 50" o:spid="_x0000_s1170"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rect id="Téglalap 51" o:spid="_x0000_s1171" style="position:absolute;left:39260;top:25166;width:37940;height:2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cgcAA&#10;AADbAAAADwAAAGRycy9kb3ducmV2LnhtbESP3YrCMBCF7xd8hzCCd2taw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zcgcAAAADbAAAADwAAAAAAAAAAAAAAAACYAgAAZHJzL2Rvd25y&#10;ZXYueG1sUEsFBgAAAAAEAAQA9QAAAIUDA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Job</w:t>
                              </w:r>
                            </w:p>
                          </w:txbxContent>
                        </v:textbox>
                      </v:rect>
                    </v:group>
                    <v:shape id="Visszakanyarodó nyíl 52" o:spid="_x0000_s1172" style="position:absolute;left:35647;top:36779;width:3574;height:2363;rotation:-90;visibility:visible;mso-wrap-style:square;v-text-anchor:middle" coordsize="357351,236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fxP8UA&#10;AADbAAAADwAAAGRycy9kb3ducmV2LnhtbESPQWvCQBSE7wX/w/KEXopuKq1IdJUgCNIitFEQb8/s&#10;MxvMvk2zq8Z/7xYKPQ4z8w0zW3S2FldqfeVYweswAUFcOF1xqWC3XQ0mIHxA1lg7JgV38rCY955m&#10;mGp342+65qEUEcI+RQUmhCaV0heGLPqha4ijd3KtxRBlW0rd4i3CbS1HSTKWFiuOCwYbWhoqzvnF&#10;KthQ85ZnB/588dnl6/7xY/bZ0Sj13O+yKYhAXfgP/7XXWsH7CH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E/xQAAANsAAAAPAAAAAAAAAAAAAAAAAJgCAABkcnMv&#10;ZG93bnJldi54bWxQSwUGAAAAAAQABAD1AAAAigMAAAAA&#10;" path="m,236376l,103415c,46300,46300,,103415,l224390,v57115,,103415,46300,103415,103415c327805,108339,327804,113264,327804,118188r29547,l298257,177282,239163,118188r29547,l268710,103415v,-24478,-19843,-44321,-44321,-44321l103415,59094v-24478,,-44321,19843,-44321,44321l59094,236376,,236376xe" fillcolor="#5b9bd5 [3204]" strokecolor="#1f4d78 [1604]" strokeweight="1pt">
                      <v:stroke joinstyle="miter"/>
                      <v:path arrowok="t" o:connecttype="custom" o:connectlocs="0,236376;0,103415;103415,0;224390,0;327805,103415;327804,118188;357351,118188;298257,177282;239163,118188;268710,118188;268710,103415;224389,59094;103415,59094;59094,103415;59094,236376;0,236376" o:connectangles="0,0,0,0,0,0,0,0,0,0,0,0,0,0,0,0"/>
                    </v:shape>
                    <v:group id="Csoportba foglalás 53" o:spid="_x0000_s1173" style="position:absolute;left:49718;top:24429;width:18073;height:15319" coordorigin="49718,24429" coordsize="20104,17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Téglalap 54" o:spid="_x0000_s1174" style="position:absolute;left:49718;top:24429;width:20104;height:17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kwicUA&#10;AADbAAAADwAAAGRycy9kb3ducmV2LnhtbESPT2vCQBTE7wW/w/IEb3Wj1CrRVUSo5FBa/IN4fGaf&#10;STD7NmRXN/323ULB4zAzv2EWq87U4kGtqywrGA0TEMS51RUXCo6Hj9cZCOeRNdaWScEPOVgtey8L&#10;TLUNvKPH3hciQtilqKD0vkmldHlJBt3QNsTRu9rWoI+yLaRuMUS4qeU4Sd6lwYrjQokNbUrKb/u7&#10;UXD7/D5evnan0BymYRI222x7xkypQb9bz0F46vwz/N/OtILJG/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TCJxQAAANsAAAAPAAAAAAAAAAAAAAAAAJgCAABkcnMv&#10;ZG93bnJldi54bWxQSwUGAAAAAAQABAD1AAAAigMAAAAA&#10;" fillcolor="#5b9bd5 [3204]" strokecolor="black [3213]" strokeweight="1pt"/>
                      <v:rect id="Téglalap 55" o:spid="_x0000_s1175" style="position:absolute;left:59871;top:24449;width:9951;height:3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agsEA&#10;AADbAAAADwAAAGRycy9kb3ducmV2LnhtbESP3YrCMBCF7xd8hzCCd9vUBVe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32oL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group>
                    <v:rect id="Téglalap 56" o:spid="_x0000_s1176" style="position:absolute;left:52873;top:14647;width:19177;height:5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E9cEA&#10;AADbAAAADwAAAGRycy9kb3ducmV2LnhtbESP24rCMBRF3wX/IZyBebOpghc6pmUQBBHmwcsHHJpj&#10;07E5KU207d9PBgQfN/uy2NtisI14UudrxwrmSQqCuHS65krB9bKfbUD4gKyxcUwKRvJQ5NPJFjPt&#10;ej7R8xwqEUfYZ6jAhNBmUvrSkEWfuJY4ejfXWQxRdpXUHfZx3DZykaYrabHmSDDY0s5QeT8/bIQg&#10;ncb5ut/df8xwrKkZf+kxKvX5MXx/gQg0hHf41T5oBcsV/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lRPX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rPr>
                              <w:t>Eclipse</w:t>
                            </w:r>
                          </w:p>
                        </w:txbxContent>
                      </v:textbox>
                    </v:rect>
                    <v:rect id="Téglalap 57" o:spid="_x0000_s1177" style="position:absolute;left:61392;top:18870;width:10620;height:4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nhbsEA&#10;AADbAAAADwAAAGRycy9kb3ducmV2LnhtbESP24rCMBRF3wX/IZyBebOpghc6pmUQBBHmwcsHHJpj&#10;07E5KU207d9PBgQfN/uy2NtisI14UudrxwrmSQqCuHS65krB9bKfbUD4gKyxcUwKRvJQ5NPJFjPt&#10;ej7R8xwqEUfYZ6jAhNBmUvrSkEWfuJY4ejfXWQxRdpXUHfZx3DZykaYrabHmSDDY0s5QeT8/bIQg&#10;ncb5ut/df8xwrKkZf+kxKvX5MXx/gQg0hHf41T5oBcs1/H+JP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p4W7BAAAA2wAAAA8AAAAAAAAAAAAAAAAAmAIAAGRycy9kb3du&#10;cmV2LnhtbFBLBQYAAAAABAAEAPUAAACGAw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 xml:space="preserve">Jersey </w:t>
                            </w:r>
                          </w:p>
                        </w:txbxContent>
                      </v:textbox>
                    </v:rect>
                  </v:group>
                  <v:rect id="Téglalap 58" o:spid="_x0000_s1178" style="position:absolute;left:40979;top:4771;width:12732;height:49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CqMMA&#10;AADbAAAADwAAAGRycy9kb3ducmV2LnhtbERPz2vCMBS+C/sfwhvsZlMdDumMImNjKl50Q3d8NM+m&#10;rnnpmmg7/3pzEDx+fL8ns85W4kyNLx0rGCQpCOLc6ZILBd9fH/0xCB+QNVaOScE/eZhNH3oTzLRr&#10;eUPnbShEDGGfoQITQp1J6XNDFn3iauLIHVxjMUTYFFI32MZwW8lhmr5IiyXHBoM1vRnKf7cnq+Dy&#10;We/Mz75d0bocL+Xw+fL3vj4q9fTYzV9BBOrCXXxzL7SCURwbv8QfIK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yCqMMAAADbAAAADwAAAAAAAAAAAAAAAACYAgAAZHJzL2Rv&#10;d25yZXYueG1sUEsFBgAAAAAEAAQA9QAAAIgDA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shape id="Egyenes összekötő nyíllal 59" o:spid="_x0000_s1179" type="#_x0000_t32" style="position:absolute;left:42271;top:26769;width:50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CwIcQAAADbAAAADwAAAGRycy9kb3ducmV2LnhtbESP0WrCQBRE34X+w3ILfdNNhWpMXaVG&#10;BB8KWu0HXLK32Wj2bsyuGv/eLQg+DjNzhpnOO1uLC7W+cqzgfZCAIC6crrhU8Ltf9VMQPiBrrB2T&#10;ght5mM9eelPMtLvyD112oRQRwj5DBSaEJpPSF4Ys+oFriKP351qLIcq2lLrFa4TbWg6TZCQtVhwX&#10;DDaUGyqOu7NV4JrjKp1szOk7Pyxv+3y8XejDVqm31+7rE0SgLjzDj/ZaK/iYwP+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LAhxAAAANsAAAAPAAAAAAAAAAAA&#10;AAAAAKECAABkcnMvZG93bnJldi54bWxQSwUGAAAAAAQABAD5AAAAkgMAAAAA&#10;" strokecolor="#5b9bd5 [3204]" strokeweight=".5pt">
                    <v:stroke startarrow="block" endarrow="block" joinstyle="miter"/>
                  </v:shape>
                  <v:shape id="Egyenes összekötő nyíllal 60" o:spid="_x0000_s1180" type="#_x0000_t32" style="position:absolute;left:27127;top:10796;width:13652;height:13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bTAcEAAADbAAAADwAAAGRycy9kb3ducmV2LnhtbERPS27CMBDdI/UO1lTqDpyy4JNiEA1C&#10;6gIJCD3AKB7iQDwOsYFwe7xAYvn0/rNFZ2txo9ZXjhV8DxIQxIXTFZcK/g/r/gSED8gaa8ek4EEe&#10;FvOP3gxT7e68p1seShFD2KeowITQpFL6wpBFP3ANceSOrrUYImxLqVu8x3Bby2GSjKTFimODwYYy&#10;Q8U5v1oFrjmvJ9OtuWyy0+pxyMa7X33aKfX12S1/QATqwlv8cv9pBaO4Pn6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tMBwQAAANsAAAAPAAAAAAAAAAAAAAAA&#10;AKECAABkcnMvZG93bnJldi54bWxQSwUGAAAAAAQABAD5AAAAjwMAAAAA&#10;" strokecolor="#5b9bd5 [3204]" strokeweight=".5pt">
                    <v:stroke startarrow="block" endarrow="block" joinstyle="miter"/>
                  </v:shape>
                  <v:shape id="Egyenes összekötő nyíllal 61" o:spid="_x0000_s1181" type="#_x0000_t32" style="position:absolute;left:27279;top:26788;width:1034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2msUAAADbAAAADwAAAGRycy9kb3ducmV2LnhtbESPzW7CMBCE75V4B2uRuBUnPVAaMFFJ&#10;hdRDpVLgAVbxNs6P1yE2EN6+rlSpx9HMfKNZ56PtxJUGXztWkM4TEMSl0zVXCk7H3eMShA/IGjvH&#10;pOBOHvLN5GGNmXY3/qLrIVQiQthnqMCE0GdS+tKQRT93PXH0vt1gMUQ5VFIPeItw28mnJFlIizXH&#10;BYM9FYbK9nCxClzf7pYvn+b8UTRv92PxvN/qZq/UbDq+rkAEGsN/+K/9rhUsUvj9En+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p2msUAAADbAAAADwAAAAAAAAAA&#10;AAAAAAChAgAAZHJzL2Rvd25yZXYueG1sUEsFBgAAAAAEAAQA+QAAAJMDAAAAAA==&#10;" strokecolor="#5b9bd5 [3204]" strokeweight=".5pt">
                    <v:stroke startarrow="block" endarrow="block" joinstyle="miter"/>
                  </v:shape>
                  <v:shape id="Szövegdoboz 51" o:spid="_x0000_s1182" type="#_x0000_t202" style="position:absolute;left:29339;top:16327;width:11997;height:11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06230" w:rsidRPr="00D34CF9" w:rsidRDefault="00806230" w:rsidP="00D34CF9">
                          <w:pPr>
                            <w:pStyle w:val="NormlWeb"/>
                            <w:spacing w:before="0" w:beforeAutospacing="0" w:after="0" w:afterAutospacing="0"/>
                            <w:jc w:val="center"/>
                            <w:rPr>
                              <w:rFonts w:ascii="Calibri" w:hAnsi="Calibri"/>
                              <w:color w:val="FF0000"/>
                              <w:kern w:val="24"/>
                              <w:sz w:val="36"/>
                              <w:szCs w:val="36"/>
                            </w:rPr>
                          </w:pPr>
                          <w:r w:rsidRPr="00D34CF9">
                            <w:rPr>
                              <w:rFonts w:ascii="Calibri" w:hAnsi="Calibri"/>
                              <w:color w:val="FF0000"/>
                              <w:kern w:val="24"/>
                              <w:sz w:val="36"/>
                              <w:szCs w:val="36"/>
                            </w:rPr>
                            <w:t>Pooling</w:t>
                          </w:r>
                          <w:r w:rsidRPr="00D34CF9">
                            <w:rPr>
                              <w:rFonts w:ascii="Calibri" w:hAnsi="Calibri"/>
                              <w:color w:val="FF0000"/>
                              <w:kern w:val="24"/>
                              <w:sz w:val="36"/>
                              <w:szCs w:val="36"/>
                            </w:rPr>
                            <w:br/>
                            <w:t>és</w:t>
                          </w:r>
                        </w:p>
                        <w:p w:rsidR="00806230" w:rsidRPr="00D34CF9" w:rsidRDefault="00806230" w:rsidP="00D34CF9">
                          <w:pPr>
                            <w:pStyle w:val="NormlWeb"/>
                            <w:spacing w:before="0" w:beforeAutospacing="0" w:after="0" w:afterAutospacing="0"/>
                            <w:jc w:val="center"/>
                            <w:rPr>
                              <w:color w:val="FF0000"/>
                            </w:rPr>
                          </w:pPr>
                          <w:r w:rsidRPr="00D34CF9">
                            <w:rPr>
                              <w:rFonts w:ascii="Calibri" w:hAnsi="Calibri"/>
                              <w:color w:val="FF0000"/>
                              <w:kern w:val="24"/>
                              <w:sz w:val="36"/>
                              <w:szCs w:val="36"/>
                            </w:rPr>
                            <w:t>push</w:t>
                          </w:r>
                        </w:p>
                      </w:txbxContent>
                    </v:textbox>
                  </v:shape>
                  <v:shape id="Szövegdoboz 98" o:spid="_x0000_s1183" type="#_x0000_t202" style="position:absolute;left:40818;top:33547;width:24869;height:4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06230" w:rsidRDefault="00806230" w:rsidP="00BE5315">
                          <w:pPr>
                            <w:pStyle w:val="NormlWeb"/>
                            <w:spacing w:before="0" w:beforeAutospacing="0" w:after="0" w:afterAutospacing="0"/>
                          </w:pPr>
                          <w:r>
                            <w:rPr>
                              <w:rFonts w:ascii="Calibri" w:hAnsi="Calibri"/>
                              <w:color w:val="00B050"/>
                              <w:kern w:val="24"/>
                              <w:sz w:val="36"/>
                              <w:szCs w:val="36"/>
                            </w:rPr>
                            <w:t>Karbantartás</w:t>
                          </w:r>
                        </w:p>
                      </w:txbxContent>
                    </v:textbox>
                  </v:shape>
                </v:group>
                <v:rect id="Téglalap 128" o:spid="_x0000_s1184" style="position:absolute;left:33261;top:5309;width:10142;height:3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0LCscA&#10;AADcAAAADwAAAGRycy9kb3ducmV2LnhtbESPT2vCQBDF7wW/wzJCb3VjCkWiq4i09A9eaot6HLJj&#10;Nm12Ns1uTeqn7xwKvc3w3rz3m8Vq8I06UxfrwAamkwwUcRlszZWB97eHmxmomJAtNoHJwA9FWC1H&#10;VwssbOj5lc67VCkJ4VigAZdSW2gdS0ce4yS0xKKdQucxydpV2nbYS7hvdJ5ld9pjzdLgsKWNo/Jz&#10;9+0NXB7bvTse+hfa1rNnnd9evu63H8Zcj4f1HFSiIf2b/66frODnQivPyAR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NCwrHAAAA3AAAAA8AAAAAAAAAAAAAAAAAmAIAAGRy&#10;cy9kb3ducmV2LnhtbFBLBQYAAAAABAAEAPUAAACMAw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rect id="Téglalap 129" o:spid="_x0000_s1185" style="position:absolute;left:33878;top:5846;width:10142;height:4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ukcUA&#10;AADcAAAADwAAAGRycy9kb3ducmV2LnhtbERPTUvDQBC9F/oflil4azdGkDZ2E0RarNKLVdTjkJ1m&#10;U7OzMbs2sb++Kwi9zeN9zrIYbCOO1PnasYLrWQKCuHS65krB2+t6OgfhA7LGxjEp+CUPRT4eLTHT&#10;rucXOu5CJWII+wwVmBDaTEpfGrLoZ64ljtzedRZDhF0ldYd9DLeNTJPkVlqsOTYYbOnBUPm1+7EK&#10;To/tu/n86J9pW8+fZHpz+l5tD0pdTYb7OxCBhnAR/7s3Os5PF/D3TLxA5m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Qa6RxQAAANwAAAAPAAAAAAAAAAAAAAAAAJgCAABkcnMv&#10;ZG93bnJldi54bWxQSwUGAAAAAAQABAD1AAAAigMAAAAA&#10;" fillcolor="#5b9bd5" strokecolor="#1f4d78" strokeweight="1pt">
                  <v:textbox>
                    <w:txbxContent>
                      <w:p w:rsidR="00806230" w:rsidRDefault="00806230" w:rsidP="00BE5315">
                        <w:pPr>
                          <w:pStyle w:val="NormlWeb"/>
                          <w:kinsoku w:val="0"/>
                          <w:overflowPunct w:val="0"/>
                          <w:spacing w:before="0" w:beforeAutospacing="0" w:after="0" w:afterAutospacing="0"/>
                          <w:jc w:val="center"/>
                          <w:textAlignment w:val="baseline"/>
                        </w:pPr>
                        <w:r>
                          <w:rPr>
                            <w:rFonts w:ascii="Calibri" w:hAnsi="Calibri" w:cstheme="minorBidi"/>
                            <w:color w:val="FFFFFF"/>
                            <w:kern w:val="24"/>
                          </w:rPr>
                          <w:t>További kliensek</w:t>
                        </w:r>
                      </w:p>
                    </w:txbxContent>
                  </v:textbox>
                </v:rect>
                <v:line id="Egyenes összekötő 130" o:spid="_x0000_s1186" style="position:absolute;flip:x;visibility:visible;mso-wrap-style:square" from="28644,0" to="28654,3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zd0sUAAADcAAAADwAAAGRycy9kb3ducmV2LnhtbESPQW/CMAyF75P2HyJP2m2kbNMGhYDQ&#10;pmmcJg164WY1pqlonCoJUP49PiBxs/We3/s8Xw6+UyeKqQ1sYDwqQBHXwbbcGKi2Py8TUCkjW+wC&#10;k4ELJVguHh/mWNpw5n86bXKjJIRTiQZczn2pdaodeUyj0BOLtg/RY5Y1NtpGPEu47/RrUXxojy1L&#10;g8OevhzVh83RG4jV6vPd/X4fq3oyPfw53et1sTPm+WlYzUBlGvLdfLteW8F/E3x5Rib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zd0sUAAADcAAAADwAAAAAAAAAA&#10;AAAAAAChAgAAZHJzL2Rvd25yZXYueG1sUEsFBgAAAAAEAAQA+QAAAJMDAAAAAA==&#10;" strokecolor="black [3213]" strokeweight=".5pt">
                  <v:stroke dashstyle="longDash" joinstyle="miter"/>
                </v:line>
                <v:shape id="Szövegdoboz 65" o:spid="_x0000_s1187" type="#_x0000_t202" style="position:absolute;left:6878;top:1539;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Kiszolgáló</w:t>
                        </w:r>
                      </w:p>
                    </w:txbxContent>
                  </v:textbox>
                </v:shape>
                <v:shape id="Szövegdoboz 66" o:spid="_x0000_s1188" type="#_x0000_t202" style="position:absolute;left:36911;top:1476;width:1124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DqMAA&#10;AADcAAAADwAAAGRycy9kb3ducmV2LnhtbERPS2vCQBC+F/wPyxR6qxstFUldRXyAh17UeB+y02xo&#10;djZkRxP/vSsUepuP7zmL1eAbdaMu1oENTMYZKOIy2JorA8V5/z4HFQXZYhOYDNwpwmo5ellgbkPP&#10;R7qdpFIphGOOBpxIm2sdS0ce4zi0xIn7CZ1HSbCrtO2wT+G+0dMsm2mPNacGhy1tHJW/p6s3IGLX&#10;k3ux8/FwGb63vcvKTyyMeXsd1l+ghAb5F/+5DzbN/5j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ZDqMAAAADcAAAADwAAAAAAAAAAAAAAAACYAgAAZHJzL2Rvd25y&#10;ZXYueG1sUEsFBgAAAAAEAAQA9QAAAIUDAAAAAA==&#10;" filled="f" stroked="f">
                  <v:textbox style="mso-fit-shape-to-text:t">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sz w:val="36"/>
                            <w:szCs w:val="36"/>
                          </w:rPr>
                          <w:t>Kliensek</w:t>
                        </w:r>
                      </w:p>
                    </w:txbxContent>
                  </v:textbox>
                </v:shape>
                <v:rect id="Téglalap 133" o:spid="_x0000_s1189" style="position:absolute;left:38442;top:18526;width:12112;height:8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8cMA&#10;AADcAAAADwAAAGRycy9kb3ducmV2LnhtbERPS2vCQBC+F/wPywi91Y1Kq0RXEaGSg7T4QDyO2TEJ&#10;ZmdDdnXTf98tFLzNx/ec+bIztXhQ6yrLCoaDBARxbnXFhYLj4fNtCsJ5ZI21ZVLwQw6Wi97LHFNt&#10;A+/osfeFiCHsUlRQet+kUrq8JINuYBviyF1ta9BH2BZStxhiuKnlKEk+pMGKY0OJDa1Lym/7u1Fw&#10;234fL1+7U2gOk/Ae1ptsc8ZMqdd+t5qB8NT5p/jfnek4fzyG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8cMAAADcAAAADwAAAAAAAAAAAAAAAACYAgAAZHJzL2Rv&#10;d25yZXYueG1sUEsFBgAAAAAEAAQA9QAAAIgDAAAAAA==&#10;" fillcolor="#5b9bd5 [3204]" strokecolor="black [3213]" strokeweight="1pt"/>
                <v:rect id="Téglalap 134" o:spid="_x0000_s1190" style="position:absolute;left:44559;top:18535;width:5995;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TvcIA&#10;AADcAAAADwAAAGRycy9kb3ducmV2LnhtbESP3YrCMBCF7xd8hzCCd2vqDyrVKCIIIuyFPw8wNGNT&#10;bSalibZ9e7MgeDfDOXO+M6tNa0vxotoXjhWMhgkI4szpgnMF18v+dwHCB2SNpWNS0JGHzbr3s8JU&#10;u4ZP9DqHXMQQ9ikqMCFUqZQ+M2TRD11FHLWbqy2GuNa51DU2MdyWcpwkM2mx4EgwWNHOUPY4P22E&#10;IJ260bzZPf5Meyyo7O707JQa9NvtEkSgNnzNn+uDjvUnU/h/Jk4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ZO9wgAAANwAAAAPAAAAAAAAAAAAAAAAAJgCAABkcnMvZG93&#10;bnJldi54bWxQSwUGAAAAAAQABAD1AAAAhwMAAAAA&#10;" fillcolor="#5b9bd5 [3204]" strokecolor="#1f4d78 [1604]" strokeweight="1pt">
                  <v:textbox>
                    <w:txbxContent>
                      <w:p w:rsidR="00806230" w:rsidRDefault="00806230" w:rsidP="00BE5315">
                        <w:pPr>
                          <w:pStyle w:val="NormlWeb"/>
                          <w:spacing w:before="0" w:beforeAutospacing="0" w:after="0" w:afterAutospacing="0"/>
                          <w:jc w:val="center"/>
                        </w:pPr>
                        <w:r>
                          <w:rPr>
                            <w:rFonts w:asciiTheme="minorHAnsi" w:hAnsi="Calibri" w:cstheme="minorBidi"/>
                            <w:color w:val="FFFFFF"/>
                            <w:kern w:val="24"/>
                            <w:sz w:val="22"/>
                            <w:szCs w:val="22"/>
                          </w:rPr>
                          <w:t>Projekt</w:t>
                        </w:r>
                      </w:p>
                    </w:txbxContent>
                  </v:textbox>
                </v:rect>
                <v:rect id="Téglalap 135" o:spid="_x0000_s1191" style="position:absolute;left:38933;top:18959;width:12112;height:8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HsMA&#10;AADcAAAADwAAAGRycy9kb3ducmV2LnhtbERPS2vCQBC+F/wPywje6kaLVaKriFDJobT4QDyO2TEJ&#10;ZmdDdnXTf98tFLzNx/ecxaoztXhQ6yrLCkbDBARxbnXFhYLj4eN1BsJ5ZI21ZVLwQw5Wy97LAlNt&#10;A+/osfeFiCHsUlRQet+kUrq8JINuaBviyF1ta9BH2BZStxhiuKnlOEnepcGKY0OJDW1Kym/7u1Fw&#10;+/w+Xr52p9AcpmESNttse8ZMqUG/W89BeOr8U/zvznSc/zaBv2fi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h+HsMAAADcAAAADwAAAAAAAAAAAAAAAACYAgAAZHJzL2Rv&#10;d25yZXYueG1sUEsFBgAAAAAEAAQA9QAAAIgDAAAAAA==&#10;" fillcolor="#5b9bd5 [3204]" strokecolor="black [3213]" strokeweight="1pt"/>
                <v:rect id="Téglalap 136" o:spid="_x0000_s1192" style="position:absolute;left:45050;top:18969;width:5995;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EQ8QA&#10;AADcAAAADwAAAGRycy9kb3ducmV2LnhtbERPTWvCQBC9C/0PyxS86caWSkhdJZQI9dBDNUKOQ3aa&#10;xGRnQ3aNaX99t1DwNo/3OZvdZDox0uAaywpWywgEcWl1w5WC/LRfxCCcR9bYWSYF3+Rgt32YbTDR&#10;9safNB59JUIIuwQV1N73iZSurMmgW9qeOHBfdjDoAxwqqQe8hXDTyacoWkuDDYeGGnt6q6lsj1ej&#10;oEj7j5fmZzxkLm3z0+WcF1GcKTV/nNJXEJ4mfxf/u991mP+8hr9nwgV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gREPEAAAA3AAAAA8AAAAAAAAAAAAAAAAAmAIAAGRycy9k&#10;b3ducmV2LnhtbFBLBQYAAAAABAAEAPUAAACJAwAAAAA=&#10;" fillcolor="#5b9bd5 [3204]" strokecolor="#1f4d78 [1604]" strokeweight="1pt">
                  <v:textbox inset="2mm,1mm,,0">
                    <w:txbxContent>
                      <w:p w:rsidR="00806230" w:rsidRDefault="00806230" w:rsidP="00BE5315">
                        <w:pPr>
                          <w:pStyle w:val="NormlWeb"/>
                          <w:spacing w:before="0" w:beforeAutospacing="0" w:after="0" w:afterAutospacing="0"/>
                          <w:jc w:val="center"/>
                        </w:pPr>
                        <w:r w:rsidRPr="0008075E">
                          <w:rPr>
                            <w:rFonts w:asciiTheme="minorHAnsi" w:hAnsi="Calibri" w:cstheme="minorBidi"/>
                            <w:color w:val="FFFFFF"/>
                            <w:kern w:val="24"/>
                            <w:sz w:val="22"/>
                            <w:szCs w:val="22"/>
                          </w:rPr>
                          <w:t>Projek</w:t>
                        </w:r>
                        <w:r>
                          <w:rPr>
                            <w:rFonts w:asciiTheme="minorHAnsi" w:hAnsi="Calibri" w:cstheme="minorBidi"/>
                            <w:color w:val="FFFFFF"/>
                            <w:kern w:val="24"/>
                            <w:sz w:val="22"/>
                            <w:szCs w:val="22"/>
                          </w:rPr>
                          <w:t>t</w:t>
                        </w:r>
                      </w:p>
                    </w:txbxContent>
                  </v:textbox>
                </v:rect>
                <v:rect id="Téglalap 137" o:spid="_x0000_s1193" style="position:absolute;left:40017;top:22308;width:7009;height:46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2IsMA&#10;AADcAAAADwAAAGRycy9kb3ducmV2LnhtbERPTUvDQBC9C/6HZYReit21gSqx21IshYIebCN6HbJj&#10;EszOxuw0jf/eFQre5vE+Z7kefasG6mMT2MLdzIAiLoNruLLwVuxuH0BFQXbYBiYLPxRhvbq+WmLu&#10;wpkPNBylUimEY44WapEu1zqWNXmMs9ARJ+4z9B4lwb7SrsdzCvetnhuz0B4bTg01dvRUU/l1PHkL&#10;L7J4HqYVb00m76ZoXrPvYvNh7eRm3DyCEhrlX3xx712an93D3zPpAr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f2IsMAAADcAAAADwAAAAAAAAAAAAAAAACYAgAAZHJzL2Rv&#10;d25yZXYueG1sUEsFBgAAAAAEAAQA9QAAAIgDAAAAAA==&#10;" fillcolor="#5b9bd5 [3204]" strokecolor="black [3213]" strokeweight="1pt">
                  <v:textbox inset="1mm,1mm,1mm,1mm">
                    <w:txbxContent>
                      <w:p w:rsidR="00806230" w:rsidRDefault="00806230" w:rsidP="00BE5315">
                        <w:pPr>
                          <w:pStyle w:val="NormlWeb"/>
                          <w:spacing w:before="0" w:beforeAutospacing="0" w:after="0" w:afterAutospacing="0"/>
                        </w:pPr>
                        <w:r>
                          <w:rPr>
                            <w:rFonts w:asciiTheme="minorHAnsi" w:hAnsi="Calibri" w:cstheme="minorBidi"/>
                            <w:color w:val="000000" w:themeColor="text1"/>
                            <w:kern w:val="24"/>
                          </w:rPr>
                          <w:t>zár definíciók</w:t>
                        </w:r>
                      </w:p>
                    </w:txbxContent>
                  </v:textbox>
                </v:rect>
                <v:rect id="Téglalap 138" o:spid="_x0000_s1194" style="position:absolute;left:44234;top:22331;width:2853;height:1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GWMUA&#10;AADcAAAADwAAAGRycy9kb3ducmV2LnhtbESP0UoDMRBF3wv+Qxihb23iClrWpqUqQoVKdfUDhs24&#10;u3YzWZK0Xf/eeSj4NsO9c++Z5Xr0vTpRTF1gCzdzA4q4Dq7jxsLX58tsASplZId9YLLwSwnWq6vJ&#10;EksXzvxBpyo3SkI4lWihzXkotU51Sx7TPAzEon2H6DHLGhvtIp4l3Pe6MOZOe+xYGloc6Kml+lAd&#10;vQW/rxa7e/dTPL6+G47m+fhW7Mna6fW4eQCVacz/5sv11gn+rdDK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roZYxQAAANwAAAAPAAAAAAAAAAAAAAAAAJgCAABkcnMv&#10;ZG93bnJldi54bWxQSwUGAAAAAAQABAD1AAAAigMAAAAA&#10;" fillcolor="#5b9bd5 [3204]" strokecolor="#1f4d78 [1604]" strokeweight="1pt">
                  <v:textbox inset="0,0,0,0">
                    <w:txbxContent>
                      <w:p w:rsidR="00806230" w:rsidRDefault="00806230" w:rsidP="00D34CF9">
                        <w:pPr>
                          <w:ind w:firstLine="0"/>
                        </w:pPr>
                        <w:r>
                          <w:t>lock</w:t>
                        </w:r>
                      </w:p>
                    </w:txbxContent>
                  </v:textbox>
                </v:rect>
                <w10:wrap type="topAndBottom"/>
              </v:group>
            </w:pict>
          </mc:Fallback>
        </mc:AlternateContent>
      </w:r>
      <w:r w:rsidR="005515C5">
        <w:t>Kliens – Szerver felépítése</w:t>
      </w:r>
      <w:bookmarkEnd w:id="36"/>
    </w:p>
    <w:p w:rsidR="00E63DF7" w:rsidRDefault="006B31E0" w:rsidP="00E63DF7">
      <w:r>
        <w:t>M</w:t>
      </w:r>
      <w:r w:rsidR="00973022">
        <w:t>unkám lényegében egy verzió</w:t>
      </w:r>
      <w:r w:rsidR="00CE3744">
        <w:t>kezelő rendszer kiegészítése, így adott volt, hogy kliens – szerver</w:t>
      </w:r>
      <w:r w:rsidR="00720B74">
        <w:t xml:space="preserve"> (</w:t>
      </w:r>
      <w:r w:rsidR="00720B74">
        <w:fldChar w:fldCharType="begin"/>
      </w:r>
      <w:r w:rsidR="00720B74">
        <w:instrText xml:space="preserve"> REF _Ref420169260 \h </w:instrText>
      </w:r>
      <w:r w:rsidR="00720B74">
        <w:fldChar w:fldCharType="separate"/>
      </w:r>
      <w:r w:rsidR="0064586F">
        <w:rPr>
          <w:noProof/>
        </w:rPr>
        <w:t>10</w:t>
      </w:r>
      <w:r w:rsidR="0064586F">
        <w:t>. ábra</w:t>
      </w:r>
      <w:r w:rsidR="00720B74">
        <w:fldChar w:fldCharType="end"/>
      </w:r>
      <w:r w:rsidR="00720B74">
        <w:t>)</w:t>
      </w:r>
      <w:r w:rsidR="00CE3744">
        <w:t xml:space="preserve"> architektúrát kell alkalmaznom a feladat megoldására. </w:t>
      </w:r>
      <w:r>
        <w:t>A szerver megvalósításom tehát egy kiegészítésének tekinthető a verziókezelő rendszernek, logikusan ugyanazon a szerveren futnak.</w:t>
      </w:r>
      <w:r w:rsidR="00623670">
        <w:t xml:space="preserve"> A munka folyamán csak is </w:t>
      </w:r>
      <w:r w:rsidR="00EB722F">
        <w:t xml:space="preserve">a </w:t>
      </w:r>
      <w:r w:rsidR="00623670">
        <w:t>zá</w:t>
      </w:r>
      <w:r w:rsidR="00EB722F">
        <w:t>rokat alkotó fájlokkal dolgozom</w:t>
      </w:r>
      <w:r w:rsidR="00623670">
        <w:t xml:space="preserve"> e </w:t>
      </w:r>
      <w:r>
        <w:t xml:space="preserve">végett </w:t>
      </w:r>
      <w:r w:rsidR="00623670">
        <w:t>fontos,</w:t>
      </w:r>
      <w:r>
        <w:t xml:space="preserve"> hogy </w:t>
      </w:r>
      <w:r w:rsidR="00623670">
        <w:t>kliens oldalon a zárak fájl</w:t>
      </w:r>
      <w:r w:rsidR="00A97A4F">
        <w:t>ja</w:t>
      </w:r>
      <w:r w:rsidR="00623670">
        <w:t>it</w:t>
      </w:r>
      <w:r>
        <w:t xml:space="preserve"> kivegyük a más rendszer hatásköréből,</w:t>
      </w:r>
      <w:r w:rsidR="00E61824">
        <w:t xml:space="preserve"> és csak az én megoldásom</w:t>
      </w:r>
      <w:r>
        <w:t xml:space="preserve"> </w:t>
      </w:r>
      <w:r w:rsidR="00E61824">
        <w:t>kezelje ezeket a konfliktusok elkerülése végett</w:t>
      </w:r>
      <w:r>
        <w:t>.</w:t>
      </w:r>
      <w:r w:rsidR="00C244E9">
        <w:t xml:space="preserve"> Szerver oldalon a zárak külön könyvtárban, egyedi projekt azonosító alapján vannak tárolva, kliens oldalon pedig az egyes projektek „</w:t>
      </w:r>
      <w:proofErr w:type="spellStart"/>
      <w:r w:rsidR="00C244E9">
        <w:t>lock</w:t>
      </w:r>
      <w:proofErr w:type="spellEnd"/>
      <w:r w:rsidR="00C244E9">
        <w:t>” nevű könyvtárában helyezkednek el.</w:t>
      </w:r>
    </w:p>
    <w:p w:rsidR="006B31E0" w:rsidRPr="00E63DF7" w:rsidRDefault="006B31E0" w:rsidP="00E63DF7">
      <w:r>
        <w:t>Min</w:t>
      </w:r>
      <w:r w:rsidR="00EB722F">
        <w:t>d</w:t>
      </w:r>
      <w:r>
        <w:t xml:space="preserve">két oldalon adott volt Eclipse futtatókörnyezet az előzetes igények alapján, így ehhez kellett találnom egy kommunikációt megvalósító </w:t>
      </w:r>
      <w:r w:rsidR="00E61824">
        <w:t>technológiát. Ehhez a J</w:t>
      </w:r>
      <w:r w:rsidR="00E65682">
        <w:t>ersey-</w:t>
      </w:r>
      <w:r w:rsidR="00E65682">
        <w:lastRenderedPageBreak/>
        <w:t xml:space="preserve">t használtam fel. Bár </w:t>
      </w:r>
      <w:r w:rsidR="00E0137A">
        <w:t>REST</w:t>
      </w:r>
      <w:r w:rsidR="00E61824">
        <w:t xml:space="preserve"> tulajdonságai alapján nem feltétlen a legjobb választás, de az Eclipse </w:t>
      </w:r>
      <w:proofErr w:type="spellStart"/>
      <w:r w:rsidR="00E61824">
        <w:t>OSGi</w:t>
      </w:r>
      <w:proofErr w:type="spellEnd"/>
      <w:r w:rsidR="00E61824">
        <w:t xml:space="preserve"> rendszerébe való könnyű integrálhatósága</w:t>
      </w:r>
      <w:r w:rsidR="002140F0">
        <w:t xml:space="preserve"> végett</w:t>
      </w:r>
      <w:r w:rsidR="00E61824">
        <w:t xml:space="preserve"> mellett</w:t>
      </w:r>
      <w:r w:rsidR="00260988">
        <w:t>e</w:t>
      </w:r>
      <w:r w:rsidR="00E61824">
        <w:t xml:space="preserve"> döntöttem. </w:t>
      </w:r>
      <w:r w:rsidR="002140F0">
        <w:t>A technológiából</w:t>
      </w:r>
      <w:r w:rsidR="00E61824">
        <w:t xml:space="preserve"> fakadóan, hogy folyamatos </w:t>
      </w:r>
      <w:r w:rsidR="00E65682">
        <w:t xml:space="preserve">adatcsere történhessen, </w:t>
      </w:r>
      <w:proofErr w:type="spellStart"/>
      <w:r w:rsidR="00E65682">
        <w:t>pooling</w:t>
      </w:r>
      <w:r w:rsidR="00E61824">
        <w:t>ot</w:t>
      </w:r>
      <w:proofErr w:type="spellEnd"/>
      <w:r w:rsidR="00EB722F">
        <w:t>,</w:t>
      </w:r>
      <w:r w:rsidR="00E61824">
        <w:t xml:space="preserve"> az </w:t>
      </w:r>
      <w:proofErr w:type="gramStart"/>
      <w:r w:rsidR="00E61824">
        <w:t>a</w:t>
      </w:r>
      <w:r w:rsidR="00EB722F">
        <w:t>z</w:t>
      </w:r>
      <w:proofErr w:type="gramEnd"/>
      <w:r w:rsidR="00E61824">
        <w:t xml:space="preserve"> folyamatos adat lekérdezést alkalmaztam. Ezt kliens oldalon a rendszer által nyújtott Job eszközzel valósítottam meg</w:t>
      </w:r>
      <w:r w:rsidR="00D34CF9">
        <w:t xml:space="preserve">. Az általam definiált </w:t>
      </w:r>
      <w:proofErr w:type="spellStart"/>
      <w:r w:rsidR="00D34CF9">
        <w:t>j</w:t>
      </w:r>
      <w:r w:rsidR="00260988">
        <w:t>ob</w:t>
      </w:r>
      <w:proofErr w:type="spellEnd"/>
      <w:r w:rsidR="00260988">
        <w:t xml:space="preserve"> objektum feladata az, hogy időközönként ellenőrizze le az adott projektben lévő zárakat és hasonlítása össze őket a szerveren található</w:t>
      </w:r>
      <w:r w:rsidR="002140F0">
        <w:t>val,</w:t>
      </w:r>
      <w:r w:rsidR="00260988">
        <w:t xml:space="preserve"> </w:t>
      </w:r>
      <w:r w:rsidR="008646B8">
        <w:t>h</w:t>
      </w:r>
      <w:r w:rsidR="00260988">
        <w:t xml:space="preserve">a a szerveren talál frissebb zárat, akkor töltse azt le </w:t>
      </w:r>
      <w:r w:rsidR="008646B8">
        <w:t>a felhasználónak.</w:t>
      </w:r>
      <w:r w:rsidR="00CB541C">
        <w:t xml:space="preserve"> </w:t>
      </w:r>
      <w:r w:rsidR="00D34CF9">
        <w:t>Ez az ellenőrzés tipikusan 100-5000</w:t>
      </w:r>
      <w:r w:rsidR="00CC7E5A">
        <w:t xml:space="preserve"> </w:t>
      </w:r>
      <w:r w:rsidR="00CC7E5A" w:rsidRPr="00CC7E5A">
        <w:t>milliszekundumos</w:t>
      </w:r>
      <w:r w:rsidR="00D34CF9">
        <w:t xml:space="preserve"> időközönként valósul meg. </w:t>
      </w:r>
      <w:r w:rsidR="00CB541C">
        <w:t xml:space="preserve">Ha helyben új zárunk </w:t>
      </w:r>
      <w:r w:rsidR="00C47C62">
        <w:t>van,</w:t>
      </w:r>
      <w:r w:rsidR="00CB541C">
        <w:t xml:space="preserve"> azt csak kézzel tudjuk a többi felhasználó részére eljuttatni, ehhez publikálnunk</w:t>
      </w:r>
      <w:r w:rsidR="00D34CF9">
        <w:t xml:space="preserve"> (</w:t>
      </w:r>
      <w:proofErr w:type="spellStart"/>
      <w:r w:rsidR="00D34CF9">
        <w:t>push</w:t>
      </w:r>
      <w:proofErr w:type="spellEnd"/>
      <w:r w:rsidR="00D34CF9">
        <w:t>)</w:t>
      </w:r>
      <w:r w:rsidR="00CB541C">
        <w:t xml:space="preserve"> kell az adott projekt zárait a szerver felé, majd a többi kliens letölti azt. </w:t>
      </w:r>
    </w:p>
    <w:bookmarkStart w:id="39" w:name="_Toc420251767"/>
    <w:p w:rsidR="00AB1F70" w:rsidRDefault="00C83276" w:rsidP="001F3D1A">
      <w:pPr>
        <w:pStyle w:val="Cmsor2"/>
      </w:pPr>
      <w:r w:rsidRPr="00E63DF7">
        <w:rPr>
          <w:noProof/>
          <w:lang w:eastAsia="hu-HU"/>
        </w:rPr>
        <mc:AlternateContent>
          <mc:Choice Requires="wpg">
            <w:drawing>
              <wp:anchor distT="0" distB="0" distL="114300" distR="114300" simplePos="0" relativeHeight="251679744" behindDoc="0" locked="0" layoutInCell="1" allowOverlap="1" wp14:anchorId="6575349F" wp14:editId="5C709A71">
                <wp:simplePos x="0" y="0"/>
                <wp:positionH relativeFrom="column">
                  <wp:posOffset>430883</wp:posOffset>
                </wp:positionH>
                <wp:positionV relativeFrom="paragraph">
                  <wp:posOffset>465455</wp:posOffset>
                </wp:positionV>
                <wp:extent cx="4559935" cy="2252980"/>
                <wp:effectExtent l="0" t="0" r="12065" b="13970"/>
                <wp:wrapTopAndBottom/>
                <wp:docPr id="238" name="Csoportba foglalás 21"/>
                <wp:cNvGraphicFramePr/>
                <a:graphic xmlns:a="http://schemas.openxmlformats.org/drawingml/2006/main">
                  <a:graphicData uri="http://schemas.microsoft.com/office/word/2010/wordprocessingGroup">
                    <wpg:wgp>
                      <wpg:cNvGrpSpPr/>
                      <wpg:grpSpPr>
                        <a:xfrm>
                          <a:off x="0" y="0"/>
                          <a:ext cx="4559935" cy="2252980"/>
                          <a:chOff x="-1" y="0"/>
                          <a:chExt cx="7351397" cy="3268980"/>
                        </a:xfrm>
                      </wpg:grpSpPr>
                      <wps:wsp>
                        <wps:cNvPr id="239" name="Téglalap 239"/>
                        <wps:cNvSpPr/>
                        <wps:spPr>
                          <a:xfrm>
                            <a:off x="3975736" y="1569720"/>
                            <a:ext cx="33756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Téglalap 240"/>
                        <wps:cNvSpPr/>
                        <wps:spPr>
                          <a:xfrm>
                            <a:off x="3975735" y="784860"/>
                            <a:ext cx="313182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Téglalap 241"/>
                        <wps:cNvSpPr/>
                        <wps:spPr>
                          <a:xfrm>
                            <a:off x="397573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églalap 242"/>
                        <wps:cNvSpPr/>
                        <wps:spPr>
                          <a:xfrm>
                            <a:off x="1647825"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wps:txbx>
                        <wps:bodyPr rot="0" spcFirstLastPara="0" vert="horz" wrap="square" lIns="0" tIns="0" rIns="0" bIns="45720" numCol="1" spcCol="0" rtlCol="0" fromWordArt="0" anchor="ctr" anchorCtr="0" forceAA="0" compatLnSpc="1">
                          <a:prstTxWarp prst="textNoShape">
                            <a:avLst/>
                          </a:prstTxWarp>
                          <a:noAutofit/>
                        </wps:bodyPr>
                      </wps:wsp>
                      <wps:wsp>
                        <wps:cNvPr id="243" name="Téglalap 243"/>
                        <wps:cNvSpPr/>
                        <wps:spPr>
                          <a:xfrm>
                            <a:off x="0" y="2484120"/>
                            <a:ext cx="127254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wps:txbx>
                        <wps:bodyPr rot="0" spcFirstLastPara="0" vert="horz" wrap="square" lIns="91440" tIns="0" rIns="91440" bIns="36000" numCol="1" spcCol="0" rtlCol="0" fromWordArt="0" anchor="ctr" anchorCtr="0" forceAA="0" compatLnSpc="1">
                          <a:prstTxWarp prst="textNoShape">
                            <a:avLst/>
                          </a:prstTxWarp>
                          <a:noAutofit/>
                        </wps:bodyPr>
                      </wps:wsp>
                      <wps:wsp>
                        <wps:cNvPr id="244" name="Bal oldali kapcsos zárójel 244"/>
                        <wps:cNvSpPr/>
                        <wps:spPr>
                          <a:xfrm rot="5400000">
                            <a:off x="1289684" y="805816"/>
                            <a:ext cx="320039" cy="2899409"/>
                          </a:xfrm>
                          <a:prstGeom prst="leftBrace">
                            <a:avLst>
                              <a:gd name="adj1" fmla="val 8333"/>
                              <a:gd name="adj2" fmla="val 50236"/>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5" name="Téglalap 245"/>
                        <wps:cNvSpPr/>
                        <wps:spPr>
                          <a:xfrm>
                            <a:off x="116205" y="0"/>
                            <a:ext cx="2804160" cy="784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Default="00806230" w:rsidP="001F3D1A">
                              <w:pPr>
                                <w:pStyle w:val="NormlWeb"/>
                                <w:spacing w:before="0" w:beforeAutospacing="0" w:after="0" w:afterAutospacing="0"/>
                                <w:jc w:val="center"/>
                              </w:pPr>
                              <w:proofErr w:type="spellStart"/>
                              <w:r>
                                <w:rPr>
                                  <w:rFonts w:asciiTheme="minorHAnsi" w:hAnsi="Calibri" w:cstheme="minorBidi"/>
                                  <w:color w:val="FFFFFF" w:themeColor="light1"/>
                                  <w:kern w:val="24"/>
                                  <w:sz w:val="32"/>
                                  <w:szCs w:val="32"/>
                                </w:rPr>
                                <w:t>Incquery</w:t>
                              </w:r>
                              <w:proofErr w:type="spellEnd"/>
                              <w:r>
                                <w:rPr>
                                  <w:rFonts w:asciiTheme="minorHAnsi" w:hAnsi="Calibri" w:cstheme="minorBidi"/>
                                  <w:color w:val="FFFFFF" w:themeColor="light1"/>
                                  <w:kern w:val="24"/>
                                  <w:sz w:val="32"/>
                                  <w:szCs w:val="32"/>
                                </w:rPr>
                                <w:t xml:space="preserve"> Feldolgozó</w:t>
                              </w:r>
                            </w:p>
                          </w:txbxContent>
                        </wps:txbx>
                        <wps:bodyPr rot="0" spcFirstLastPara="0" vert="horz" wrap="square" lIns="91440" tIns="0" rIns="91440" bIns="45720" numCol="1" spcCol="0" rtlCol="0" fromWordArt="0" anchor="ctr" anchorCtr="0" forceAA="0" compatLnSpc="1">
                          <a:prstTxWarp prst="textNoShape">
                            <a:avLst/>
                          </a:prstTxWarp>
                          <a:noAutofit/>
                        </wps:bodyPr>
                      </wps:wsp>
                      <wps:wsp>
                        <wps:cNvPr id="246" name="Egyenes összekötő nyíllal 246"/>
                        <wps:cNvCnPr/>
                        <wps:spPr>
                          <a:xfrm flipH="1" flipV="1">
                            <a:off x="3183255" y="369570"/>
                            <a:ext cx="67056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Egyenes összekötő nyíllal 247"/>
                        <wps:cNvCnPr/>
                        <wps:spPr>
                          <a:xfrm flipH="1" flipV="1">
                            <a:off x="3183255" y="678180"/>
                            <a:ext cx="670560"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Egyenes összekötő nyíllal 248"/>
                        <wps:cNvCnPr/>
                        <wps:spPr>
                          <a:xfrm flipV="1">
                            <a:off x="1482089" y="923925"/>
                            <a:ext cx="0" cy="6992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zövegdoboz 17"/>
                        <wps:cNvSpPr txBox="1"/>
                        <wps:spPr>
                          <a:xfrm>
                            <a:off x="20956" y="1677801"/>
                            <a:ext cx="2899410" cy="430021"/>
                          </a:xfrm>
                          <a:prstGeom prst="rect">
                            <a:avLst/>
                          </a:prstGeom>
                          <a:noFill/>
                        </wps:spPr>
                        <wps:txbx>
                          <w:txbxContent>
                            <w:p w:rsidR="00806230" w:rsidRDefault="00806230"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575349F" id="Csoportba foglalás 21" o:spid="_x0000_s1195" style="position:absolute;left:0;text-align:left;margin-left:33.95pt;margin-top:36.65pt;width:359.05pt;height:177.4pt;z-index:251679744;mso-position-horizontal-relative:text;mso-position-vertical-relative:text" coordorigin="" coordsize="73513,32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">
                <v:rect id="Téglalap 239" o:spid="_x0000_s1196" style="position:absolute;left:39757;top:15697;width:33756;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1dX8EA&#10;AADcAAAADwAAAGRycy9kb3ducmV2LnhtbESP24rCMBRF3wf8h3AE38ZUBS/VKCIIIsyDlw84NMem&#10;2pyUJtr2782A4ONmXxZ7tWltKV5U+8KxgtEwAUGcOV1wruB62f/OQfiArLF0TAo68rBZ935WmGrX&#10;8Ile55CLOMI+RQUmhCqV0meGLPqhq4ijd3O1xRBlnUtdYxPHbSnHSTKVFguOBIMV7Qxlj/PTRgjS&#10;qRvNmt3jz7THgsruTs9OqUG/3S5BBGrDN/xpH7SC8WQB/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9XV/BAAAA3AAAAA8AAAAAAAAAAAAAAAAAmAIAAGRycy9kb3du&#10;cmV2LnhtbFBLBQYAAAAABAAEAPUAAACGAw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Eclipse</w:t>
                        </w:r>
                      </w:p>
                    </w:txbxContent>
                  </v:textbox>
                </v:rect>
                <v:rect id="Téglalap 240" o:spid="_x0000_s1197" style="position:absolute;left:39757;top:7848;width:31318;height:7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Hv74A&#10;AADcAAAADwAAAGRycy9kb3ducmV2LnhtbERPzYrCMBC+C75DGMGbpsqyLtUoIgiysAd1H2Boxqba&#10;TEoTbfv2zmFhjx/f/2bX+1q9qI1VYAOLeQaKuAi24tLA7/U4+wIVE7LFOjAZGCjCbjsebTC3oeMz&#10;vS6pVBLCMUcDLqUm1zoWjjzGeWiIhbuF1mMS2JbatthJuK/1Mss+tceKpcFhQwdHxePy9FKCdB4W&#10;q+7w+HH9d0X1cKfnYMx00u/XoBL16V/85z5ZA8sPmS9n5Ajo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kBh7++AAAA3AAAAA8AAAAAAAAAAAAAAAAAmAIAAGRycy9kb3ducmV2&#10;LnhtbFBLBQYAAAAABAAEAPUAAACDAw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EMF példány modell</w:t>
                        </w:r>
                      </w:p>
                    </w:txbxContent>
                  </v:textbox>
                </v:rect>
                <v:rect id="Téglalap 241" o:spid="_x0000_s1198" style="position:absolute;left:39757;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textbox>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Szerkesztő nézet</w:t>
                        </w:r>
                      </w:p>
                    </w:txbxContent>
                  </v:textbox>
                </v:rect>
                <v:rect id="Téglalap 242" o:spid="_x0000_s1199" style="position:absolute;left:16478;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hSsUA&#10;AADcAAAADwAAAGRycy9kb3ducmV2LnhtbESPzWrDMBCE74W8g9hAbo1cE0xwooTSEGraQ5sfyHWx&#10;NraptTKWastvXxUKPQ4z8w2z3QfTioF611hW8LRMQBCXVjdcKbhejo9rEM4ja2wtk4KJHOx3s4ct&#10;5tqOfKLh7CsRIexyVFB73+VSurImg25pO+Lo3W1v0EfZV1L3OEa4aWWaJJk02HBcqLGjl5rKr/O3&#10;UfB5e29f3zg000dVHIrAZn3NUqUW8/C8AeEp+P/wX7vQCtJVC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WFKxQAAANwAAAAPAAAAAAAAAAAAAAAAAJgCAABkcnMv&#10;ZG93bnJldi54bWxQSwUGAAAAAAQABAD1AAAAigMAAAAA&#10;" fillcolor="#5b9bd5 [3204]" strokecolor="#1f4d78 [1604]" strokeweight="1pt">
                  <v:textbox inset="0,0,0">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Változó kötések</w:t>
                        </w:r>
                      </w:p>
                    </w:txbxContent>
                  </v:textbox>
                </v:rect>
                <v:rect id="Téglalap 243" o:spid="_x0000_s1200" style="position:absolute;top:24841;width:12725;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2SsYA&#10;AADcAAAADwAAAGRycy9kb3ducmV2LnhtbESPQWsCMRSE74X+h/AKXkSzbouUrVFEEArtxdXCenvd&#10;vG6Wbl62SdT13zcFocdhZr5hFqvBduJMPrSOFcymGQji2umWGwWH/XbyDCJEZI2dY1JwpQCr5f3d&#10;AgvtLryjcxkbkSAcClRgYuwLKUNtyGKYup44eV/OW4xJ+kZqj5cEt53Ms2wuLbacFgz2tDFUf5cn&#10;q6DcvW+vP9Vs/JFXsjn21adh/6bU6GFYv4CINMT/8K39qhXkT4/wdyY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2SsYAAADcAAAADwAAAAAAAAAAAAAAAACYAgAAZHJz&#10;L2Rvd25yZXYueG1sUEsFBgAAAAAEAAQA9QAAAIsDAAAAAA==&#10;" fillcolor="#5b9bd5 [3204]" strokecolor="#1f4d78 [1604]" strokeweight="1pt">
                  <v:textbox inset=",0,,1mm">
                    <w:txbxContent>
                      <w:p w:rsidR="00806230" w:rsidRDefault="00806230" w:rsidP="00D34CF9">
                        <w:pPr>
                          <w:pStyle w:val="NormlWeb"/>
                          <w:spacing w:before="0" w:beforeAutospacing="0" w:after="0" w:afterAutospacing="0"/>
                          <w:jc w:val="center"/>
                        </w:pPr>
                        <w:r>
                          <w:rPr>
                            <w:rFonts w:asciiTheme="minorHAnsi" w:hAnsi="Calibri" w:cstheme="minorBidi"/>
                            <w:color w:val="FFFFFF" w:themeColor="light1"/>
                            <w:kern w:val="24"/>
                            <w:sz w:val="32"/>
                            <w:szCs w:val="32"/>
                          </w:rPr>
                          <w:t>Zár minták</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Bal oldali kapcsos zárójel 244" o:spid="_x0000_s1201" type="#_x0000_t87" style="position:absolute;left:12897;top:8058;width:3200;height:2899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MsMA&#10;AADcAAAADwAAAGRycy9kb3ducmV2LnhtbESPwWrDMBBE74H+g9hCb7HcEEJwoxhTSAi91Q0hx621&#10;tYytlSspifv3UaHQ4zAzb5hNOdlBXMmHzrGC5ywHQdw43XGr4Pixm69BhIiscXBMCn4oQLl9mG2w&#10;0O7G73StYysShEOBCkyMYyFlaAxZDJkbiZP35bzFmKRvpfZ4S3A7yEWer6TFjtOCwZFeDTV9fbEK&#10;pjf89o054b4/f/b72Duq6oNST49T9QIi0hT/w3/tg1awWC7h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6MsMAAADcAAAADwAAAAAAAAAAAAAAAACYAgAAZHJzL2Rv&#10;d25yZXYueG1sUEsFBgAAAAAEAAQA9QAAAIgDAAAAAA==&#10;" adj="199,10851" strokecolor="#5b9bd5 [3204]" strokeweight=".5pt">
                  <v:stroke joinstyle="miter"/>
                </v:shape>
                <v:rect id="Téglalap 245" o:spid="_x0000_s1202" style="position:absolute;left:1162;width:28041;height:78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zMYA&#10;AADcAAAADwAAAGRycy9kb3ducmV2LnhtbESPQWvCQBSE74X+h+UVvIjZVKrVNKuoILQHD0nF8yP7&#10;TEKzb0N2m8T++m5B6HGYmW+YdDuaRvTUudqygucoBkFcWF1zqeD8eZytQDiPrLGxTApu5GC7eXxI&#10;MdF24Iz63JciQNglqKDyvk2kdEVFBl1kW+LgXW1n0AfZlVJ3OAS4aeQ8jpfSYM1hocKWDhUVX/m3&#10;URD/GH/K9jK7rBeH/ryyu+nH66DU5GncvYHwNPr/8L39rhXMX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bzMYAAADcAAAADwAAAAAAAAAAAAAAAACYAgAAZHJz&#10;L2Rvd25yZXYueG1sUEsFBgAAAAAEAAQA9QAAAIsDAAAAAA==&#10;" fillcolor="#5b9bd5 [3204]" strokecolor="#1f4d78 [1604]" strokeweight="1pt">
                  <v:textbox inset=",0">
                    <w:txbxContent>
                      <w:p w:rsidR="00806230" w:rsidRDefault="00806230" w:rsidP="001F3D1A">
                        <w:pPr>
                          <w:pStyle w:val="NormlWeb"/>
                          <w:spacing w:before="0" w:beforeAutospacing="0" w:after="0" w:afterAutospacing="0"/>
                          <w:jc w:val="center"/>
                        </w:pPr>
                        <w:r>
                          <w:rPr>
                            <w:rFonts w:asciiTheme="minorHAnsi" w:hAnsi="Calibri" w:cstheme="minorBidi"/>
                            <w:color w:val="FFFFFF" w:themeColor="light1"/>
                            <w:kern w:val="24"/>
                            <w:sz w:val="32"/>
                            <w:szCs w:val="32"/>
                          </w:rPr>
                          <w:t>Incquery Feldolgozó</w:t>
                        </w:r>
                      </w:p>
                    </w:txbxContent>
                  </v:textbox>
                </v:rect>
                <v:shape id="Egyenes összekötő nyíllal 246" o:spid="_x0000_s1203" type="#_x0000_t32" style="position:absolute;left:31832;top:3695;width:6706;height:22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5b9bd5 [3204]" strokeweight=".5pt">
                  <v:stroke endarrow="block" joinstyle="miter"/>
                </v:shape>
                <v:shape id="Egyenes összekötő nyíllal 247" o:spid="_x0000_s1204" type="#_x0000_t32" style="position:absolute;left:31832;top:6781;width:6706;height:49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YMQAAADcAAAADwAAAGRycy9kb3ducmV2LnhtbESP3YrCMBSE7xd8h3CEvVvTFf/oGkWF&#10;pd6Ivw9waM62ZZuTkqRa394IgpfDzHzDzJedqcWVnK8sK/geJCCIc6srLhRczr9fMxA+IGusLZOC&#10;O3lYLnofc0y1vfGRrqdQiAhhn6KCMoQmldLnJRn0A9sQR+/POoMhSldI7fAW4aaWwySZSIMVx4US&#10;G9qUlP+fWqOgzSaXZj125/0hG+32u2wza91dqc9+t/oBEagL7/CrvdUKhq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T5gxAAAANwAAAAPAAAAAAAAAAAA&#10;AAAAAKECAABkcnMvZG93bnJldi54bWxQSwUGAAAAAAQABAD5AAAAkgMAAAAA&#10;" strokecolor="#5b9bd5 [3204]" strokeweight=".5pt">
                  <v:stroke endarrow="block" joinstyle="miter"/>
                </v:shape>
                <v:shape id="Egyenes összekötő nyíllal 248" o:spid="_x0000_s1205" type="#_x0000_t32" style="position:absolute;left:14820;top:9239;width:0;height:69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8UMMAAADcAAAADwAAAGRycy9kb3ducmV2LnhtbERPy2rCQBTdC/2H4RbcSJ34aCmpo2hE&#10;cKsWaneXzDWTNnMnZsYY+/WdheDycN6zRWcr0VLjS8cKRsMEBHHudMmFgs/D5uUdhA/IGivHpOBG&#10;Hhbzp94MU+2uvKN2HwoRQ9inqMCEUKdS+tyQRT90NXHkTq6xGCJsCqkbvMZwW8lxkrxJiyXHBoM1&#10;ZYby3/3FKvg+vep2la3L3Byzyddg+nf+Oa6V6j93yw8QgbrwEN/dW61gPI1r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lfFDDAAAA3AAAAA8AAAAAAAAAAAAA&#10;AAAAoQIAAGRycy9kb3ducmV2LnhtbFBLBQYAAAAABAAEAPkAAACRAwAAAAA=&#10;" strokecolor="#5b9bd5 [3204]" strokeweight=".5pt">
                  <v:stroke endarrow="block" joinstyle="miter"/>
                </v:shape>
                <v:shape id="Szövegdoboz 17" o:spid="_x0000_s1206" type="#_x0000_t202" style="position:absolute;left:209;top:16778;width:2899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806230" w:rsidRDefault="00806230" w:rsidP="001F3D1A">
                        <w:pPr>
                          <w:pStyle w:val="NormlWeb"/>
                          <w:spacing w:before="0" w:beforeAutospacing="0" w:after="0" w:afterAutospacing="0"/>
                          <w:jc w:val="center"/>
                        </w:pPr>
                        <w:r>
                          <w:rPr>
                            <w:rFonts w:asciiTheme="minorHAnsi" w:hAnsi="Calibri" w:cstheme="minorBidi"/>
                            <w:color w:val="000000" w:themeColor="text1"/>
                            <w:kern w:val="24"/>
                            <w:sz w:val="32"/>
                            <w:szCs w:val="32"/>
                          </w:rPr>
                          <w:t>Példány modell zár</w:t>
                        </w:r>
                      </w:p>
                    </w:txbxContent>
                  </v:textbox>
                </v:shape>
                <w10:wrap type="topAndBottom"/>
              </v:group>
            </w:pict>
          </mc:Fallback>
        </mc:AlternateContent>
      </w:r>
      <w:r w:rsidR="001F3D1A">
        <w:rPr>
          <w:noProof/>
          <w:lang w:eastAsia="hu-HU"/>
        </w:rPr>
        <mc:AlternateContent>
          <mc:Choice Requires="wps">
            <w:drawing>
              <wp:anchor distT="0" distB="0" distL="114300" distR="114300" simplePos="0" relativeHeight="251676672" behindDoc="0" locked="0" layoutInCell="1" allowOverlap="1" wp14:anchorId="66E1C35B" wp14:editId="7E105FE2">
                <wp:simplePos x="0" y="0"/>
                <wp:positionH relativeFrom="column">
                  <wp:posOffset>116662</wp:posOffset>
                </wp:positionH>
                <wp:positionV relativeFrom="paragraph">
                  <wp:posOffset>2801645</wp:posOffset>
                </wp:positionV>
                <wp:extent cx="5208270" cy="635"/>
                <wp:effectExtent l="0" t="0" r="0" b="0"/>
                <wp:wrapTopAndBottom/>
                <wp:docPr id="9" name="Szövegdoboz 9"/>
                <wp:cNvGraphicFramePr/>
                <a:graphic xmlns:a="http://schemas.openxmlformats.org/drawingml/2006/main">
                  <a:graphicData uri="http://schemas.microsoft.com/office/word/2010/wordprocessingShape">
                    <wps:wsp>
                      <wps:cNvSpPr txBox="1"/>
                      <wps:spPr>
                        <a:xfrm>
                          <a:off x="0" y="0"/>
                          <a:ext cx="5208270" cy="635"/>
                        </a:xfrm>
                        <a:prstGeom prst="rect">
                          <a:avLst/>
                        </a:prstGeom>
                        <a:solidFill>
                          <a:prstClr val="white"/>
                        </a:solidFill>
                        <a:ln>
                          <a:noFill/>
                        </a:ln>
                        <a:effectLst/>
                      </wps:spPr>
                      <wps:txbx>
                        <w:txbxContent>
                          <w:bookmarkStart w:id="40" w:name="_Ref420169364"/>
                          <w:p w:rsidR="00806230" w:rsidRPr="006D3BAA" w:rsidRDefault="00806230"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11</w:t>
                            </w:r>
                            <w:r>
                              <w:rPr>
                                <w:noProof/>
                              </w:rPr>
                              <w:fldChar w:fldCharType="end"/>
                            </w:r>
                            <w:r>
                              <w:t>. ábra</w:t>
                            </w:r>
                            <w:bookmarkEnd w:id="40"/>
                            <w:r>
                              <w:t xml:space="preserve"> Kliens működése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1C35B" id="Szövegdoboz 9" o:spid="_x0000_s1207" type="#_x0000_t202" style="position:absolute;left:0;text-align:left;margin-left:9.2pt;margin-top:220.6pt;width:410.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" stroked="f">
                <v:textbox style="mso-fit-shape-to-text:t" inset="0,0,0,0">
                  <w:txbxContent>
                    <w:bookmarkStart w:id="41" w:name="_Ref420169364"/>
                    <w:p w:rsidR="00806230" w:rsidRPr="006D3BAA" w:rsidRDefault="00806230" w:rsidP="00511077">
                      <w:pPr>
                        <w:pStyle w:val="Kpalrs"/>
                        <w:rPr>
                          <w:rFonts w:cs="Arial"/>
                          <w:iCs/>
                          <w:noProof/>
                          <w:sz w:val="32"/>
                          <w:szCs w:val="28"/>
                        </w:rPr>
                      </w:pPr>
                      <w:r>
                        <w:rPr>
                          <w:noProof/>
                        </w:rPr>
                        <w:fldChar w:fldCharType="begin"/>
                      </w:r>
                      <w:r>
                        <w:rPr>
                          <w:noProof/>
                        </w:rPr>
                        <w:instrText xml:space="preserve"> SEQ ábra \* ARABIC </w:instrText>
                      </w:r>
                      <w:r>
                        <w:rPr>
                          <w:noProof/>
                        </w:rPr>
                        <w:fldChar w:fldCharType="separate"/>
                      </w:r>
                      <w:r w:rsidR="0064586F">
                        <w:rPr>
                          <w:noProof/>
                        </w:rPr>
                        <w:t>11</w:t>
                      </w:r>
                      <w:r>
                        <w:rPr>
                          <w:noProof/>
                        </w:rPr>
                        <w:fldChar w:fldCharType="end"/>
                      </w:r>
                      <w:r>
                        <w:t>. ábra</w:t>
                      </w:r>
                      <w:bookmarkEnd w:id="41"/>
                      <w:r>
                        <w:t xml:space="preserve"> Kliens működése </w:t>
                      </w:r>
                    </w:p>
                  </w:txbxContent>
                </v:textbox>
                <w10:wrap type="topAndBottom"/>
              </v:shape>
            </w:pict>
          </mc:Fallback>
        </mc:AlternateContent>
      </w:r>
      <w:r w:rsidR="005515C5">
        <w:t xml:space="preserve">Kliens </w:t>
      </w:r>
      <w:r w:rsidR="00EB0740">
        <w:t>működése</w:t>
      </w:r>
      <w:bookmarkEnd w:id="39"/>
    </w:p>
    <w:p w:rsidR="00E63DF7" w:rsidRDefault="00B0237C" w:rsidP="00AB1F70">
      <w:r>
        <w:t xml:space="preserve">Ahhoz hogy </w:t>
      </w:r>
      <w:r w:rsidR="002140F0">
        <w:t>modelleket</w:t>
      </w:r>
      <w:r>
        <w:t xml:space="preserve"> zárolni tudjunk, a modell mellett szükségünk van a zárat alkotó fájlokra is. Ezek a projekt „</w:t>
      </w:r>
      <w:proofErr w:type="spellStart"/>
      <w:r>
        <w:t>lock</w:t>
      </w:r>
      <w:proofErr w:type="spellEnd"/>
      <w:r>
        <w:t xml:space="preserve">” nevű könyvtárában helyezkednek el, a modellekkel megegyező </w:t>
      </w:r>
      <w:r w:rsidR="00E57ADD">
        <w:t>néven, de más kiterjesztéssel</w:t>
      </w:r>
      <w:r>
        <w:t>.</w:t>
      </w:r>
      <w:r w:rsidR="00E57ADD">
        <w:t xml:space="preserve"> Az egyik a modellhez tartozó mintákat tárolja, a másik az e minták paramétereihez kötött változókat. </w:t>
      </w:r>
      <w:r>
        <w:t xml:space="preserve"> Ezen két fájl együttese adja ki a zárat illetve zárakat, bármely hiánya nélkül a zárolás nem lehetséges.</w:t>
      </w:r>
      <w:r w:rsidR="00E65682">
        <w:t xml:space="preserve"> A modell</w:t>
      </w:r>
      <w:r w:rsidR="002140F0">
        <w:t>fájl bárhol lehet a projekten belül, egyedül a neve az, ami egyedivé teszi, és a zárakhoz köti azt.</w:t>
      </w:r>
      <w:r w:rsidR="00C83276">
        <w:t xml:space="preserve"> </w:t>
      </w:r>
    </w:p>
    <w:p w:rsidR="002140F0" w:rsidRDefault="002140F0" w:rsidP="00AB1F70">
      <w:r>
        <w:t xml:space="preserve">Ahhoz hogy a zárolási funkciót eltudjuk </w:t>
      </w:r>
      <w:r w:rsidR="00EB722F">
        <w:t>érni, meg kell nyitnunk egy</w:t>
      </w:r>
      <w:r>
        <w:t xml:space="preserve"> modell</w:t>
      </w:r>
      <w:r w:rsidR="009E6EE0">
        <w:t>t egy EMF</w:t>
      </w:r>
      <w:r>
        <w:t xml:space="preserve"> szerkesztőben, majd a rendszerem ezt érzékeli, és a felderíti a megfelelő </w:t>
      </w:r>
      <w:proofErr w:type="spellStart"/>
      <w:r>
        <w:t>lock</w:t>
      </w:r>
      <w:proofErr w:type="spellEnd"/>
      <w:r>
        <w:t xml:space="preserve"> állományokat. </w:t>
      </w:r>
      <w:r w:rsidR="009E6EE0">
        <w:t>Mivel az EMF szerkesztőknek van egy olyan t</w:t>
      </w:r>
      <w:r w:rsidR="00053D84">
        <w:t xml:space="preserve">ulajdonságuk, hogy képesek </w:t>
      </w:r>
      <w:r w:rsidR="00053D84">
        <w:lastRenderedPageBreak/>
        <w:t>mások</w:t>
      </w:r>
      <w:r w:rsidR="009E6EE0">
        <w:t xml:space="preserve"> számára kiszolgáltatni az általuk használt modellt, így minden adott lesz ahhoz, hogy a zárainkat alkalmazhassuk.</w:t>
      </w:r>
      <w:r w:rsidR="00720B74">
        <w:t xml:space="preserve"> A kliens felépítését a </w:t>
      </w:r>
      <w:r w:rsidR="00720B74">
        <w:fldChar w:fldCharType="begin"/>
      </w:r>
      <w:r w:rsidR="00720B74">
        <w:instrText xml:space="preserve"> REF _Ref420169364 \h </w:instrText>
      </w:r>
      <w:r w:rsidR="00720B74">
        <w:fldChar w:fldCharType="separate"/>
      </w:r>
      <w:r w:rsidR="0064586F">
        <w:rPr>
          <w:noProof/>
        </w:rPr>
        <w:t>11</w:t>
      </w:r>
      <w:r w:rsidR="0064586F">
        <w:t>. ábra</w:t>
      </w:r>
      <w:r w:rsidR="00720B74">
        <w:fldChar w:fldCharType="end"/>
      </w:r>
      <w:r w:rsidR="00720B74">
        <w:t xml:space="preserve"> mutatja.</w:t>
      </w:r>
      <w:r w:rsidR="008C310B">
        <w:t xml:space="preserve"> A szerkesztő érzékelése esetén a saját zárolási nézet </w:t>
      </w:r>
      <w:r w:rsidR="00EB722F">
        <w:t>betöltődik</w:t>
      </w:r>
      <w:r w:rsidR="00993992">
        <w:t>, majd</w:t>
      </w:r>
      <w:r w:rsidR="008C310B">
        <w:t xml:space="preserve"> </w:t>
      </w:r>
      <w:r w:rsidR="00EB722F">
        <w:t>zárak adhatóak meg</w:t>
      </w:r>
      <w:r w:rsidR="008C310B">
        <w:t xml:space="preserve">. Ahhoz hogy a projekt szinkronizálhatóvá váljon, szükségünk van arra, hogy </w:t>
      </w:r>
      <w:r w:rsidR="00AC34F4">
        <w:t>a projekthez megfelelő leírót, p</w:t>
      </w:r>
      <w:r w:rsidR="008C310B">
        <w:t xml:space="preserve">roject </w:t>
      </w:r>
      <w:proofErr w:type="spellStart"/>
      <w:r w:rsidR="008C310B">
        <w:t>nature-t</w:t>
      </w:r>
      <w:proofErr w:type="spellEnd"/>
      <w:r w:rsidR="008C310B">
        <w:t xml:space="preserve"> is hozzáadjuk, ez elmulasztása esetén, a szerver felé történő utasítások nem lehetségesek.</w:t>
      </w:r>
    </w:p>
    <w:p w:rsidR="00C252E8" w:rsidRDefault="009E6EE0" w:rsidP="00AB1F70">
      <w:r>
        <w:t>A már zárolt modell esetén a megállapítása annak, hogy az adott felhasználó</w:t>
      </w:r>
      <w:r w:rsidR="00F41BA7">
        <w:t>i</w:t>
      </w:r>
      <w:r>
        <w:t xml:space="preserve"> művelet sérti-e egy </w:t>
      </w:r>
      <w:proofErr w:type="spellStart"/>
      <w:r w:rsidR="00C252E8">
        <w:t>lock</w:t>
      </w:r>
      <w:proofErr w:type="spellEnd"/>
      <w:r w:rsidR="00C252E8">
        <w:t xml:space="preserve"> alatt lévő </w:t>
      </w:r>
      <w:r w:rsidR="00AC34F4">
        <w:t>objektumot</w:t>
      </w:r>
      <w:r w:rsidR="00F41BA7">
        <w:t>, az a következő kép</w:t>
      </w:r>
      <w:r w:rsidR="00C252E8">
        <w:t>en történik</w:t>
      </w:r>
      <w:r w:rsidR="00F41BA7">
        <w:t xml:space="preserve"> (</w:t>
      </w:r>
      <w:r w:rsidR="00F41BA7">
        <w:fldChar w:fldCharType="begin"/>
      </w:r>
      <w:r w:rsidR="00F41BA7">
        <w:instrText xml:space="preserve"> REF _Ref420169475 \h </w:instrText>
      </w:r>
      <w:r w:rsidR="00F41BA7">
        <w:fldChar w:fldCharType="separate"/>
      </w:r>
      <w:r w:rsidR="0064586F">
        <w:rPr>
          <w:noProof/>
        </w:rPr>
        <w:t>12</w:t>
      </w:r>
      <w:r w:rsidR="0064586F">
        <w:t>. ábra</w:t>
      </w:r>
      <w:r w:rsidR="00F41BA7">
        <w:fldChar w:fldCharType="end"/>
      </w:r>
      <w:r w:rsidR="00F41BA7">
        <w:t>)</w:t>
      </w:r>
      <w:r w:rsidR="00C252E8">
        <w:t>:</w:t>
      </w:r>
    </w:p>
    <w:p w:rsidR="009E6EE0" w:rsidRDefault="00C252E8" w:rsidP="00C252E8">
      <w:pPr>
        <w:pStyle w:val="Listaszerbekezds"/>
        <w:numPr>
          <w:ilvl w:val="0"/>
          <w:numId w:val="26"/>
        </w:numPr>
      </w:pPr>
      <w:r>
        <w:t>a felhasználó a szerkesztőben végrehajtja a műveletet</w:t>
      </w:r>
    </w:p>
    <w:p w:rsidR="00C252E8" w:rsidRDefault="00C252E8" w:rsidP="00C252E8">
      <w:pPr>
        <w:pStyle w:val="Listaszerbekezds"/>
        <w:numPr>
          <w:ilvl w:val="0"/>
          <w:numId w:val="26"/>
        </w:numPr>
      </w:pPr>
      <w:r>
        <w:t>a módosítás megjelenik a szerkesztő belső modelljében (</w:t>
      </w:r>
      <w:proofErr w:type="spellStart"/>
      <w:r>
        <w:t>ResourceSet</w:t>
      </w:r>
      <w:proofErr w:type="spellEnd"/>
      <w:r>
        <w:t>)</w:t>
      </w:r>
    </w:p>
    <w:p w:rsidR="00C252E8" w:rsidRDefault="00C252E8" w:rsidP="00C252E8">
      <w:pPr>
        <w:pStyle w:val="Listaszerbekezds"/>
        <w:numPr>
          <w:ilvl w:val="0"/>
          <w:numId w:val="26"/>
        </w:numPr>
      </w:pPr>
      <w:r>
        <w:t xml:space="preserve">az </w:t>
      </w:r>
      <w:r w:rsidR="008344C7">
        <w:t>EVM</w:t>
      </w:r>
      <w:r>
        <w:t xml:space="preserve"> ezt a módosítást érzékeli,</w:t>
      </w:r>
      <w:r w:rsidR="00981866">
        <w:t xml:space="preserve"> és a változáshoz előre definiált </w:t>
      </w:r>
      <w:proofErr w:type="spellStart"/>
      <w:r w:rsidR="00981866">
        <w:t>trigger</w:t>
      </w:r>
      <w:proofErr w:type="spellEnd"/>
      <w:r w:rsidR="00981866">
        <w:t xml:space="preserve"> (Job) lefut </w:t>
      </w:r>
    </w:p>
    <w:p w:rsidR="00C252E8" w:rsidRDefault="00981866" w:rsidP="00C252E8">
      <w:pPr>
        <w:pStyle w:val="Listaszerbekezds"/>
        <w:numPr>
          <w:ilvl w:val="0"/>
          <w:numId w:val="26"/>
        </w:numPr>
      </w:pPr>
      <w:r>
        <w:t>vizsgálat történik arra nézve, hogy az adott változás érint-e zár alatt lévő objektumot</w:t>
      </w:r>
    </w:p>
    <w:p w:rsidR="00981866" w:rsidRDefault="00981866" w:rsidP="00C252E8">
      <w:pPr>
        <w:pStyle w:val="Listaszerbekezds"/>
        <w:numPr>
          <w:ilvl w:val="0"/>
          <w:numId w:val="26"/>
        </w:numPr>
      </w:pPr>
      <w:r>
        <w:t xml:space="preserve">a szerkesztő utasítás végrehajtási kezelője értesül </w:t>
      </w:r>
      <w:r w:rsidR="00E2485B">
        <w:t>arról,</w:t>
      </w:r>
      <w:r>
        <w:t xml:space="preserve"> hogy a művelet jóváhagyható-e, vagy visszavonandó</w:t>
      </w:r>
    </w:p>
    <w:p w:rsidR="00396433" w:rsidRPr="00AB1F70" w:rsidRDefault="00B14109" w:rsidP="00396433">
      <w:r w:rsidRPr="00C252E8">
        <w:rPr>
          <w:noProof/>
          <w:lang w:eastAsia="hu-HU"/>
        </w:rPr>
        <mc:AlternateContent>
          <mc:Choice Requires="wpg">
            <w:drawing>
              <wp:anchor distT="0" distB="0" distL="114300" distR="114300" simplePos="0" relativeHeight="251666432" behindDoc="0" locked="0" layoutInCell="1" allowOverlap="1" wp14:anchorId="553B5B89" wp14:editId="6133691D">
                <wp:simplePos x="0" y="0"/>
                <wp:positionH relativeFrom="page">
                  <wp:posOffset>1374775</wp:posOffset>
                </wp:positionH>
                <wp:positionV relativeFrom="paragraph">
                  <wp:posOffset>404495</wp:posOffset>
                </wp:positionV>
                <wp:extent cx="5104765" cy="701675"/>
                <wp:effectExtent l="0" t="0" r="19685" b="22225"/>
                <wp:wrapTopAndBottom/>
                <wp:docPr id="258" name="Csoportba foglalás 17"/>
                <wp:cNvGraphicFramePr/>
                <a:graphic xmlns:a="http://schemas.openxmlformats.org/drawingml/2006/main">
                  <a:graphicData uri="http://schemas.microsoft.com/office/word/2010/wordprocessingGroup">
                    <wpg:wgp>
                      <wpg:cNvGrpSpPr/>
                      <wpg:grpSpPr>
                        <a:xfrm>
                          <a:off x="0" y="0"/>
                          <a:ext cx="5104765" cy="701675"/>
                          <a:chOff x="0" y="0"/>
                          <a:chExt cx="9157937" cy="840454"/>
                        </a:xfrm>
                      </wpg:grpSpPr>
                      <wps:wsp>
                        <wps:cNvPr id="259" name="Téglalap 259"/>
                        <wps:cNvSpPr/>
                        <wps:spPr>
                          <a:xfrm>
                            <a:off x="0"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wps:txbx>
                        <wps:bodyPr rot="0" spcFirstLastPara="0" vert="horz" wrap="square" lIns="36000" tIns="45720" rIns="91440" bIns="45720" numCol="1" spcCol="0" rtlCol="0" fromWordArt="0" anchor="ctr" anchorCtr="0" forceAA="0" compatLnSpc="1">
                          <a:prstTxWarp prst="textNoShape">
                            <a:avLst/>
                          </a:prstTxWarp>
                          <a:noAutofit/>
                        </wps:bodyPr>
                      </wps:wsp>
                      <wps:wsp>
                        <wps:cNvPr id="260" name="Téglalap 260"/>
                        <wps:cNvSpPr/>
                        <wps:spPr>
                          <a:xfrm>
                            <a:off x="1890865" y="20481"/>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proofErr w:type="spellStart"/>
                              <w:r w:rsidRPr="00981866">
                                <w:rPr>
                                  <w:rFonts w:asciiTheme="minorHAnsi" w:hAnsi="Calibri" w:cstheme="minorBidi"/>
                                  <w:color w:val="FFFFFF" w:themeColor="light1"/>
                                  <w:kern w:val="24"/>
                                </w:rPr>
                                <w:t>ResourceSet</w:t>
                              </w:r>
                              <w:proofErr w:type="spellEnd"/>
                              <w:r w:rsidRPr="00981866">
                                <w:rPr>
                                  <w:rFonts w:asciiTheme="minorHAnsi" w:hAnsi="Calibri" w:cstheme="minorBidi"/>
                                  <w:color w:val="FFFFFF" w:themeColor="light1"/>
                                  <w:kern w:val="24"/>
                                </w:rPr>
                                <w:t xml:space="preserve"> változás</w:t>
                              </w:r>
                            </w:p>
                          </w:txbxContent>
                        </wps:txbx>
                        <wps:bodyPr rot="0" spcFirstLastPara="0" vert="horz" wrap="square" lIns="72000" tIns="45720" rIns="91440" bIns="45720" numCol="1" spcCol="0" rtlCol="0" fromWordArt="0" anchor="ctr" anchorCtr="0" forceAA="0" compatLnSpc="1">
                          <a:prstTxWarp prst="textNoShape">
                            <a:avLst/>
                          </a:prstTxWarp>
                          <a:noAutofit/>
                        </wps:bodyPr>
                      </wps:wsp>
                      <wps:wsp>
                        <wps:cNvPr id="261" name="Téglalap 261"/>
                        <wps:cNvSpPr/>
                        <wps:spPr>
                          <a:xfrm>
                            <a:off x="3743462"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76796A" w:rsidP="00C252E8">
                              <w:pPr>
                                <w:pStyle w:val="NormlWeb"/>
                                <w:spacing w:before="0" w:beforeAutospacing="0" w:after="0" w:afterAutospacing="0"/>
                                <w:jc w:val="center"/>
                              </w:pPr>
                              <w:r>
                                <w:rPr>
                                  <w:rFonts w:asciiTheme="minorHAnsi" w:hAnsi="Calibri" w:cstheme="minorBidi"/>
                                  <w:color w:val="FFFFFF" w:themeColor="light1"/>
                                  <w:kern w:val="24"/>
                                </w:rPr>
                                <w:t>EVM</w:t>
                              </w:r>
                              <w:r w:rsidR="00806230" w:rsidRPr="00981866">
                                <w:rPr>
                                  <w:rFonts w:asciiTheme="minorHAnsi" w:hAnsi="Calibri" w:cstheme="minorBidi"/>
                                  <w:color w:val="FFFFFF" w:themeColor="light1"/>
                                  <w:kern w:val="24"/>
                                </w:rPr>
                                <w:t xml:space="preserve"> Job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Jobbra nyíl 262"/>
                        <wps:cNvSpPr/>
                        <wps:spPr>
                          <a:xfrm>
                            <a:off x="1614738"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Jobbra nyíl 263"/>
                        <wps:cNvSpPr/>
                        <wps:spPr>
                          <a:xfrm>
                            <a:off x="3543870"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Téglalap 264"/>
                        <wps:cNvSpPr/>
                        <wps:spPr>
                          <a:xfrm>
                            <a:off x="5596059" y="17494"/>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Jobbra nyíl 265"/>
                        <wps:cNvSpPr/>
                        <wps:spPr>
                          <a:xfrm>
                            <a:off x="5396467" y="276224"/>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Téglalap 266"/>
                        <wps:cNvSpPr/>
                        <wps:spPr>
                          <a:xfrm>
                            <a:off x="7448656" y="0"/>
                            <a:ext cx="1709281" cy="8199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6230" w:rsidRPr="00981866" w:rsidRDefault="00806230" w:rsidP="00C252E8">
                              <w:pPr>
                                <w:pStyle w:val="NormlWeb"/>
                                <w:spacing w:before="0" w:beforeAutospacing="0" w:after="0" w:afterAutospacing="0"/>
                                <w:jc w:val="center"/>
                              </w:pPr>
                              <w:r>
                                <w:rPr>
                                  <w:rFonts w:asciiTheme="minorHAnsi" w:hAnsi="Calibri" w:cstheme="minorBidi"/>
                                  <w:color w:val="FFFFFF" w:themeColor="light1"/>
                                  <w:kern w:val="24"/>
                                </w:rPr>
                                <w:t xml:space="preserve">Utasítás </w:t>
                              </w:r>
                              <w:proofErr w:type="spellStart"/>
                              <w:r>
                                <w:rPr>
                                  <w:rFonts w:asciiTheme="minorHAnsi" w:hAnsi="Calibri" w:cstheme="minorBidi"/>
                                  <w:color w:val="FFFFFF" w:themeColor="light1"/>
                                  <w:kern w:val="24"/>
                                </w:rPr>
                                <w:t>s</w:t>
                              </w:r>
                              <w:r w:rsidRPr="00981866">
                                <w:rPr>
                                  <w:rFonts w:asciiTheme="minorHAnsi" w:hAnsi="Calibri" w:cstheme="minorBidi"/>
                                  <w:color w:val="FFFFFF" w:themeColor="light1"/>
                                  <w:kern w:val="24"/>
                                </w:rPr>
                                <w:t>tack</w:t>
                              </w:r>
                              <w:proofErr w:type="spellEnd"/>
                              <w:r w:rsidRPr="00981866">
                                <w:rPr>
                                  <w:rFonts w:asciiTheme="minorHAnsi" w:hAnsi="Calibri" w:cstheme="minorBidi"/>
                                  <w:color w:val="FFFFFF" w:themeColor="light1"/>
                                  <w:kern w:val="24"/>
                                </w:rPr>
                                <w:t xml:space="preserve"> értesítése</w:t>
                              </w:r>
                            </w:p>
                          </w:txbxContent>
                        </wps:txbx>
                        <wps:bodyPr rot="0" spcFirstLastPara="0" vert="horz" wrap="square" lIns="108000" tIns="45720" rIns="91440" bIns="45720" numCol="1" spcCol="0" rtlCol="0" fromWordArt="0" anchor="ctr" anchorCtr="0" forceAA="0" compatLnSpc="1">
                          <a:prstTxWarp prst="textNoShape">
                            <a:avLst/>
                          </a:prstTxWarp>
                          <a:noAutofit/>
                        </wps:bodyPr>
                      </wps:wsp>
                      <wps:wsp>
                        <wps:cNvPr id="267" name="Jobbra nyíl 267"/>
                        <wps:cNvSpPr/>
                        <wps:spPr>
                          <a:xfrm>
                            <a:off x="7249064" y="258730"/>
                            <a:ext cx="322648" cy="308485"/>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3B5B89" id="Csoportba foglalás 17" o:spid="_x0000_s1208" style="position:absolute;left:0;text-align:left;margin-left:108.25pt;margin-top:31.85pt;width:401.95pt;height:55.25pt;z-index:251666432;mso-position-horizontal-relative:page;mso-position-vertical-relative:text;mso-width-relative:margin;mso-height-relative:margin" coordsize="91579,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">
                <v:rect id="Téglalap 259" o:spid="_x0000_s1209" style="position:absolute;top:204;width:17092;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BE4cYA&#10;AADcAAAADwAAAGRycy9kb3ducmV2LnhtbESPT2sCMRTE74V+h/AKvRRNKm6pW6NIsVK8+Qe9PjbP&#10;3aWblyWJ6+qnN4VCj8PM/IaZznvbiI58qB1reB0qEMSFMzWXGva7r8E7iBCRDTaOScOVAsxnjw9T&#10;zI278Ia6bSxFgnDIUUMVY5tLGYqKLIaha4mTd3LeYkzSl9J4vCS4beRIqTdpsea0UGFLnxUVP9uz&#10;1dAtxxmuvbqdduv4sloc99fsoLR+fuoXHyAi9fE//Nf+NhpG2QR+z6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BE4cYAAADcAAAADwAAAAAAAAAAAAAAAACYAgAAZHJz&#10;L2Rvd25yZXYueG1sUEsFBgAAAAAEAAQA9QAAAIsDAAAAAA==&#10;" fillcolor="#5b9bd5 [3204]" strokecolor="#1f4d78 [1604]" strokeweight="1pt">
                  <v:textbox inset="1mm">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Változástatás a szerkesztőben</w:t>
                        </w:r>
                      </w:p>
                    </w:txbxContent>
                  </v:textbox>
                </v:rect>
                <v:rect id="Téglalap 260" o:spid="_x0000_s1210" style="position:absolute;left:18908;top:20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Jt8MA&#10;AADcAAAADwAAAGRycy9kb3ducmV2LnhtbERPTWvCQBC9C/6HZQQvpW4MQWp0Famx9CRUhba3ITsm&#10;wexsml1N/PfuoeDx8b6X697U4katqywrmE4iEMS51RUXCk7H3esbCOeRNdaWScGdHKxXw8ESU207&#10;/qLbwRcihLBLUUHpfZNK6fKSDLqJbYgDd7atQR9gW0jdYhfCTS3jKJpJgxWHhhIbei8pvxyuRkGS&#10;mf3vx/bvbn6aLJn7+ct3PSWlxqN+swDhqfdP8b/7UyuIZ2F+OBOO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bJt8MAAADcAAAADwAAAAAAAAAAAAAAAACYAgAAZHJzL2Rv&#10;d25yZXYueG1sUEsFBgAAAAAEAAQA9QAAAIgDAAAAAA==&#10;" fillcolor="#5b9bd5 [3204]" strokecolor="#1f4d78 [1604]" strokeweight="1pt">
                  <v:textbox inset="2mm">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ResourceSet változás</w:t>
                        </w:r>
                      </w:p>
                    </w:txbxContent>
                  </v:textbox>
                </v:rect>
                <v:rect id="Téglalap 261" o:spid="_x0000_s1211" style="position:absolute;left:37434;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textbox>
                    <w:txbxContent>
                      <w:p w:rsidR="00806230" w:rsidRPr="00981866" w:rsidRDefault="0076796A" w:rsidP="00C252E8">
                        <w:pPr>
                          <w:pStyle w:val="NormlWeb"/>
                          <w:spacing w:before="0" w:beforeAutospacing="0" w:after="0" w:afterAutospacing="0"/>
                          <w:jc w:val="center"/>
                        </w:pPr>
                        <w:r>
                          <w:rPr>
                            <w:rFonts w:asciiTheme="minorHAnsi" w:hAnsi="Calibri" w:cstheme="minorBidi"/>
                            <w:color w:val="FFFFFF" w:themeColor="light1"/>
                            <w:kern w:val="24"/>
                          </w:rPr>
                          <w:t>EVM</w:t>
                        </w:r>
                        <w:r w:rsidR="00806230" w:rsidRPr="00981866">
                          <w:rPr>
                            <w:rFonts w:asciiTheme="minorHAnsi" w:hAnsi="Calibri" w:cstheme="minorBidi"/>
                            <w:color w:val="FFFFFF" w:themeColor="light1"/>
                            <w:kern w:val="24"/>
                          </w:rPr>
                          <w:t xml:space="preserve"> Job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Jobbra nyíl 262" o:spid="_x0000_s1212" type="#_x0000_t13" style="position:absolute;left:16147;top:2762;width:3226;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gsUA&#10;AADcAAAADwAAAGRycy9kb3ducmV2LnhtbESPQWvCQBSE70L/w/IKXkQ35iCSukpbKQhFRCPV4yP7&#10;zIZm34bsVpN/3xUEj8PMfMMsVp2txZVaXzlWMJ0kIIgLpysuFRzzr/EchA/IGmvHpKAnD6vly2CB&#10;mXY33tP1EEoRIewzVGBCaDIpfWHIop+4hjh6F9daDFG2pdQt3iLc1jJNkpm0WHFcMNjQp6Hi9/Bn&#10;FVh2vfnZf4+2u1P+EZpt3hfntVLD1+79DUSgLjzDj/ZGK0hnKdzP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6W2CxQAAANwAAAAPAAAAAAAAAAAAAAAAAJgCAABkcnMv&#10;ZG93bnJldi54bWxQSwUGAAAAAAQABAD1AAAAigMAAAAA&#10;" adj="11274" fillcolor="#00b050" strokecolor="#1f4d78 [1604]" strokeweight="1pt"/>
                <v:shape id="Jobbra nyíl 263" o:spid="_x0000_s1213" type="#_x0000_t13" style="position:absolute;left:35438;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XIGcUA&#10;AADcAAAADwAAAGRycy9kb3ducmV2LnhtbESPQWvCQBSE74X+h+UVvBTdqCA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cgZxQAAANwAAAAPAAAAAAAAAAAAAAAAAJgCAABkcnMv&#10;ZG93bnJldi54bWxQSwUGAAAAAAQABAD1AAAAigMAAAAA&#10;" adj="11274" fillcolor="#00b050" strokecolor="#1f4d78 [1604]" strokeweight="1pt"/>
                <v:rect id="Téglalap 264" o:spid="_x0000_s1214" style="position:absolute;left:55960;top:174;width:17093;height: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d3L8A&#10;AADcAAAADwAAAGRycy9kb3ducmV2LnhtbESPzarCMBCF9xd8hzCCu2uqiEo1igiCCC78eYChGZtq&#10;MylNtO3bG0FweTg/H2e5bm0pXlT7wrGC0TABQZw5XXCu4HrZ/c9B+ICssXRMCjrysF71/paYatfw&#10;iV7nkIs4wj5FBSaEKpXSZ4Ys+qGriKN3c7XFEGWdS11jE8dtKcdJMpUWC44EgxVtDWWP89NGCNKp&#10;G82a7eNo2kNBZXenZ6fUoN9uFiACteEX/rb3WsF4OoH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93cvwAAANwAAAAPAAAAAAAAAAAAAAAAAJgCAABkcnMvZG93bnJl&#10;di54bWxQSwUGAAAAAAQABAD1AAAAhAMAAAAA&#10;" fillcolor="#5b9bd5 [3204]" strokecolor="#1f4d78 [1604]" strokeweight="1pt">
                  <v:textbox>
                    <w:txbxContent>
                      <w:p w:rsidR="00806230" w:rsidRPr="00981866" w:rsidRDefault="00806230" w:rsidP="00C252E8">
                        <w:pPr>
                          <w:pStyle w:val="NormlWeb"/>
                          <w:spacing w:before="0" w:beforeAutospacing="0" w:after="0" w:afterAutospacing="0"/>
                          <w:jc w:val="center"/>
                        </w:pPr>
                        <w:r w:rsidRPr="00981866">
                          <w:rPr>
                            <w:rFonts w:asciiTheme="minorHAnsi" w:hAnsi="Calibri" w:cstheme="minorBidi"/>
                            <w:color w:val="FFFFFF" w:themeColor="light1"/>
                            <w:kern w:val="24"/>
                          </w:rPr>
                          <w:t xml:space="preserve">Ütközés detektálás </w:t>
                        </w:r>
                      </w:p>
                    </w:txbxContent>
                  </v:textbox>
                </v:rect>
                <v:shape id="Jobbra nyíl 265" o:spid="_x0000_s1215" type="#_x0000_t13" style="position:absolute;left:53964;top:2762;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D19sUA&#10;AADcAAAADwAAAGRycy9kb3ducmV2LnhtbESPQWvCQBSE74X+h+UVvBTdKCglukpVBEGkaIr2+Mi+&#10;ZkOzb0N21eTfu0LB4zAz3zCzRWsrcaXGl44VDAcJCOLc6ZILBd/Zpv8BwgdkjZVjUtCRh8X89WWG&#10;qXY3PtD1GAoRIexTVGBCqFMpfW7Ioh+4mjh6v66xGKJsCqkbvEW4reQoSSbSYslxwWBNK0P53/Fi&#10;FVh2nTkddu/7r3O2DPU+6/KftVK9t/ZzCiJQG57h//ZWKxhNxv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PX2xQAAANwAAAAPAAAAAAAAAAAAAAAAAJgCAABkcnMv&#10;ZG93bnJldi54bWxQSwUGAAAAAAQABAD1AAAAigMAAAAA&#10;" adj="11274" fillcolor="#00b050" strokecolor="#1f4d78 [1604]" strokeweight="1pt"/>
                <v:rect id="Téglalap 266" o:spid="_x0000_s1216" style="position:absolute;left:74486;width:17093;height:8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HSsIA&#10;AADcAAAADwAAAGRycy9kb3ducmV2LnhtbESP3YrCMBCF74V9hzDC3mmqi6V0jeIKst6prQ8wNtMf&#10;tpmUJmr37Y0geHk4Px9nuR5MK27Uu8aygtk0AkFcWN1wpeCc7yYJCOeRNbaWScE/OVivPkZLTLW9&#10;84luma9EGGGXooLa+y6V0hU1GXRT2xEHr7S9QR9kX0nd4z2Mm1bOoyiWBhsOhBo72tZU/GVXEyAb&#10;l/987RbHU5Jf9r8lHbqsPCj1OR423yA8Df4dfrX3WsE8juF5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odKwgAAANwAAAAPAAAAAAAAAAAAAAAAAJgCAABkcnMvZG93&#10;bnJldi54bWxQSwUGAAAAAAQABAD1AAAAhwMAAAAA&#10;" fillcolor="#5b9bd5 [3204]" strokecolor="#1f4d78 [1604]" strokeweight="1pt">
                  <v:textbox inset="3mm">
                    <w:txbxContent>
                      <w:p w:rsidR="00806230" w:rsidRPr="00981866" w:rsidRDefault="00806230" w:rsidP="00C252E8">
                        <w:pPr>
                          <w:pStyle w:val="NormlWeb"/>
                          <w:spacing w:before="0" w:beforeAutospacing="0" w:after="0" w:afterAutospacing="0"/>
                          <w:jc w:val="center"/>
                        </w:pPr>
                        <w:r>
                          <w:rPr>
                            <w:rFonts w:asciiTheme="minorHAnsi" w:hAnsi="Calibri" w:cstheme="minorBidi"/>
                            <w:color w:val="FFFFFF" w:themeColor="light1"/>
                            <w:kern w:val="24"/>
                          </w:rPr>
                          <w:t>Utasítás s</w:t>
                        </w:r>
                        <w:r w:rsidRPr="00981866">
                          <w:rPr>
                            <w:rFonts w:asciiTheme="minorHAnsi" w:hAnsi="Calibri" w:cstheme="minorBidi"/>
                            <w:color w:val="FFFFFF" w:themeColor="light1"/>
                            <w:kern w:val="24"/>
                          </w:rPr>
                          <w:t>tack értesítése</w:t>
                        </w:r>
                      </w:p>
                    </w:txbxContent>
                  </v:textbox>
                </v:rect>
                <v:shape id="Jobbra nyíl 267" o:spid="_x0000_s1217" type="#_x0000_t13" style="position:absolute;left:72490;top:2587;width:3227;height:30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7OGsUA&#10;AADcAAAADwAAAGRycy9kb3ducmV2LnhtbESPQWvCQBSE74L/YXmCF6mberCSuopahEIR0Ujr8ZF9&#10;ZoPZtyG71eTfd4WCx2FmvmHmy9ZW4kaNLx0reB0nIIhzp0suFJyy7csMhA/IGivHpKAjD8tFvzfH&#10;VLs7H+h2DIWIEPYpKjAh1KmUPjdk0Y9dTRy9i2sshiibQuoG7xFuKzlJkqm0WHJcMFjTxlB+Pf5a&#10;BZZdZ74PX6Pd/idbh3qXdfn5Q6nhoF29gwjUhmf4v/2pFUymb/A4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4axQAAANwAAAAPAAAAAAAAAAAAAAAAAJgCAABkcnMv&#10;ZG93bnJldi54bWxQSwUGAAAAAAQABAD1AAAAigMAAAAA&#10;" adj="11274" fillcolor="#00b050" strokecolor="#1f4d78 [1604]" strokeweight="1pt"/>
                <w10:wrap type="topAndBottom" anchorx="page"/>
              </v:group>
            </w:pict>
          </mc:Fallback>
        </mc:AlternateContent>
      </w:r>
      <w:r w:rsidR="00E5163F">
        <w:rPr>
          <w:noProof/>
          <w:lang w:eastAsia="hu-HU"/>
        </w:rPr>
        <mc:AlternateContent>
          <mc:Choice Requires="wps">
            <w:drawing>
              <wp:anchor distT="0" distB="0" distL="114300" distR="114300" simplePos="0" relativeHeight="251678720" behindDoc="0" locked="0" layoutInCell="1" allowOverlap="1" wp14:anchorId="0C546F48" wp14:editId="1E3DC64B">
                <wp:simplePos x="0" y="0"/>
                <wp:positionH relativeFrom="column">
                  <wp:posOffset>-918210</wp:posOffset>
                </wp:positionH>
                <wp:positionV relativeFrom="paragraph">
                  <wp:posOffset>1264285</wp:posOffset>
                </wp:positionV>
                <wp:extent cx="6849110" cy="635"/>
                <wp:effectExtent l="0" t="0" r="0" b="0"/>
                <wp:wrapTopAndBottom/>
                <wp:docPr id="11" name="Szövegdoboz 11"/>
                <wp:cNvGraphicFramePr/>
                <a:graphic xmlns:a="http://schemas.openxmlformats.org/drawingml/2006/main">
                  <a:graphicData uri="http://schemas.microsoft.com/office/word/2010/wordprocessingShape">
                    <wps:wsp>
                      <wps:cNvSpPr txBox="1"/>
                      <wps:spPr>
                        <a:xfrm>
                          <a:off x="0" y="0"/>
                          <a:ext cx="6849110" cy="635"/>
                        </a:xfrm>
                        <a:prstGeom prst="rect">
                          <a:avLst/>
                        </a:prstGeom>
                        <a:solidFill>
                          <a:prstClr val="white"/>
                        </a:solidFill>
                        <a:ln>
                          <a:noFill/>
                        </a:ln>
                        <a:effectLst/>
                      </wps:spPr>
                      <wps:txbx>
                        <w:txbxContent>
                          <w:bookmarkStart w:id="42" w:name="_Ref420169475"/>
                          <w:p w:rsidR="00806230" w:rsidRPr="00B032A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12</w:t>
                            </w:r>
                            <w:r>
                              <w:rPr>
                                <w:noProof/>
                              </w:rPr>
                              <w:fldChar w:fldCharType="end"/>
                            </w:r>
                            <w:r>
                              <w:t>. ábra</w:t>
                            </w:r>
                            <w:bookmarkEnd w:id="42"/>
                            <w:r>
                              <w:t xml:space="preserve"> Zár felderítésének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546F48" id="Szövegdoboz 11" o:spid="_x0000_s1218" type="#_x0000_t202" style="position:absolute;left:0;text-align:left;margin-left:-72.3pt;margin-top:99.55pt;width:539.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" stroked="f">
                <v:textbox style="mso-fit-shape-to-text:t" inset="0,0,0,0">
                  <w:txbxContent>
                    <w:bookmarkStart w:id="43" w:name="_Ref420169475"/>
                    <w:p w:rsidR="00806230" w:rsidRPr="00B032A4" w:rsidRDefault="00806230" w:rsidP="00511077">
                      <w:pPr>
                        <w:pStyle w:val="Kpalrs"/>
                        <w:rPr>
                          <w:noProof/>
                          <w:sz w:val="24"/>
                          <w:szCs w:val="24"/>
                        </w:rPr>
                      </w:pPr>
                      <w:r>
                        <w:rPr>
                          <w:noProof/>
                        </w:rPr>
                        <w:fldChar w:fldCharType="begin"/>
                      </w:r>
                      <w:r>
                        <w:rPr>
                          <w:noProof/>
                        </w:rPr>
                        <w:instrText xml:space="preserve"> SEQ ábra \* ARABIC </w:instrText>
                      </w:r>
                      <w:r>
                        <w:rPr>
                          <w:noProof/>
                        </w:rPr>
                        <w:fldChar w:fldCharType="separate"/>
                      </w:r>
                      <w:r w:rsidR="0064586F">
                        <w:rPr>
                          <w:noProof/>
                        </w:rPr>
                        <w:t>12</w:t>
                      </w:r>
                      <w:r>
                        <w:rPr>
                          <w:noProof/>
                        </w:rPr>
                        <w:fldChar w:fldCharType="end"/>
                      </w:r>
                      <w:r>
                        <w:t>. ábra</w:t>
                      </w:r>
                      <w:bookmarkEnd w:id="43"/>
                      <w:r>
                        <w:t xml:space="preserve"> Zár felderítésének folyamata</w:t>
                      </w:r>
                    </w:p>
                  </w:txbxContent>
                </v:textbox>
                <w10:wrap type="topAndBottom"/>
              </v:shape>
            </w:pict>
          </mc:Fallback>
        </mc:AlternateContent>
      </w:r>
    </w:p>
    <w:p w:rsidR="00CB26A3" w:rsidRDefault="00CB26A3" w:rsidP="00CB26A3">
      <w:pPr>
        <w:pStyle w:val="Cmsor1"/>
      </w:pPr>
      <w:bookmarkStart w:id="44" w:name="_Toc420251768"/>
      <w:r>
        <w:lastRenderedPageBreak/>
        <w:t>Megvalósítás</w:t>
      </w:r>
      <w:bookmarkEnd w:id="44"/>
    </w:p>
    <w:p w:rsidR="009C269D" w:rsidRPr="009C269D" w:rsidRDefault="009C269D" w:rsidP="009C269D">
      <w:r>
        <w:t>A fejezetben az általam elkészített eszköz megvalósításának mikéntjeit</w:t>
      </w:r>
      <w:r w:rsidR="007E73A3">
        <w:t xml:space="preserve"> fogom bemutatni. Első részben</w:t>
      </w:r>
      <w:r>
        <w:t xml:space="preserve"> a szerver megvalósítását fogom bemutatni, majd a kliensnél alkalmazott megoldásokat.</w:t>
      </w:r>
    </w:p>
    <w:p w:rsidR="006776C1" w:rsidRDefault="006776C1" w:rsidP="006776C1">
      <w:pPr>
        <w:pStyle w:val="Cmsor2"/>
      </w:pPr>
      <w:bookmarkStart w:id="45" w:name="_Toc420251769"/>
      <w:r>
        <w:t>Server</w:t>
      </w:r>
      <w:bookmarkEnd w:id="45"/>
    </w:p>
    <w:p w:rsidR="00EF01C8" w:rsidRDefault="00520A10" w:rsidP="00520A10">
      <w:r>
        <w:t xml:space="preserve">A szerver egy </w:t>
      </w:r>
      <w:proofErr w:type="spellStart"/>
      <w:r>
        <w:t>OSGi</w:t>
      </w:r>
      <w:proofErr w:type="spellEnd"/>
      <w:r>
        <w:t xml:space="preserve"> keretrendszeren belüli </w:t>
      </w:r>
      <w:proofErr w:type="spellStart"/>
      <w:r>
        <w:t>bundle-ként</w:t>
      </w:r>
      <w:proofErr w:type="spellEnd"/>
      <w:r>
        <w:t xml:space="preserve"> került megvalósításra, így a kiszolgáló könnyen karbantartható illetve igény esetén később egyéb dinamikus szolgáltatásokkal is kiegészíthető majd. </w:t>
      </w:r>
      <w:r w:rsidR="00EF01C8">
        <w:t xml:space="preserve">Mivel a szerver a Jersey segítségével lett megvalósítva, elindulása után készen várja a feldolgozandó </w:t>
      </w:r>
      <w:r w:rsidR="00012451">
        <w:t>HTTP</w:t>
      </w:r>
      <w:r w:rsidR="00EF01C8">
        <w:t xml:space="preserve"> üzeneteket. A kiszolgáló 3 féle utasításra tud reagálni, ezek pedig:</w:t>
      </w:r>
    </w:p>
    <w:p w:rsidR="00EF01C8" w:rsidRDefault="008D274B" w:rsidP="00EF01C8">
      <w:pPr>
        <w:pStyle w:val="Listaszerbekezds"/>
        <w:numPr>
          <w:ilvl w:val="0"/>
          <w:numId w:val="27"/>
        </w:numPr>
      </w:pPr>
      <w:r>
        <w:t>projecthez zár feltöltés</w:t>
      </w:r>
    </w:p>
    <w:p w:rsidR="00EF01C8" w:rsidRDefault="007E73A3" w:rsidP="00EF01C8">
      <w:pPr>
        <w:pStyle w:val="Listaszerbekezds"/>
        <w:numPr>
          <w:ilvl w:val="0"/>
          <w:numId w:val="27"/>
        </w:numPr>
      </w:pPr>
      <w:r>
        <w:t>adott projekt</w:t>
      </w:r>
      <w:r w:rsidR="008D274B">
        <w:t>hez tartozó</w:t>
      </w:r>
      <w:r>
        <w:t xml:space="preserve"> </w:t>
      </w:r>
      <w:r w:rsidR="008D274B">
        <w:t>zárak</w:t>
      </w:r>
      <w:r>
        <w:t xml:space="preserve"> lekérdezése</w:t>
      </w:r>
    </w:p>
    <w:p w:rsidR="00520A10" w:rsidRDefault="00EF01C8" w:rsidP="00EF01C8">
      <w:pPr>
        <w:pStyle w:val="Listaszerbekezds"/>
        <w:numPr>
          <w:ilvl w:val="0"/>
          <w:numId w:val="27"/>
        </w:numPr>
      </w:pPr>
      <w:r>
        <w:t xml:space="preserve">adott projekt </w:t>
      </w:r>
      <w:r w:rsidR="007E73A3">
        <w:t>egy zárjának letöltése</w:t>
      </w:r>
    </w:p>
    <w:p w:rsidR="00EF01C8" w:rsidRDefault="00EF01C8" w:rsidP="00EF01C8">
      <w:r>
        <w:t>A to</w:t>
      </w:r>
      <w:r w:rsidR="00E910A9">
        <w:t>vábbiakban e funkciókat mutatom</w:t>
      </w:r>
      <w:r>
        <w:t xml:space="preserve"> be részletesen.</w:t>
      </w:r>
    </w:p>
    <w:p w:rsidR="00EF01C8" w:rsidRDefault="00735103" w:rsidP="00EF01C8">
      <w:pPr>
        <w:pStyle w:val="Cmsor3"/>
      </w:pPr>
      <w:bookmarkStart w:id="46" w:name="_Toc420251770"/>
      <w:r>
        <w:t>P</w:t>
      </w:r>
      <w:r w:rsidR="008D274B">
        <w:t>rojekthez zár</w:t>
      </w:r>
      <w:r w:rsidR="00EF01C8">
        <w:t>feltöltés</w:t>
      </w:r>
      <w:bookmarkEnd w:id="46"/>
    </w:p>
    <w:p w:rsidR="00B41745" w:rsidRDefault="00EF01C8" w:rsidP="00EF01C8">
      <w:r>
        <w:t>Ez a funkció a szerver gyökerének címéből nézve „/</w:t>
      </w:r>
      <w:proofErr w:type="spellStart"/>
      <w:r>
        <w:t>upload</w:t>
      </w:r>
      <w:proofErr w:type="spellEnd"/>
      <w:r>
        <w:t>” címén érhe</w:t>
      </w:r>
      <w:r w:rsidR="00E910A9">
        <w:t>tő el, mivel itt a művelet a szerver felé fájl</w:t>
      </w:r>
      <w:r w:rsidR="00B41745">
        <w:t>továbbítás</w:t>
      </w:r>
      <w:r w:rsidR="000541E4">
        <w:t>,</w:t>
      </w:r>
      <w:r w:rsidR="00B41745">
        <w:t xml:space="preserve"> ezért post típusú üzene</w:t>
      </w:r>
      <w:r w:rsidR="00C94856">
        <w:t>tnek határoztam meg. A művelet 4</w:t>
      </w:r>
      <w:r w:rsidR="00B41745">
        <w:t xml:space="preserve"> paramétert vár:</w:t>
      </w:r>
    </w:p>
    <w:p w:rsidR="00EF01C8" w:rsidRDefault="00B41745" w:rsidP="00B41745">
      <w:pPr>
        <w:pStyle w:val="Listaszerbekezds"/>
        <w:numPr>
          <w:ilvl w:val="0"/>
          <w:numId w:val="28"/>
        </w:numPr>
      </w:pPr>
      <w:r>
        <w:t>a projekt egyedi azonosítóját, amit a kliens határoz meg</w:t>
      </w:r>
    </w:p>
    <w:p w:rsidR="00B41745" w:rsidRDefault="00B41745" w:rsidP="00B41745">
      <w:pPr>
        <w:pStyle w:val="Listaszerbekezds"/>
        <w:numPr>
          <w:ilvl w:val="0"/>
          <w:numId w:val="28"/>
        </w:numPr>
      </w:pPr>
      <w:r>
        <w:t>a feltöltendő fájl nevét</w:t>
      </w:r>
    </w:p>
    <w:p w:rsidR="00974F95" w:rsidRDefault="00974F95" w:rsidP="00B41745">
      <w:pPr>
        <w:pStyle w:val="Listaszerbekezds"/>
        <w:numPr>
          <w:ilvl w:val="0"/>
          <w:numId w:val="28"/>
        </w:numPr>
      </w:pPr>
      <w:r>
        <w:t>a fájl utolsó módosítási dátuma</w:t>
      </w:r>
    </w:p>
    <w:p w:rsidR="00B41745" w:rsidRDefault="00B41745" w:rsidP="00B41745">
      <w:pPr>
        <w:pStyle w:val="Listaszerbekezds"/>
        <w:numPr>
          <w:ilvl w:val="0"/>
          <w:numId w:val="28"/>
        </w:numPr>
      </w:pPr>
      <w:r>
        <w:t xml:space="preserve">a fájlt reprezentáló </w:t>
      </w:r>
      <w:proofErr w:type="spellStart"/>
      <w:r>
        <w:t>InputStream</w:t>
      </w:r>
      <w:proofErr w:type="spellEnd"/>
      <w:r>
        <w:t xml:space="preserve"> típusú objektum</w:t>
      </w:r>
    </w:p>
    <w:p w:rsidR="00B41745" w:rsidRPr="00EF01C8" w:rsidRDefault="000541E4" w:rsidP="006633B1">
      <w:r>
        <w:t xml:space="preserve">Végrehajtás során </w:t>
      </w:r>
      <w:r w:rsidR="00E910A9">
        <w:t xml:space="preserve">a szerver a </w:t>
      </w:r>
      <w:r>
        <w:t xml:space="preserve">tárolónak jelölt könyvtárban létrehoz egy könyvtárat a projekt </w:t>
      </w:r>
      <w:r w:rsidR="006633B1">
        <w:t>azonosítójával,</w:t>
      </w:r>
      <w:r>
        <w:t xml:space="preserve"> </w:t>
      </w:r>
      <w:r w:rsidR="00E910A9">
        <w:t>majd elhelyezi oda a bejövő fájlt a paraméterben megadott névvel.</w:t>
      </w:r>
      <w:r>
        <w:t xml:space="preserve"> </w:t>
      </w:r>
      <w:r w:rsidR="00E910A9">
        <w:t xml:space="preserve">Ha a fájl már régebben </w:t>
      </w:r>
      <w:r w:rsidR="00001A63">
        <w:t>létezett,</w:t>
      </w:r>
      <w:r w:rsidR="00E910A9">
        <w:t xml:space="preserve"> akkor a rendszer felülírja azt.</w:t>
      </w:r>
    </w:p>
    <w:p w:rsidR="00EF01C8" w:rsidRDefault="00735103" w:rsidP="00EF01C8">
      <w:pPr>
        <w:pStyle w:val="Cmsor3"/>
      </w:pPr>
      <w:bookmarkStart w:id="47" w:name="_Toc420251771"/>
      <w:r>
        <w:lastRenderedPageBreak/>
        <w:t>A</w:t>
      </w:r>
      <w:r w:rsidR="00EF01C8">
        <w:t>dott projekt</w:t>
      </w:r>
      <w:r w:rsidR="008D274B">
        <w:t>hez tartozó zárak lekérdezése</w:t>
      </w:r>
      <w:bookmarkEnd w:id="47"/>
    </w:p>
    <w:p w:rsidR="006633B1" w:rsidRPr="006633B1" w:rsidRDefault="00151DA0" w:rsidP="006633B1">
      <w:r>
        <w:t>A funkció a „/</w:t>
      </w:r>
      <w:proofErr w:type="spellStart"/>
      <w:r>
        <w:t>projectFiles</w:t>
      </w:r>
      <w:proofErr w:type="spellEnd"/>
      <w:r>
        <w:t xml:space="preserve">” címen érhető el és mivel ez egy kliens felé küldött üzenet így </w:t>
      </w:r>
      <w:proofErr w:type="spellStart"/>
      <w:r>
        <w:t>get</w:t>
      </w:r>
      <w:proofErr w:type="spellEnd"/>
      <w:r>
        <w:t xml:space="preserve"> típusú. A választ a kiszolg</w:t>
      </w:r>
      <w:r w:rsidR="00D97269">
        <w:t xml:space="preserve">áló JSON formátumban adja meg, </w:t>
      </w:r>
      <w:r>
        <w:t xml:space="preserve">tartalma pedig a paraméterben </w:t>
      </w:r>
      <w:r w:rsidR="003B6057">
        <w:t>megadott azonosítóhoz</w:t>
      </w:r>
      <w:r w:rsidR="008B3AA5">
        <w:t xml:space="preserve"> tartozó projek</w:t>
      </w:r>
      <w:r>
        <w:t>t fájlnevei és a fájlok utolsó módosítási dátumai.</w:t>
      </w:r>
    </w:p>
    <w:p w:rsidR="00EF01C8" w:rsidRDefault="008D274B" w:rsidP="00EF01C8">
      <w:pPr>
        <w:pStyle w:val="Cmsor3"/>
      </w:pPr>
      <w:bookmarkStart w:id="48" w:name="_Toc420251772"/>
      <w:r>
        <w:t>Projekt egy zárjának letöltése</w:t>
      </w:r>
      <w:bookmarkEnd w:id="48"/>
    </w:p>
    <w:p w:rsidR="00EF01C8" w:rsidRDefault="003B6057" w:rsidP="00CF01D9">
      <w:r>
        <w:t>A kliensek a „/</w:t>
      </w:r>
      <w:proofErr w:type="spellStart"/>
      <w:r>
        <w:t>download</w:t>
      </w:r>
      <w:proofErr w:type="spellEnd"/>
      <w:r>
        <w:t xml:space="preserve">” címen érhetik el ezt a </w:t>
      </w:r>
      <w:proofErr w:type="spellStart"/>
      <w:r>
        <w:t>get</w:t>
      </w:r>
      <w:proofErr w:type="spellEnd"/>
      <w:r>
        <w:t xml:space="preserve"> típusú funkciót. </w:t>
      </w:r>
      <w:r w:rsidR="00EC0F8B">
        <w:t xml:space="preserve">Paraméterként a projekt azonosítót és az azon belül kívánt fájl nevét várja. </w:t>
      </w:r>
      <w:r>
        <w:t>Feldolgozás után válaszként a paraméterben megjelölt elem File objektumként kerül vissza a kérő felé.</w:t>
      </w:r>
      <w:r w:rsidR="00516AF8">
        <w:t xml:space="preserve"> </w:t>
      </w:r>
    </w:p>
    <w:p w:rsidR="00C94856" w:rsidRDefault="00C94856" w:rsidP="00C94856">
      <w:pPr>
        <w:pStyle w:val="Cmsor3"/>
      </w:pPr>
      <w:bookmarkStart w:id="49" w:name="_Toc420251773"/>
      <w:r>
        <w:t>Funkciók összefoglalás</w:t>
      </w:r>
      <w:bookmarkEnd w:id="49"/>
    </w:p>
    <w:p w:rsidR="00C94856" w:rsidRDefault="00C94856" w:rsidP="00C94856">
      <w:r>
        <w:t>Összefoglalva tehát, a szerver által nyújt</w:t>
      </w:r>
      <w:r w:rsidR="00F41BA7">
        <w:t>ott szolgáltatások a következő tulajdonságokkal rendelkeznek</w:t>
      </w:r>
      <w:r>
        <w:t>:</w:t>
      </w:r>
    </w:p>
    <w:tbl>
      <w:tblPr>
        <w:tblStyle w:val="Rcsostblzat"/>
        <w:tblW w:w="0" w:type="auto"/>
        <w:tblLook w:val="04A0" w:firstRow="1" w:lastRow="0" w:firstColumn="1" w:lastColumn="0" w:noHBand="0" w:noVBand="1"/>
      </w:tblPr>
      <w:tblGrid>
        <w:gridCol w:w="1980"/>
        <w:gridCol w:w="1417"/>
        <w:gridCol w:w="1418"/>
        <w:gridCol w:w="3679"/>
      </w:tblGrid>
      <w:tr w:rsidR="00C94856" w:rsidTr="00C94856">
        <w:tc>
          <w:tcPr>
            <w:tcW w:w="1980" w:type="dxa"/>
          </w:tcPr>
          <w:p w:rsidR="00C94856" w:rsidRDefault="00C94856" w:rsidP="00C94856">
            <w:pPr>
              <w:ind w:firstLine="0"/>
            </w:pPr>
            <w:r>
              <w:t>Funkció neve</w:t>
            </w:r>
          </w:p>
        </w:tc>
        <w:tc>
          <w:tcPr>
            <w:tcW w:w="1417" w:type="dxa"/>
          </w:tcPr>
          <w:p w:rsidR="00C94856" w:rsidRDefault="00C94856" w:rsidP="00C94856">
            <w:pPr>
              <w:ind w:firstLine="0"/>
              <w:jc w:val="center"/>
            </w:pPr>
            <w:r>
              <w:t>REST típus</w:t>
            </w:r>
          </w:p>
        </w:tc>
        <w:tc>
          <w:tcPr>
            <w:tcW w:w="1418" w:type="dxa"/>
          </w:tcPr>
          <w:p w:rsidR="00C94856" w:rsidRDefault="00C94856" w:rsidP="00C94856">
            <w:pPr>
              <w:ind w:firstLine="0"/>
            </w:pPr>
            <w:r>
              <w:t>Elérési útja</w:t>
            </w:r>
          </w:p>
        </w:tc>
        <w:tc>
          <w:tcPr>
            <w:tcW w:w="3679" w:type="dxa"/>
          </w:tcPr>
          <w:p w:rsidR="00C94856" w:rsidRDefault="00C94856" w:rsidP="00C94856">
            <w:pPr>
              <w:ind w:firstLine="0"/>
            </w:pPr>
            <w:r>
              <w:t>Paraméterei</w:t>
            </w:r>
          </w:p>
        </w:tc>
      </w:tr>
      <w:tr w:rsidR="00C94856" w:rsidTr="00C94856">
        <w:tc>
          <w:tcPr>
            <w:tcW w:w="1980" w:type="dxa"/>
          </w:tcPr>
          <w:p w:rsidR="00C94856" w:rsidRDefault="00C94856" w:rsidP="00C94856">
            <w:pPr>
              <w:ind w:firstLine="0"/>
            </w:pPr>
            <w:r>
              <w:t>zárfeltöltés</w:t>
            </w:r>
          </w:p>
        </w:tc>
        <w:tc>
          <w:tcPr>
            <w:tcW w:w="1417" w:type="dxa"/>
          </w:tcPr>
          <w:p w:rsidR="00C94856" w:rsidRDefault="00C94856" w:rsidP="00C94856">
            <w:pPr>
              <w:ind w:firstLine="0"/>
            </w:pPr>
            <w:r>
              <w:t>Post</w:t>
            </w:r>
          </w:p>
        </w:tc>
        <w:tc>
          <w:tcPr>
            <w:tcW w:w="1418" w:type="dxa"/>
          </w:tcPr>
          <w:p w:rsidR="00C94856" w:rsidRDefault="00C94856" w:rsidP="00C94856">
            <w:pPr>
              <w:ind w:firstLine="0"/>
            </w:pPr>
            <w:r>
              <w:t>/</w:t>
            </w:r>
            <w:proofErr w:type="spellStart"/>
            <w:r>
              <w:t>upload</w:t>
            </w:r>
            <w:proofErr w:type="spellEnd"/>
          </w:p>
        </w:tc>
        <w:tc>
          <w:tcPr>
            <w:tcW w:w="3679" w:type="dxa"/>
          </w:tcPr>
          <w:p w:rsidR="00C94856" w:rsidRDefault="00F41BA7" w:rsidP="00C94856">
            <w:pPr>
              <w:ind w:firstLine="0"/>
            </w:pPr>
            <w:r>
              <w:t>projekt azonosító, fájl név, fájl módosítási dátuma és maga a fájl</w:t>
            </w:r>
          </w:p>
        </w:tc>
      </w:tr>
      <w:tr w:rsidR="00C94856" w:rsidTr="00C94856">
        <w:tc>
          <w:tcPr>
            <w:tcW w:w="1980" w:type="dxa"/>
          </w:tcPr>
          <w:p w:rsidR="00C94856" w:rsidRDefault="00C94856" w:rsidP="00C94856">
            <w:pPr>
              <w:ind w:firstLine="0"/>
            </w:pPr>
            <w:r>
              <w:t>zárak lekérdezése</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/project</w:t>
            </w:r>
          </w:p>
        </w:tc>
        <w:tc>
          <w:tcPr>
            <w:tcW w:w="3679" w:type="dxa"/>
          </w:tcPr>
          <w:p w:rsidR="00C94856" w:rsidRDefault="00F41BA7" w:rsidP="00C94856">
            <w:pPr>
              <w:ind w:firstLine="0"/>
            </w:pPr>
            <w:r>
              <w:t>projekt azonosító</w:t>
            </w:r>
          </w:p>
        </w:tc>
      </w:tr>
      <w:tr w:rsidR="00C94856" w:rsidTr="00C94856">
        <w:tc>
          <w:tcPr>
            <w:tcW w:w="1980" w:type="dxa"/>
          </w:tcPr>
          <w:p w:rsidR="00C94856" w:rsidRDefault="00C94856" w:rsidP="00C94856">
            <w:pPr>
              <w:ind w:firstLine="0"/>
            </w:pPr>
            <w:r>
              <w:t>zárletöltés</w:t>
            </w:r>
          </w:p>
        </w:tc>
        <w:tc>
          <w:tcPr>
            <w:tcW w:w="1417" w:type="dxa"/>
          </w:tcPr>
          <w:p w:rsidR="00C94856" w:rsidRDefault="00C94856" w:rsidP="00C94856">
            <w:pPr>
              <w:ind w:firstLine="0"/>
            </w:pPr>
            <w:proofErr w:type="spellStart"/>
            <w:r>
              <w:t>Get</w:t>
            </w:r>
            <w:proofErr w:type="spellEnd"/>
          </w:p>
        </w:tc>
        <w:tc>
          <w:tcPr>
            <w:tcW w:w="1418" w:type="dxa"/>
          </w:tcPr>
          <w:p w:rsidR="00C94856" w:rsidRDefault="00C94856" w:rsidP="00C94856">
            <w:pPr>
              <w:ind w:firstLine="0"/>
            </w:pPr>
            <w:r>
              <w:t>/</w:t>
            </w:r>
            <w:proofErr w:type="spellStart"/>
            <w:r>
              <w:t>download</w:t>
            </w:r>
            <w:proofErr w:type="spellEnd"/>
          </w:p>
        </w:tc>
        <w:tc>
          <w:tcPr>
            <w:tcW w:w="3679" w:type="dxa"/>
          </w:tcPr>
          <w:p w:rsidR="00C94856" w:rsidRDefault="00F41BA7" w:rsidP="00C5059F">
            <w:pPr>
              <w:keepNext/>
              <w:ind w:firstLine="0"/>
            </w:pPr>
            <w:r>
              <w:t>projekt azonosító, fájl név</w:t>
            </w:r>
          </w:p>
        </w:tc>
      </w:tr>
    </w:tbl>
    <w:p w:rsidR="00C94856" w:rsidRPr="00C94856" w:rsidRDefault="00551818" w:rsidP="00C5059F">
      <w:pPr>
        <w:pStyle w:val="Kpalrs"/>
      </w:pPr>
      <w:fldSimple w:instr=" SEQ ábra \* ARABIC ">
        <w:r w:rsidR="0064586F">
          <w:rPr>
            <w:noProof/>
          </w:rPr>
          <w:t>13</w:t>
        </w:r>
      </w:fldSimple>
      <w:r w:rsidR="00C5059F">
        <w:t>. ábra Szerver funkciók</w:t>
      </w:r>
    </w:p>
    <w:p w:rsidR="00912F2A" w:rsidRPr="00912F2A" w:rsidRDefault="006776C1" w:rsidP="00912F2A">
      <w:pPr>
        <w:pStyle w:val="Cmsor2"/>
      </w:pPr>
      <w:bookmarkStart w:id="50" w:name="_Toc420251774"/>
      <w:r>
        <w:t>Kliens</w:t>
      </w:r>
      <w:bookmarkEnd w:id="50"/>
    </w:p>
    <w:p w:rsidR="006776C1" w:rsidRDefault="00735103" w:rsidP="00912F2A">
      <w:pPr>
        <w:pStyle w:val="Cmsor3"/>
      </w:pPr>
      <w:bookmarkStart w:id="51" w:name="_Toc420251775"/>
      <w:r>
        <w:t>P</w:t>
      </w:r>
      <w:r w:rsidR="00AC0B02">
        <w:t>rojekt</w:t>
      </w:r>
      <w:r w:rsidR="006776C1">
        <w:t xml:space="preserve"> </w:t>
      </w:r>
      <w:r w:rsidR="00AF15FB">
        <w:t>leíró</w:t>
      </w:r>
      <w:bookmarkEnd w:id="51"/>
    </w:p>
    <w:p w:rsidR="00A46FDC" w:rsidRDefault="00AC0B02" w:rsidP="00A46FDC">
      <w:r>
        <w:t xml:space="preserve">Ahhoz hogy megfelelően tudjuk használni a modult, a kívánt projektekhez hozzá kell adni a </w:t>
      </w:r>
      <w:proofErr w:type="spellStart"/>
      <w:r>
        <w:t>plug-in</w:t>
      </w:r>
      <w:proofErr w:type="spellEnd"/>
      <w:r>
        <w:t xml:space="preserve"> által biztosított projekt leírót. Ehhez a projekt </w:t>
      </w:r>
      <w:proofErr w:type="spellStart"/>
      <w:r>
        <w:t>almenüjében</w:t>
      </w:r>
      <w:proofErr w:type="spellEnd"/>
      <w:r>
        <w:t xml:space="preserve"> a Team</w:t>
      </w:r>
      <w:proofErr w:type="gramStart"/>
      <w:r>
        <w:t>&gt;</w:t>
      </w:r>
      <w:proofErr w:type="spellStart"/>
      <w:r>
        <w:t>Locks</w:t>
      </w:r>
      <w:proofErr w:type="spellEnd"/>
      <w:proofErr w:type="gramEnd"/>
      <w:r>
        <w:t xml:space="preserve">&gt; Add </w:t>
      </w:r>
      <w:proofErr w:type="spellStart"/>
      <w:r>
        <w:t>EMFGit</w:t>
      </w:r>
      <w:proofErr w:type="spellEnd"/>
      <w:r>
        <w:t xml:space="preserve"> </w:t>
      </w:r>
      <w:proofErr w:type="spellStart"/>
      <w:r>
        <w:t>nature</w:t>
      </w:r>
      <w:proofErr w:type="spellEnd"/>
      <w:r>
        <w:t xml:space="preserve"> opciót kell kiválasztani. </w:t>
      </w:r>
      <w:r w:rsidR="00C10F18">
        <w:t xml:space="preserve">Az </w:t>
      </w:r>
      <w:r w:rsidR="00D97269">
        <w:t>opció kiválasztása után projekt</w:t>
      </w:r>
      <w:r w:rsidR="00C10F18">
        <w:t>leíró fájlban megjelenik a mi bejegyzésünk, illetve a projekt gyökerében létrejön egy fájl „.</w:t>
      </w:r>
      <w:proofErr w:type="spellStart"/>
      <w:r w:rsidR="00C10F18">
        <w:t>emfgit</w:t>
      </w:r>
      <w:proofErr w:type="spellEnd"/>
      <w:r w:rsidR="00C10F18">
        <w:t>” névvel, ez a pro</w:t>
      </w:r>
      <w:r w:rsidR="00CF01D9">
        <w:t>jekt egyedi azonosítóját tartalmazza</w:t>
      </w:r>
      <w:r w:rsidR="00C10F18">
        <w:t>.</w:t>
      </w:r>
    </w:p>
    <w:p w:rsidR="00C10F18" w:rsidRDefault="00C10F18" w:rsidP="00A46FDC">
      <w:r>
        <w:t xml:space="preserve">Ahhoz hogy a menüpontok megfelelő helyen jelenjenek meg a </w:t>
      </w:r>
      <w:proofErr w:type="spellStart"/>
      <w:r>
        <w:t>plugins.xml</w:t>
      </w:r>
      <w:proofErr w:type="spellEnd"/>
      <w:r>
        <w:t xml:space="preserve"> fájlban, az „</w:t>
      </w:r>
      <w:proofErr w:type="spellStart"/>
      <w:r>
        <w:t>org.eclipse.ui.menus</w:t>
      </w:r>
      <w:proofErr w:type="spellEnd"/>
      <w:r>
        <w:t xml:space="preserve">” típusú objektumot kellett deklarálni. Elsőre egy </w:t>
      </w:r>
      <w:proofErr w:type="spellStart"/>
      <w:r>
        <w:t>menuContribution</w:t>
      </w:r>
      <w:proofErr w:type="spellEnd"/>
      <w:r>
        <w:t xml:space="preserve"> típusút, aminek a </w:t>
      </w:r>
      <w:proofErr w:type="spellStart"/>
      <w:r>
        <w:t>locationURI</w:t>
      </w:r>
      <w:proofErr w:type="spellEnd"/>
      <w:r>
        <w:t xml:space="preserve"> paraméterében a következőnek kell </w:t>
      </w:r>
      <w:r>
        <w:lastRenderedPageBreak/>
        <w:t>szerepelnie „</w:t>
      </w:r>
      <w:proofErr w:type="spellStart"/>
      <w:r w:rsidRPr="00C10F18">
        <w:t>popup</w:t>
      </w:r>
      <w:proofErr w:type="spellEnd"/>
      <w:proofErr w:type="gramStart"/>
      <w:r w:rsidRPr="00C10F18">
        <w:t>:</w:t>
      </w:r>
      <w:proofErr w:type="spellStart"/>
      <w:r w:rsidRPr="00C10F18">
        <w:t>org.eclipse.ui.popup.any</w:t>
      </w:r>
      <w:proofErr w:type="spellEnd"/>
      <w:proofErr w:type="gramEnd"/>
      <w:r w:rsidRPr="00C10F18">
        <w:t>?</w:t>
      </w:r>
      <w:proofErr w:type="spellStart"/>
      <w:r w:rsidRPr="00C10F18">
        <w:t>after</w:t>
      </w:r>
      <w:proofErr w:type="spellEnd"/>
      <w:r w:rsidRPr="00C10F18">
        <w:t>=</w:t>
      </w:r>
      <w:proofErr w:type="spellStart"/>
      <w:r w:rsidRPr="00C10F18">
        <w:t>additions</w:t>
      </w:r>
      <w:proofErr w:type="spellEnd"/>
      <w:r>
        <w:t xml:space="preserve">”. Majd ennek egy </w:t>
      </w:r>
      <w:proofErr w:type="spellStart"/>
      <w:r>
        <w:t>menu</w:t>
      </w:r>
      <w:proofErr w:type="spellEnd"/>
      <w:r>
        <w:t xml:space="preserve"> típusú gyermeket kellett megadni „Team” </w:t>
      </w:r>
      <w:r w:rsidR="00D97269">
        <w:t>felirattal</w:t>
      </w:r>
      <w:r>
        <w:t xml:space="preserve"> és „</w:t>
      </w:r>
      <w:proofErr w:type="spellStart"/>
      <w:r w:rsidRPr="00C10F18">
        <w:t>team.main</w:t>
      </w:r>
      <w:proofErr w:type="spellEnd"/>
      <w:r>
        <w:t xml:space="preserve">” azonosítóval. Így az ez alá beszúrt menük mindig a Team API opcióinak megfelelő helyen jelennek meg az előbb említett API használata nélkül. </w:t>
      </w:r>
    </w:p>
    <w:p w:rsidR="002D36FD" w:rsidRDefault="00DD7941" w:rsidP="00A46FDC">
      <w:r>
        <w:t xml:space="preserve">Miután a projekt leírójába belekerült a mi bejegyzésünk, ugyan már a projekt jelölve van számunkra, azonban mivel kollaboratív környezetben vagyunk így indokolt lenne az adott projekt egyediségét is biztosítani. Mivel a </w:t>
      </w:r>
      <w:proofErr w:type="spellStart"/>
      <w:r>
        <w:t>nature</w:t>
      </w:r>
      <w:proofErr w:type="spellEnd"/>
      <w:r>
        <w:t xml:space="preserve"> csak jelölő információkat engedélyez, ezért egy fájlt kellett létrehoznom, ami majd tárolja az egyedi kulcsot</w:t>
      </w:r>
      <w:r w:rsidR="00001A63">
        <w:t xml:space="preserve">. </w:t>
      </w:r>
      <w:r>
        <w:t xml:space="preserve">A fájl neve azért kezdődik ’.’ </w:t>
      </w:r>
      <w:r w:rsidR="008615C2">
        <w:t>karakterrel,</w:t>
      </w:r>
      <w:r>
        <w:t xml:space="preserve"> mert így a rendszer automatikusan elrejti az Eclipse rendszerén belül, így nem zavarja a felhasználót. A fájlt tartalma pedig egy </w:t>
      </w:r>
      <w:r w:rsidR="008A57F1">
        <w:t>szimpla soros szöveg, amit a J</w:t>
      </w:r>
      <w:r>
        <w:t xml:space="preserve">ava UUID eszközével generáltam. Ez az eszköz 128bites véletlen azonosítót képes generálni, így alkalmas projektek egyediségének a biztosítására. </w:t>
      </w:r>
    </w:p>
    <w:p w:rsidR="001659F2" w:rsidRPr="00A46FDC" w:rsidRDefault="002D36FD" w:rsidP="00A46FDC">
      <w:r>
        <w:t xml:space="preserve">Mivel az előbbi biztosítja a projekt egyediségét ahhoz, hogy egy csoport ugyan azon projekten tudjon dolgozni, az adott helyeken a megfelelő </w:t>
      </w:r>
      <w:proofErr w:type="spellStart"/>
      <w:r>
        <w:t>UUID-nek</w:t>
      </w:r>
      <w:proofErr w:type="spellEnd"/>
      <w:r>
        <w:t xml:space="preserve"> kell szerepelnie. Kollaboratív környezetben ideálisan ezt úgy tudják legkönnyebben megvalósítani, hogy valaki létrehozza a kívánt tartalmat, majd azt feltölti </w:t>
      </w:r>
      <w:r w:rsidR="00AE655D">
        <w:t xml:space="preserve">egy verziókezelő rendszerbe, a többiek pedig letöltik azt. </w:t>
      </w:r>
    </w:p>
    <w:p w:rsidR="006776C1" w:rsidRDefault="00A0272F" w:rsidP="00912F2A">
      <w:pPr>
        <w:pStyle w:val="Cmsor3"/>
      </w:pPr>
      <w:bookmarkStart w:id="52" w:name="_Toc420251776"/>
      <w:r>
        <w:t>Z</w:t>
      </w:r>
      <w:r w:rsidR="002A4016">
        <w:t>árak definiálás</w:t>
      </w:r>
      <w:bookmarkEnd w:id="52"/>
    </w:p>
    <w:p w:rsidR="00415F2A" w:rsidRDefault="00415F2A" w:rsidP="00415F2A">
      <w:r>
        <w:t>A zárak használatához meg kell nyitni</w:t>
      </w:r>
      <w:r w:rsidR="00000EA8">
        <w:t xml:space="preserve"> egy</w:t>
      </w:r>
      <w:r>
        <w:t xml:space="preserve"> EMF szerkesztőt, ekkor a rendszer ezt érzékeli, majd feltölti az EMF </w:t>
      </w:r>
      <w:proofErr w:type="spellStart"/>
      <w:r>
        <w:t>Lock</w:t>
      </w:r>
      <w:proofErr w:type="spellEnd"/>
      <w:r>
        <w:t xml:space="preserve"> nevű nézet tartalmát.</w:t>
      </w:r>
      <w:r w:rsidR="00000EA8">
        <w:t xml:space="preserve"> Ezt legkönnyebben az </w:t>
      </w:r>
      <w:proofErr w:type="spellStart"/>
      <w:r w:rsidR="00000EA8">
        <w:t>EMFGit</w:t>
      </w:r>
      <w:proofErr w:type="spellEnd"/>
      <w:r w:rsidR="00000EA8">
        <w:t xml:space="preserve"> nevű perspektívából tudjuk elérni.</w:t>
      </w:r>
      <w:r>
        <w:t xml:space="preserve"> </w:t>
      </w:r>
      <w:r w:rsidR="00000EA8">
        <w:t>A</w:t>
      </w:r>
      <w:r>
        <w:t xml:space="preserve"> nézet mindig a legutolsó aktív </w:t>
      </w:r>
      <w:r w:rsidR="00000EA8">
        <w:t xml:space="preserve">szerkesztő kontextusához tartozik. </w:t>
      </w:r>
    </w:p>
    <w:p w:rsidR="00000EA8" w:rsidRDefault="00000EA8" w:rsidP="00415F2A">
      <w:r>
        <w:t>A nézet</w:t>
      </w:r>
      <w:r w:rsidR="009C7180">
        <w:t xml:space="preserve"> (</w:t>
      </w:r>
      <w:r w:rsidR="009C7180">
        <w:fldChar w:fldCharType="begin"/>
      </w:r>
      <w:r w:rsidR="009C7180">
        <w:instrText xml:space="preserve"> REF _Ref420169692 \h </w:instrText>
      </w:r>
      <w:r w:rsidR="009C7180">
        <w:fldChar w:fldCharType="separate"/>
      </w:r>
      <w:r w:rsidR="0064586F">
        <w:rPr>
          <w:noProof/>
        </w:rPr>
        <w:t>14</w:t>
      </w:r>
      <w:r w:rsidR="0064586F">
        <w:t>. ábra</w:t>
      </w:r>
      <w:r w:rsidR="009C7180">
        <w:fldChar w:fldCharType="end"/>
      </w:r>
      <w:r w:rsidR="009C7180">
        <w:t>)</w:t>
      </w:r>
      <w:r>
        <w:t xml:space="preserve"> a következő funkciókkal bír:</w:t>
      </w:r>
    </w:p>
    <w:p w:rsidR="00000EA8" w:rsidRDefault="00000EA8" w:rsidP="00000EA8">
      <w:pPr>
        <w:pStyle w:val="Listaszerbekezds"/>
        <w:numPr>
          <w:ilvl w:val="0"/>
          <w:numId w:val="31"/>
        </w:numPr>
      </w:pPr>
      <w:r>
        <w:t xml:space="preserve">Add </w:t>
      </w:r>
      <w:proofErr w:type="spellStart"/>
      <w:r>
        <w:t>Row</w:t>
      </w:r>
      <w:proofErr w:type="spellEnd"/>
      <w:r>
        <w:t xml:space="preserve">: új, üres sort ad hozzá a listához </w:t>
      </w:r>
    </w:p>
    <w:p w:rsidR="00000EA8" w:rsidRDefault="00000EA8" w:rsidP="00000EA8">
      <w:pPr>
        <w:pStyle w:val="Listaszerbekezds"/>
        <w:numPr>
          <w:ilvl w:val="0"/>
          <w:numId w:val="31"/>
        </w:numPr>
      </w:pPr>
      <w:proofErr w:type="spellStart"/>
      <w:r>
        <w:t>Delete</w:t>
      </w:r>
      <w:proofErr w:type="spellEnd"/>
      <w:r>
        <w:t xml:space="preserve"> </w:t>
      </w:r>
      <w:proofErr w:type="spellStart"/>
      <w:proofErr w:type="gramStart"/>
      <w:r>
        <w:t>Row</w:t>
      </w:r>
      <w:proofErr w:type="spellEnd"/>
      <w:r>
        <w:t>(</w:t>
      </w:r>
      <w:proofErr w:type="gramEnd"/>
      <w:r>
        <w:t>s): az épp kijelölt sorokat távolítja</w:t>
      </w:r>
      <w:r w:rsidR="00001A63">
        <w:t xml:space="preserve"> el</w:t>
      </w:r>
    </w:p>
    <w:p w:rsidR="00000EA8" w:rsidRDefault="00000EA8" w:rsidP="00000EA8">
      <w:pPr>
        <w:pStyle w:val="Listaszerbekezds"/>
        <w:numPr>
          <w:ilvl w:val="0"/>
          <w:numId w:val="31"/>
        </w:numPr>
      </w:pPr>
      <w:proofErr w:type="spellStart"/>
      <w:r>
        <w:t>Save</w:t>
      </w:r>
      <w:proofErr w:type="spellEnd"/>
      <w:r>
        <w:t xml:space="preserve">: az aktív modellnek megfelelő nevű </w:t>
      </w:r>
      <w:r w:rsidR="005014A6">
        <w:t>„</w:t>
      </w:r>
      <w:r>
        <w:t>.</w:t>
      </w:r>
      <w:proofErr w:type="spellStart"/>
      <w:r>
        <w:t>binds</w:t>
      </w:r>
      <w:proofErr w:type="spellEnd"/>
      <w:r w:rsidR="005014A6">
        <w:t>”</w:t>
      </w:r>
      <w:r>
        <w:t xml:space="preserve"> fájlba kisorosítja a zárakat</w:t>
      </w:r>
    </w:p>
    <w:p w:rsidR="00000EA8" w:rsidRDefault="00000EA8" w:rsidP="00000EA8">
      <w:pPr>
        <w:pStyle w:val="Listaszerbekezds"/>
        <w:numPr>
          <w:ilvl w:val="0"/>
          <w:numId w:val="31"/>
        </w:numPr>
      </w:pPr>
      <w:proofErr w:type="spellStart"/>
      <w:r>
        <w:t>Activate</w:t>
      </w:r>
      <w:proofErr w:type="spellEnd"/>
      <w:r>
        <w:t>: aktiválja a listában lévő zárakat a modellen</w:t>
      </w:r>
    </w:p>
    <w:p w:rsidR="00000EA8" w:rsidRDefault="00000EA8" w:rsidP="00000EA8">
      <w:pPr>
        <w:pStyle w:val="Listaszerbekezds"/>
        <w:numPr>
          <w:ilvl w:val="0"/>
          <w:numId w:val="31"/>
        </w:numPr>
      </w:pPr>
      <w:proofErr w:type="spellStart"/>
      <w:r>
        <w:t>Deactivate</w:t>
      </w:r>
      <w:proofErr w:type="spellEnd"/>
      <w:r>
        <w:t>: eltávolítja a zárakat a modellről</w:t>
      </w:r>
    </w:p>
    <w:p w:rsidR="00000EA8" w:rsidRDefault="008A201F" w:rsidP="008A201F">
      <w:r>
        <w:t>A táblázat oszlopai:</w:t>
      </w:r>
    </w:p>
    <w:p w:rsidR="008A201F" w:rsidRDefault="008A201F" w:rsidP="008A201F">
      <w:pPr>
        <w:pStyle w:val="Listaszerbekezds"/>
        <w:numPr>
          <w:ilvl w:val="0"/>
          <w:numId w:val="32"/>
        </w:numPr>
      </w:pPr>
      <w:proofErr w:type="spellStart"/>
      <w:r>
        <w:lastRenderedPageBreak/>
        <w:t>Name</w:t>
      </w:r>
      <w:proofErr w:type="spellEnd"/>
      <w:r>
        <w:t>: a definiált zár neve, a rendszer ezzel hivatkozik rá, üres név esetén a zár figyelmen kívül kerül</w:t>
      </w:r>
    </w:p>
    <w:p w:rsidR="008A201F" w:rsidRDefault="008A201F" w:rsidP="008A201F">
      <w:pPr>
        <w:pStyle w:val="Listaszerbekezds"/>
        <w:numPr>
          <w:ilvl w:val="0"/>
          <w:numId w:val="32"/>
        </w:numPr>
      </w:pPr>
      <w:proofErr w:type="spellStart"/>
      <w:r>
        <w:t>Pattern</w:t>
      </w:r>
      <w:proofErr w:type="spellEnd"/>
      <w:r>
        <w:t xml:space="preserve">: a modellel megegyező nevű </w:t>
      </w:r>
      <w:r w:rsidR="005014A6">
        <w:t>„</w:t>
      </w:r>
      <w:proofErr w:type="gramStart"/>
      <w:r>
        <w:t>.</w:t>
      </w:r>
      <w:proofErr w:type="spellStart"/>
      <w:r>
        <w:t>eiq</w:t>
      </w:r>
      <w:proofErr w:type="spellEnd"/>
      <w:proofErr w:type="gramEnd"/>
      <w:r w:rsidR="005014A6">
        <w:t>”</w:t>
      </w:r>
      <w:r>
        <w:t xml:space="preserve"> fájlban található </w:t>
      </w:r>
      <w:proofErr w:type="spellStart"/>
      <w:r>
        <w:t>IncQuery</w:t>
      </w:r>
      <w:proofErr w:type="spellEnd"/>
      <w:r>
        <w:t xml:space="preserve"> mintázatok listája, a kiválasztott alapján fog a zár működni</w:t>
      </w:r>
    </w:p>
    <w:p w:rsidR="008A201F" w:rsidRDefault="008A201F" w:rsidP="008A201F">
      <w:pPr>
        <w:pStyle w:val="Listaszerbekezds"/>
        <w:numPr>
          <w:ilvl w:val="0"/>
          <w:numId w:val="32"/>
        </w:numPr>
      </w:pPr>
      <w:proofErr w:type="spellStart"/>
      <w:r>
        <w:t>Binds</w:t>
      </w:r>
      <w:proofErr w:type="spellEnd"/>
      <w:r>
        <w:t xml:space="preserve">: Itt </w:t>
      </w:r>
      <w:r w:rsidR="0027759C">
        <w:t xml:space="preserve">a </w:t>
      </w:r>
      <w:r>
        <w:t xml:space="preserve">kijelölt </w:t>
      </w:r>
      <w:proofErr w:type="spellStart"/>
      <w:r>
        <w:t>pattern</w:t>
      </w:r>
      <w:proofErr w:type="spellEnd"/>
      <w:r>
        <w:t xml:space="preserve"> változóira lehet megkötéseket tenni. Az elvárt formátum: </w:t>
      </w:r>
      <w:proofErr w:type="spellStart"/>
      <w:r>
        <w:t>patternVáltozó</w:t>
      </w:r>
      <w:proofErr w:type="spellEnd"/>
      <w:r w:rsidR="00977531">
        <w:t xml:space="preserve">=érték. Az esetlegesen több változó kötése esetén, a megszorítások vesszővel választandóak el. </w:t>
      </w:r>
      <w:r>
        <w:t xml:space="preserve"> Az itt megadott esetlegesen több változó mindig szűkíti a keresési teret, </w:t>
      </w:r>
      <w:r w:rsidR="00001A63">
        <w:t>a változók és viszonyban vannak egymással</w:t>
      </w:r>
      <w:r>
        <w:t>.</w:t>
      </w:r>
    </w:p>
    <w:p w:rsidR="008A201F" w:rsidRDefault="008A201F" w:rsidP="008A201F">
      <w:pPr>
        <w:pStyle w:val="Listaszerbekezds"/>
        <w:numPr>
          <w:ilvl w:val="0"/>
          <w:numId w:val="32"/>
        </w:numPr>
      </w:pPr>
      <w:proofErr w:type="spellStart"/>
      <w:r>
        <w:t>Enable</w:t>
      </w:r>
      <w:proofErr w:type="spellEnd"/>
      <w:r>
        <w:t>:</w:t>
      </w:r>
      <w:r w:rsidR="00961761">
        <w:t xml:space="preserve"> </w:t>
      </w:r>
      <w:proofErr w:type="spellStart"/>
      <w:r w:rsidR="00961761">
        <w:t>True</w:t>
      </w:r>
      <w:proofErr w:type="spellEnd"/>
      <w:r w:rsidR="00961761">
        <w:t>/</w:t>
      </w:r>
      <w:proofErr w:type="spellStart"/>
      <w:r w:rsidR="00961761">
        <w:t>F</w:t>
      </w:r>
      <w:r w:rsidR="0027759C">
        <w:t>alse</w:t>
      </w:r>
      <w:proofErr w:type="spellEnd"/>
      <w:r w:rsidR="0027759C">
        <w:t xml:space="preserve"> értékeivel ki illetve bekapcsolhatjuk az adott zárat.</w:t>
      </w:r>
    </w:p>
    <w:p w:rsidR="0039187D" w:rsidRDefault="0039187D" w:rsidP="0039187D">
      <w:pPr>
        <w:ind w:left="1080" w:firstLine="0"/>
      </w:pPr>
    </w:p>
    <w:p w:rsidR="00E5163F" w:rsidRDefault="005F0E07" w:rsidP="001F3D1A">
      <w:pPr>
        <w:keepNext/>
        <w:jc w:val="center"/>
      </w:pPr>
      <w:r>
        <w:rPr>
          <w:noProof/>
          <w:lang w:eastAsia="hu-HU"/>
        </w:rPr>
        <w:drawing>
          <wp:anchor distT="0" distB="0" distL="114300" distR="114300" simplePos="0" relativeHeight="251680768" behindDoc="0" locked="0" layoutInCell="1" allowOverlap="1" wp14:anchorId="42ECFA5F" wp14:editId="184DE129">
            <wp:simplePos x="0" y="0"/>
            <wp:positionH relativeFrom="column">
              <wp:posOffset>23216</wp:posOffset>
            </wp:positionH>
            <wp:positionV relativeFrom="paragraph">
              <wp:posOffset>0</wp:posOffset>
            </wp:positionV>
            <wp:extent cx="5289550" cy="1372235"/>
            <wp:effectExtent l="0" t="0" r="635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9550" cy="1372235"/>
                    </a:xfrm>
                    <a:prstGeom prst="rect">
                      <a:avLst/>
                    </a:prstGeom>
                  </pic:spPr>
                </pic:pic>
              </a:graphicData>
            </a:graphic>
            <wp14:sizeRelH relativeFrom="page">
              <wp14:pctWidth>0</wp14:pctWidth>
            </wp14:sizeRelH>
            <wp14:sizeRelV relativeFrom="page">
              <wp14:pctHeight>0</wp14:pctHeight>
            </wp14:sizeRelV>
          </wp:anchor>
        </w:drawing>
      </w:r>
    </w:p>
    <w:bookmarkStart w:id="53" w:name="_Ref420169692"/>
    <w:p w:rsidR="00460A36" w:rsidRPr="00912F2A" w:rsidRDefault="00A14104" w:rsidP="00511077">
      <w:pPr>
        <w:pStyle w:val="Kpalrs"/>
      </w:pPr>
      <w:r>
        <w:fldChar w:fldCharType="begin"/>
      </w:r>
      <w:r>
        <w:instrText xml:space="preserve"> SEQ ábra \* ARABIC </w:instrText>
      </w:r>
      <w:r>
        <w:fldChar w:fldCharType="separate"/>
      </w:r>
      <w:r w:rsidR="0064586F">
        <w:rPr>
          <w:noProof/>
        </w:rPr>
        <w:t>14</w:t>
      </w:r>
      <w:r>
        <w:rPr>
          <w:noProof/>
        </w:rPr>
        <w:fldChar w:fldCharType="end"/>
      </w:r>
      <w:r w:rsidR="00E5163F">
        <w:t>. ábra</w:t>
      </w:r>
      <w:bookmarkEnd w:id="53"/>
      <w:r w:rsidR="00E5163F">
        <w:t xml:space="preserve"> Kliens zár definiáló nézete</w:t>
      </w:r>
    </w:p>
    <w:p w:rsidR="00912F2A" w:rsidRDefault="00A0272F" w:rsidP="00912F2A">
      <w:pPr>
        <w:pStyle w:val="Cmsor3"/>
      </w:pPr>
      <w:bookmarkStart w:id="54" w:name="_Toc420251777"/>
      <w:r>
        <w:t>Z</w:t>
      </w:r>
      <w:r w:rsidR="00235F9F">
        <w:t>árak megvalósítása</w:t>
      </w:r>
      <w:bookmarkEnd w:id="54"/>
    </w:p>
    <w:p w:rsidR="00275AD3" w:rsidRDefault="00275AD3" w:rsidP="00275AD3">
      <w:pPr>
        <w:pStyle w:val="Cmsor4"/>
      </w:pPr>
      <w:r>
        <w:t>Nézet detektálás</w:t>
      </w:r>
    </w:p>
    <w:p w:rsidR="00275AD3" w:rsidRDefault="00275AD3" w:rsidP="00275AD3">
      <w:r>
        <w:t xml:space="preserve">Ahhoz hogy a számunkra megfelelő szerkesztő jelenlétét érzékelni tudjuk több dologra is szükség van. Elsőre is fel kell iratkoznunk a </w:t>
      </w:r>
      <w:proofErr w:type="spellStart"/>
      <w:r>
        <w:t>workbench</w:t>
      </w:r>
      <w:proofErr w:type="spellEnd"/>
      <w:r>
        <w:t xml:space="preserve"> ablakában történő változásokra. Ezt a következő kódrészlettel lehet megvalósítani:</w:t>
      </w:r>
    </w:p>
    <w:p w:rsidR="009027E1" w:rsidRDefault="009027E1" w:rsidP="009027E1">
      <w:pPr>
        <w:pStyle w:val="Kd"/>
        <w:rPr>
          <w:lang w:eastAsia="hu-HU"/>
        </w:rPr>
      </w:pPr>
    </w:p>
    <w:p w:rsidR="009027E1" w:rsidRPr="009027E1" w:rsidRDefault="009027E1" w:rsidP="009027E1">
      <w:pPr>
        <w:pStyle w:val="Kd"/>
        <w:rPr>
          <w:lang w:eastAsia="hu-HU"/>
        </w:rPr>
      </w:pPr>
      <w:proofErr w:type="spellStart"/>
      <w:r>
        <w:rPr>
          <w:b/>
          <w:bCs/>
          <w:color w:val="7F0055"/>
          <w:lang w:eastAsia="hu-HU"/>
        </w:rPr>
        <w:t>final</w:t>
      </w:r>
      <w:proofErr w:type="spellEnd"/>
      <w:r>
        <w:rPr>
          <w:color w:val="000000"/>
          <w:lang w:eastAsia="hu-HU"/>
        </w:rPr>
        <w:t xml:space="preserve"> </w:t>
      </w:r>
      <w:proofErr w:type="spellStart"/>
      <w:r>
        <w:rPr>
          <w:color w:val="000000"/>
          <w:lang w:eastAsia="hu-HU"/>
        </w:rPr>
        <w:t>IWorkbench</w:t>
      </w:r>
      <w:proofErr w:type="spellEnd"/>
      <w:r>
        <w:rPr>
          <w:color w:val="000000"/>
          <w:lang w:eastAsia="hu-HU"/>
        </w:rPr>
        <w:t xml:space="preserve"> </w:t>
      </w:r>
      <w:proofErr w:type="spellStart"/>
      <w:r>
        <w:rPr>
          <w:color w:val="6A3E3E"/>
          <w:lang w:eastAsia="hu-HU"/>
        </w:rPr>
        <w:t>workbench</w:t>
      </w:r>
      <w:proofErr w:type="spellEnd"/>
      <w:r>
        <w:rPr>
          <w:color w:val="000000"/>
          <w:lang w:eastAsia="hu-HU"/>
        </w:rPr>
        <w:t xml:space="preserve"> = </w:t>
      </w:r>
      <w:proofErr w:type="spellStart"/>
      <w:proofErr w:type="gramStart"/>
      <w:r>
        <w:rPr>
          <w:color w:val="000000"/>
          <w:lang w:eastAsia="hu-HU"/>
        </w:rPr>
        <w:t>PlatformUI.</w:t>
      </w:r>
      <w:r>
        <w:rPr>
          <w:i/>
          <w:iCs/>
          <w:color w:val="000000"/>
          <w:lang w:eastAsia="hu-HU"/>
        </w:rPr>
        <w:t>getWorkbench</w:t>
      </w:r>
      <w:proofErr w:type="spellEnd"/>
      <w:r>
        <w:rPr>
          <w:color w:val="000000"/>
          <w:lang w:eastAsia="hu-HU"/>
        </w:rPr>
        <w:t>(</w:t>
      </w:r>
      <w:proofErr w:type="gramEnd"/>
      <w:r>
        <w:rPr>
          <w:color w:val="000000"/>
          <w:lang w:eastAsia="hu-HU"/>
        </w:rPr>
        <w:t>);</w:t>
      </w:r>
    </w:p>
    <w:p w:rsidR="00275AD3" w:rsidRDefault="00275AD3" w:rsidP="009027E1">
      <w:pPr>
        <w:pStyle w:val="Kd"/>
        <w:rPr>
          <w:lang w:eastAsia="hu-HU"/>
        </w:rPr>
      </w:pPr>
      <w:proofErr w:type="spellStart"/>
      <w:r>
        <w:rPr>
          <w:lang w:eastAsia="hu-HU"/>
        </w:rPr>
        <w:t>IWorkbenchPage</w:t>
      </w:r>
      <w:proofErr w:type="spellEnd"/>
      <w:r>
        <w:rPr>
          <w:lang w:eastAsia="hu-HU"/>
        </w:rPr>
        <w:t xml:space="preserve"> </w:t>
      </w:r>
      <w:proofErr w:type="spellStart"/>
      <w:r>
        <w:rPr>
          <w:color w:val="6A3E3E"/>
          <w:lang w:eastAsia="hu-HU"/>
        </w:rPr>
        <w:t>page</w:t>
      </w:r>
      <w:proofErr w:type="spellEnd"/>
      <w:r>
        <w:rPr>
          <w:lang w:eastAsia="hu-HU"/>
        </w:rPr>
        <w:t xml:space="preserve"> = </w:t>
      </w:r>
      <w:proofErr w:type="spellStart"/>
      <w:proofErr w:type="gramStart"/>
      <w:r>
        <w:rPr>
          <w:color w:val="6A3E3E"/>
          <w:lang w:eastAsia="hu-HU"/>
        </w:rPr>
        <w:t>workbench</w:t>
      </w:r>
      <w:r>
        <w:rPr>
          <w:lang w:eastAsia="hu-HU"/>
        </w:rPr>
        <w:t>.getActiveWorkbenchWindow</w:t>
      </w:r>
      <w:proofErr w:type="spellEnd"/>
      <w:r>
        <w:rPr>
          <w:lang w:eastAsia="hu-HU"/>
        </w:rPr>
        <w:t>(</w:t>
      </w:r>
      <w:proofErr w:type="gramEnd"/>
      <w:r>
        <w:rPr>
          <w:lang w:eastAsia="hu-HU"/>
        </w:rPr>
        <w:t>)</w:t>
      </w:r>
    </w:p>
    <w:p w:rsidR="00275AD3" w:rsidRDefault="00275AD3" w:rsidP="009027E1">
      <w:pPr>
        <w:pStyle w:val="Kd"/>
        <w:rPr>
          <w:lang w:eastAsia="hu-HU"/>
        </w:rPr>
      </w:pPr>
      <w:r>
        <w:rPr>
          <w:lang w:eastAsia="hu-HU"/>
        </w:rPr>
        <w:tab/>
      </w:r>
      <w:r>
        <w:rPr>
          <w:lang w:eastAsia="hu-HU"/>
        </w:rPr>
        <w:tab/>
      </w:r>
      <w:r>
        <w:rPr>
          <w:lang w:eastAsia="hu-HU"/>
        </w:rPr>
        <w:tab/>
      </w:r>
      <w:r>
        <w:rPr>
          <w:lang w:eastAsia="hu-HU"/>
        </w:rPr>
        <w:tab/>
      </w:r>
      <w:r>
        <w:rPr>
          <w:lang w:eastAsia="hu-HU"/>
        </w:rPr>
        <w:tab/>
      </w:r>
      <w:r>
        <w:rPr>
          <w:lang w:eastAsia="hu-HU"/>
        </w:rPr>
        <w:tab/>
        <w:t>.</w:t>
      </w:r>
      <w:proofErr w:type="spellStart"/>
      <w:proofErr w:type="gramStart"/>
      <w:r>
        <w:rPr>
          <w:lang w:eastAsia="hu-HU"/>
        </w:rPr>
        <w:t>getActivePage</w:t>
      </w:r>
      <w:proofErr w:type="spellEnd"/>
      <w:r>
        <w:rPr>
          <w:lang w:eastAsia="hu-HU"/>
        </w:rPr>
        <w:t>(</w:t>
      </w:r>
      <w:proofErr w:type="gramEnd"/>
      <w:r>
        <w:rPr>
          <w:lang w:eastAsia="hu-HU"/>
        </w:rPr>
        <w:t>);</w:t>
      </w:r>
    </w:p>
    <w:p w:rsidR="00275AD3" w:rsidRDefault="00275AD3" w:rsidP="009027E1">
      <w:pPr>
        <w:pStyle w:val="Kd"/>
        <w:rPr>
          <w:lang w:eastAsia="hu-HU"/>
        </w:rPr>
      </w:pPr>
      <w:proofErr w:type="spellStart"/>
      <w:proofErr w:type="gramStart"/>
      <w:r>
        <w:rPr>
          <w:color w:val="6A3E3E"/>
          <w:lang w:eastAsia="hu-HU"/>
        </w:rPr>
        <w:t>page</w:t>
      </w:r>
      <w:r>
        <w:rPr>
          <w:lang w:eastAsia="hu-HU"/>
        </w:rPr>
        <w:t>.addPartListener</w:t>
      </w:r>
      <w:proofErr w:type="spellEnd"/>
      <w:proofErr w:type="gramEnd"/>
      <w:r>
        <w:rPr>
          <w:lang w:eastAsia="hu-HU"/>
        </w:rPr>
        <w:t>(</w:t>
      </w:r>
      <w:proofErr w:type="spellStart"/>
      <w:r>
        <w:rPr>
          <w:color w:val="6A3E3E"/>
          <w:lang w:eastAsia="hu-HU"/>
        </w:rPr>
        <w:t>listener</w:t>
      </w:r>
      <w:proofErr w:type="spellEnd"/>
      <w:r>
        <w:rPr>
          <w:lang w:eastAsia="hu-HU"/>
        </w:rPr>
        <w:t>);</w:t>
      </w:r>
    </w:p>
    <w:p w:rsidR="009027E1" w:rsidRDefault="009027E1" w:rsidP="00275AD3">
      <w:pPr>
        <w:pStyle w:val="Kd"/>
        <w:rPr>
          <w:lang w:eastAsia="hu-HU"/>
        </w:rPr>
      </w:pPr>
    </w:p>
    <w:p w:rsidR="00275AD3" w:rsidRPr="00275AD3" w:rsidRDefault="009027E1" w:rsidP="00B77860">
      <w:pPr>
        <w:rPr>
          <w:lang w:eastAsia="hu-HU"/>
        </w:rPr>
      </w:pPr>
      <w:r>
        <w:rPr>
          <w:lang w:eastAsia="hu-HU"/>
        </w:rPr>
        <w:t xml:space="preserve">Az első sorban elkérjük a </w:t>
      </w:r>
      <w:proofErr w:type="spellStart"/>
      <w:r>
        <w:rPr>
          <w:lang w:eastAsia="hu-HU"/>
        </w:rPr>
        <w:t>workbench</w:t>
      </w:r>
      <w:proofErr w:type="spellEnd"/>
      <w:r>
        <w:rPr>
          <w:lang w:eastAsia="hu-HU"/>
        </w:rPr>
        <w:t xml:space="preserve"> objektumot a rendszertől majd az eszköz aktív oldalára egy </w:t>
      </w:r>
      <w:r w:rsidR="001F3D1A">
        <w:rPr>
          <w:lang w:eastAsia="hu-HU"/>
        </w:rPr>
        <w:t>nézet figyelő</w:t>
      </w:r>
      <w:r>
        <w:rPr>
          <w:lang w:eastAsia="hu-HU"/>
        </w:rPr>
        <w:t xml:space="preserve"> interfészt</w:t>
      </w:r>
      <w:r w:rsidR="001F3D1A">
        <w:rPr>
          <w:lang w:eastAsia="hu-HU"/>
        </w:rPr>
        <w:t xml:space="preserve"> (</w:t>
      </w:r>
      <w:proofErr w:type="spellStart"/>
      <w:r w:rsidR="001F3D1A">
        <w:rPr>
          <w:lang w:eastAsia="hu-HU"/>
        </w:rPr>
        <w:t>IPartListener</w:t>
      </w:r>
      <w:proofErr w:type="spellEnd"/>
      <w:r w:rsidR="001F3D1A">
        <w:rPr>
          <w:lang w:eastAsia="hu-HU"/>
        </w:rPr>
        <w:t>)</w:t>
      </w:r>
      <w:r>
        <w:rPr>
          <w:lang w:eastAsia="hu-HU"/>
        </w:rPr>
        <w:t xml:space="preserve"> megvalósító objektummal iratkozunk fel. </w:t>
      </w:r>
      <w:r w:rsidR="006D1456">
        <w:rPr>
          <w:lang w:eastAsia="hu-HU"/>
        </w:rPr>
        <w:t xml:space="preserve">Az interfésznél a </w:t>
      </w:r>
      <w:proofErr w:type="spellStart"/>
      <w:r w:rsidR="006D1456">
        <w:rPr>
          <w:lang w:eastAsia="hu-HU"/>
        </w:rPr>
        <w:t>partActivated</w:t>
      </w:r>
      <w:proofErr w:type="spellEnd"/>
      <w:r w:rsidR="006D1456">
        <w:rPr>
          <w:lang w:eastAsia="hu-HU"/>
        </w:rPr>
        <w:t xml:space="preserve"> függvényt valósítjuk meg, a többire nincs </w:t>
      </w:r>
      <w:r w:rsidR="006D1456">
        <w:rPr>
          <w:lang w:eastAsia="hu-HU"/>
        </w:rPr>
        <w:lastRenderedPageBreak/>
        <w:t xml:space="preserve">szükségünk. A függvényen belül lényegében egy szűrést végzek, azt vizsgálom, hogy az aktívvá lett ablakrész megvalósítja-e az </w:t>
      </w:r>
      <w:proofErr w:type="spellStart"/>
      <w:r w:rsidR="006D1456">
        <w:rPr>
          <w:lang w:eastAsia="hu-HU"/>
        </w:rPr>
        <w:t>IEditingDomainProvider</w:t>
      </w:r>
      <w:proofErr w:type="spellEnd"/>
      <w:r w:rsidR="006D1456">
        <w:rPr>
          <w:lang w:eastAsia="hu-HU"/>
        </w:rPr>
        <w:t xml:space="preserve"> </w:t>
      </w:r>
      <w:r w:rsidR="00840F20">
        <w:rPr>
          <w:lang w:eastAsia="hu-HU"/>
        </w:rPr>
        <w:t xml:space="preserve">interfészt. Azért erre vizsgálok, mert az EMF modellek szerkesztőinél bár nem kötelező, de ajánlott ezt az interfészt megvalósítaniuk. Többek közt az alapértelmezett generált modell szerkesztő is megvalósítja ezt. </w:t>
      </w:r>
      <w:r w:rsidR="003619E3">
        <w:rPr>
          <w:lang w:val="en-US" w:eastAsia="hu-HU"/>
        </w:rPr>
        <w:t xml:space="preserve">A </w:t>
      </w:r>
      <w:proofErr w:type="gramStart"/>
      <w:r w:rsidR="003619E3">
        <w:rPr>
          <w:lang w:val="en-US" w:eastAsia="hu-HU"/>
        </w:rPr>
        <w:t>f</w:t>
      </w:r>
      <w:r w:rsidR="003619E3">
        <w:rPr>
          <w:lang w:eastAsia="hu-HU"/>
        </w:rPr>
        <w:t>ő</w:t>
      </w:r>
      <w:proofErr w:type="gramEnd"/>
      <w:r w:rsidR="003619E3">
        <w:rPr>
          <w:lang w:eastAsia="hu-HU"/>
        </w:rPr>
        <w:t xml:space="preserve"> haszna ennek az interfészn</w:t>
      </w:r>
      <w:r w:rsidR="005014A6">
        <w:rPr>
          <w:lang w:eastAsia="hu-HU"/>
        </w:rPr>
        <w:t xml:space="preserve">ek az, hogy a </w:t>
      </w:r>
      <w:proofErr w:type="spellStart"/>
      <w:r w:rsidR="005014A6">
        <w:rPr>
          <w:lang w:eastAsia="hu-HU"/>
        </w:rPr>
        <w:t>getEditingDomain</w:t>
      </w:r>
      <w:proofErr w:type="spellEnd"/>
      <w:r w:rsidR="00136AD8">
        <w:rPr>
          <w:lang w:eastAsia="hu-HU"/>
        </w:rPr>
        <w:t xml:space="preserve"> függvénye</w:t>
      </w:r>
      <w:r w:rsidR="003619E3">
        <w:rPr>
          <w:lang w:eastAsia="hu-HU"/>
        </w:rPr>
        <w:t>n</w:t>
      </w:r>
      <w:r w:rsidR="00136AD8">
        <w:rPr>
          <w:lang w:eastAsia="hu-HU"/>
        </w:rPr>
        <w:t xml:space="preserve"> keresztül elérhetővé válik</w:t>
      </w:r>
      <w:r w:rsidR="003619E3">
        <w:rPr>
          <w:lang w:eastAsia="hu-HU"/>
        </w:rPr>
        <w:t xml:space="preserve"> a szerkesztő </w:t>
      </w:r>
      <w:proofErr w:type="spellStart"/>
      <w:r w:rsidR="003619E3">
        <w:rPr>
          <w:lang w:eastAsia="hu-HU"/>
        </w:rPr>
        <w:t>EditingDomain</w:t>
      </w:r>
      <w:proofErr w:type="spellEnd"/>
      <w:r w:rsidR="003619E3">
        <w:rPr>
          <w:lang w:eastAsia="hu-HU"/>
        </w:rPr>
        <w:t xml:space="preserve"> objektuma. Ezzel az objektummal ugyanahhoz a modellhez tudunk hozzáférni, mint a szerkesztő maga, így értesülni tudunk a szerkesztési folyamatokról még a modell elmentése előtt. Először a változtatások az </w:t>
      </w:r>
      <w:proofErr w:type="spellStart"/>
      <w:r w:rsidR="003619E3">
        <w:rPr>
          <w:lang w:eastAsia="hu-HU"/>
        </w:rPr>
        <w:t>EditingDomai</w:t>
      </w:r>
      <w:r w:rsidR="005014A6">
        <w:rPr>
          <w:lang w:eastAsia="hu-HU"/>
        </w:rPr>
        <w:t>n</w:t>
      </w:r>
      <w:proofErr w:type="spellEnd"/>
      <w:r w:rsidR="005014A6">
        <w:rPr>
          <w:lang w:eastAsia="hu-HU"/>
        </w:rPr>
        <w:t xml:space="preserve"> által biztosított </w:t>
      </w:r>
      <w:proofErr w:type="spellStart"/>
      <w:r w:rsidR="005014A6">
        <w:rPr>
          <w:lang w:eastAsia="hu-HU"/>
        </w:rPr>
        <w:t>ResourceSet-</w:t>
      </w:r>
      <w:r w:rsidR="003619E3">
        <w:rPr>
          <w:lang w:eastAsia="hu-HU"/>
        </w:rPr>
        <w:t>en</w:t>
      </w:r>
      <w:proofErr w:type="spellEnd"/>
      <w:r w:rsidR="003619E3">
        <w:rPr>
          <w:lang w:eastAsia="hu-HU"/>
        </w:rPr>
        <w:t xml:space="preserve"> jelennek meg, majd később a változást er</w:t>
      </w:r>
      <w:r w:rsidR="006E1609">
        <w:rPr>
          <w:lang w:eastAsia="hu-HU"/>
        </w:rPr>
        <w:t>edményező művelet a szintén a dó</w:t>
      </w:r>
      <w:r w:rsidR="003619E3">
        <w:rPr>
          <w:lang w:eastAsia="hu-HU"/>
        </w:rPr>
        <w:t xml:space="preserve">mén által biztosított </w:t>
      </w:r>
      <w:proofErr w:type="spellStart"/>
      <w:r w:rsidR="003619E3">
        <w:rPr>
          <w:lang w:eastAsia="hu-HU"/>
        </w:rPr>
        <w:t>CommandStack</w:t>
      </w:r>
      <w:proofErr w:type="spellEnd"/>
      <w:r w:rsidR="003619E3">
        <w:rPr>
          <w:lang w:eastAsia="hu-HU"/>
        </w:rPr>
        <w:t xml:space="preserve"> objektumon jelenik meg. </w:t>
      </w:r>
      <w:r w:rsidR="00B77860">
        <w:rPr>
          <w:lang w:eastAsia="hu-HU"/>
        </w:rPr>
        <w:t xml:space="preserve">Az utasítás </w:t>
      </w:r>
      <w:proofErr w:type="spellStart"/>
      <w:r w:rsidR="00B77860">
        <w:rPr>
          <w:lang w:eastAsia="hu-HU"/>
        </w:rPr>
        <w:t>stack</w:t>
      </w:r>
      <w:proofErr w:type="spellEnd"/>
      <w:r w:rsidR="00B77860">
        <w:rPr>
          <w:lang w:eastAsia="hu-HU"/>
        </w:rPr>
        <w:t xml:space="preserve"> egy </w:t>
      </w:r>
      <w:proofErr w:type="spellStart"/>
      <w:r w:rsidR="00B77860">
        <w:rPr>
          <w:lang w:eastAsia="hu-HU"/>
        </w:rPr>
        <w:t>CommandStackListener</w:t>
      </w:r>
      <w:proofErr w:type="spellEnd"/>
      <w:r w:rsidR="00B77860">
        <w:rPr>
          <w:lang w:eastAsia="hu-HU"/>
        </w:rPr>
        <w:t xml:space="preserve"> típusú objektummal kerül megfigye</w:t>
      </w:r>
      <w:r w:rsidR="005014A6">
        <w:rPr>
          <w:lang w:eastAsia="hu-HU"/>
        </w:rPr>
        <w:t>lésre, illetve szerkesztésre. A</w:t>
      </w:r>
      <w:r w:rsidR="00B77860">
        <w:rPr>
          <w:lang w:eastAsia="hu-HU"/>
        </w:rPr>
        <w:t xml:space="preserve"> </w:t>
      </w:r>
      <w:proofErr w:type="spellStart"/>
      <w:r w:rsidR="00B77860">
        <w:rPr>
          <w:lang w:eastAsia="hu-HU"/>
        </w:rPr>
        <w:t>ResourceSet</w:t>
      </w:r>
      <w:proofErr w:type="spellEnd"/>
      <w:r w:rsidR="00B77860">
        <w:rPr>
          <w:lang w:eastAsia="hu-HU"/>
        </w:rPr>
        <w:t xml:space="preserve"> objektumot pedig az </w:t>
      </w:r>
      <w:proofErr w:type="spellStart"/>
      <w:r w:rsidR="00B77860">
        <w:rPr>
          <w:lang w:eastAsia="hu-HU"/>
        </w:rPr>
        <w:t>IncQuery</w:t>
      </w:r>
      <w:proofErr w:type="spellEnd"/>
      <w:r w:rsidR="00961761">
        <w:rPr>
          <w:lang w:eastAsia="hu-HU"/>
        </w:rPr>
        <w:t xml:space="preserve"> </w:t>
      </w:r>
      <w:r w:rsidR="00136AD8">
        <w:rPr>
          <w:lang w:eastAsia="hu-HU"/>
        </w:rPr>
        <w:t>-</w:t>
      </w:r>
      <w:r w:rsidR="00961761">
        <w:rPr>
          <w:lang w:eastAsia="hu-HU"/>
        </w:rPr>
        <w:t xml:space="preserve"> </w:t>
      </w:r>
      <w:r w:rsidR="00136AD8">
        <w:rPr>
          <w:lang w:eastAsia="hu-HU"/>
        </w:rPr>
        <w:t>EVM</w:t>
      </w:r>
      <w:r w:rsidR="00B77860">
        <w:rPr>
          <w:lang w:eastAsia="hu-HU"/>
        </w:rPr>
        <w:t xml:space="preserve"> figyeli meg. Így lehetőség nyílik </w:t>
      </w:r>
      <w:r w:rsidR="00FE6972">
        <w:rPr>
          <w:lang w:eastAsia="hu-HU"/>
        </w:rPr>
        <w:t>arra,</w:t>
      </w:r>
      <w:r w:rsidR="00B77860">
        <w:rPr>
          <w:lang w:eastAsia="hu-HU"/>
        </w:rPr>
        <w:t xml:space="preserve"> hogy az </w:t>
      </w:r>
      <w:r w:rsidR="00136AD8">
        <w:rPr>
          <w:lang w:eastAsia="hu-HU"/>
        </w:rPr>
        <w:t>EVM</w:t>
      </w:r>
      <w:r w:rsidR="00B77860">
        <w:rPr>
          <w:lang w:eastAsia="hu-HU"/>
        </w:rPr>
        <w:t xml:space="preserve"> segítségével hatékonyan megfigyeljük a modell változásait, majd ha nem kívánt változás lép </w:t>
      </w:r>
      <w:r w:rsidR="005014A6">
        <w:rPr>
          <w:lang w:eastAsia="hu-HU"/>
        </w:rPr>
        <w:t xml:space="preserve">végbe, akkor azt az utasítás </w:t>
      </w:r>
      <w:proofErr w:type="spellStart"/>
      <w:r w:rsidR="005014A6">
        <w:rPr>
          <w:lang w:eastAsia="hu-HU"/>
        </w:rPr>
        <w:t>stack</w:t>
      </w:r>
      <w:r w:rsidR="00B77860">
        <w:rPr>
          <w:lang w:eastAsia="hu-HU"/>
        </w:rPr>
        <w:t>en</w:t>
      </w:r>
      <w:proofErr w:type="spellEnd"/>
      <w:r w:rsidR="00B77860">
        <w:rPr>
          <w:lang w:eastAsia="hu-HU"/>
        </w:rPr>
        <w:t xml:space="preserve"> visszavonhatjuk.</w:t>
      </w:r>
    </w:p>
    <w:p w:rsidR="00BC3779" w:rsidRDefault="00275AD3" w:rsidP="00275AD3">
      <w:pPr>
        <w:pStyle w:val="Cmsor4"/>
      </w:pPr>
      <w:proofErr w:type="spellStart"/>
      <w:r>
        <w:t>IncQuery</w:t>
      </w:r>
      <w:proofErr w:type="spellEnd"/>
      <w:r w:rsidR="00064852">
        <w:t xml:space="preserve"> - EVM</w:t>
      </w:r>
    </w:p>
    <w:p w:rsidR="00D312DB" w:rsidRDefault="006B67ED" w:rsidP="00D312DB">
      <w:r>
        <w:t>Ahhoz hogy</w:t>
      </w:r>
      <w:r w:rsidR="00DB251E">
        <w:t xml:space="preserve"> elérhessük a</w:t>
      </w:r>
      <w:r w:rsidR="009C7180">
        <w:t>z EVM</w:t>
      </w:r>
      <w:r w:rsidR="00DB251E">
        <w:t xml:space="preserve"> szolgáltatás</w:t>
      </w:r>
      <w:r w:rsidR="009C7180">
        <w:t>át</w:t>
      </w:r>
      <w:r w:rsidR="00DB251E">
        <w:t xml:space="preserve"> a következőt kell tennünk a mi esetünkben:</w:t>
      </w:r>
    </w:p>
    <w:p w:rsidR="00DB251E" w:rsidRDefault="00DB251E" w:rsidP="00E21924">
      <w:pPr>
        <w:pStyle w:val="Kd"/>
        <w:ind w:left="720"/>
        <w:jc w:val="left"/>
        <w:rPr>
          <w:lang w:eastAsia="hu-HU"/>
        </w:rPr>
      </w:pPr>
      <w:proofErr w:type="spellStart"/>
      <w:r>
        <w:rPr>
          <w:lang w:eastAsia="hu-HU"/>
        </w:rPr>
        <w:t>EMFScope</w:t>
      </w:r>
      <w:proofErr w:type="spellEnd"/>
      <w:r>
        <w:rPr>
          <w:lang w:eastAsia="hu-HU"/>
        </w:rPr>
        <w:t xml:space="preserve"> </w:t>
      </w:r>
      <w:proofErr w:type="spellStart"/>
      <w:r>
        <w:rPr>
          <w:color w:val="6A3E3E"/>
          <w:lang w:eastAsia="hu-HU"/>
        </w:rPr>
        <w:t>emfScope</w:t>
      </w:r>
      <w:proofErr w:type="spellEnd"/>
      <w:r>
        <w:rPr>
          <w:lang w:eastAsia="hu-HU"/>
        </w:rPr>
        <w:t>=</w:t>
      </w:r>
      <w:proofErr w:type="spellStart"/>
      <w:r>
        <w:rPr>
          <w:b/>
          <w:bCs/>
          <w:color w:val="7F0055"/>
          <w:lang w:eastAsia="hu-HU"/>
        </w:rPr>
        <w:t>new</w:t>
      </w:r>
      <w:proofErr w:type="spellEnd"/>
      <w:r>
        <w:rPr>
          <w:lang w:eastAsia="hu-HU"/>
        </w:rPr>
        <w:t xml:space="preserve"> </w:t>
      </w:r>
      <w:proofErr w:type="spellStart"/>
      <w:proofErr w:type="gramStart"/>
      <w:r>
        <w:rPr>
          <w:lang w:eastAsia="hu-HU"/>
        </w:rPr>
        <w:t>EMFScope</w:t>
      </w:r>
      <w:proofErr w:type="spellEnd"/>
      <w:r>
        <w:rPr>
          <w:lang w:eastAsia="hu-HU"/>
        </w:rPr>
        <w:t>(</w:t>
      </w:r>
      <w:proofErr w:type="spellStart"/>
      <w:proofErr w:type="gramEnd"/>
      <w:r>
        <w:rPr>
          <w:color w:val="6A3E3E"/>
          <w:lang w:eastAsia="hu-HU"/>
        </w:rPr>
        <w:t>resourceSet</w:t>
      </w:r>
      <w:proofErr w:type="spellEnd"/>
      <w:r>
        <w:rPr>
          <w:lang w:eastAsia="hu-HU"/>
        </w:rPr>
        <w:t>) ;</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engine</w:t>
      </w:r>
      <w:proofErr w:type="spellEnd"/>
      <w:r>
        <w:rPr>
          <w:lang w:eastAsia="hu-HU"/>
        </w:rPr>
        <w:t>=</w:t>
      </w:r>
      <w:r>
        <w:rPr>
          <w:lang w:eastAsia="hu-HU"/>
        </w:rPr>
        <w:tab/>
      </w:r>
      <w:proofErr w:type="spellStart"/>
      <w:proofErr w:type="gramStart"/>
      <w:r>
        <w:rPr>
          <w:lang w:eastAsia="hu-HU"/>
        </w:rPr>
        <w:t>AdvancedIncQueryEngine.</w:t>
      </w:r>
      <w:r>
        <w:rPr>
          <w:i/>
          <w:iCs/>
          <w:lang w:eastAsia="hu-HU"/>
        </w:rPr>
        <w:t>createUnmanagedEngine</w:t>
      </w:r>
      <w:proofErr w:type="spellEnd"/>
      <w:r>
        <w:rPr>
          <w:lang w:eastAsia="hu-HU"/>
        </w:rPr>
        <w:t>(</w:t>
      </w:r>
      <w:proofErr w:type="spellStart"/>
      <w:proofErr w:type="gramEnd"/>
      <w:r>
        <w:rPr>
          <w:color w:val="6A3E3E"/>
          <w:lang w:eastAsia="hu-HU"/>
        </w:rPr>
        <w:t>emfScope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schedulerFactory</w:t>
      </w:r>
      <w:proofErr w:type="spellEnd"/>
      <w:r>
        <w:rPr>
          <w:lang w:eastAsia="hu-HU"/>
        </w:rPr>
        <w:t xml:space="preserve"> = </w:t>
      </w:r>
      <w:proofErr w:type="spellStart"/>
      <w:r>
        <w:rPr>
          <w:lang w:eastAsia="hu-HU"/>
        </w:rPr>
        <w:t>Schedulers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getIQEngineSchedulerFactory</w:t>
      </w:r>
      <w:proofErr w:type="spellEnd"/>
      <w:r>
        <w:rPr>
          <w:lang w:eastAsia="hu-HU"/>
        </w:rPr>
        <w:t>(</w:t>
      </w:r>
      <w:proofErr w:type="spellStart"/>
      <w:proofErr w:type="gramEnd"/>
      <w:r>
        <w:rPr>
          <w:color w:val="0000C0"/>
          <w:lang w:eastAsia="hu-HU"/>
        </w:rPr>
        <w:t>engine</w:t>
      </w:r>
      <w:proofErr w:type="spellEnd"/>
      <w:r>
        <w:rPr>
          <w:lang w:eastAsia="hu-HU"/>
        </w:rPr>
        <w:t>);</w:t>
      </w:r>
    </w:p>
    <w:p w:rsidR="00DB251E" w:rsidRDefault="00DB251E" w:rsidP="00E21924">
      <w:pPr>
        <w:pStyle w:val="Kd"/>
        <w:ind w:left="720"/>
        <w:jc w:val="left"/>
        <w:rPr>
          <w:lang w:eastAsia="hu-HU"/>
        </w:rPr>
      </w:pPr>
    </w:p>
    <w:p w:rsidR="00DB251E" w:rsidRDefault="00DB251E" w:rsidP="00E21924">
      <w:pPr>
        <w:pStyle w:val="Kd"/>
        <w:ind w:left="720"/>
        <w:jc w:val="left"/>
        <w:rPr>
          <w:lang w:eastAsia="hu-HU"/>
        </w:rPr>
      </w:pPr>
      <w:proofErr w:type="spellStart"/>
      <w:r>
        <w:rPr>
          <w:color w:val="0000C0"/>
          <w:lang w:eastAsia="hu-HU"/>
        </w:rPr>
        <w:t>executionSchema</w:t>
      </w:r>
      <w:proofErr w:type="spellEnd"/>
      <w:r>
        <w:rPr>
          <w:lang w:eastAsia="hu-HU"/>
        </w:rPr>
        <w:t xml:space="preserve"> = </w:t>
      </w:r>
      <w:proofErr w:type="spellStart"/>
      <w:r>
        <w:rPr>
          <w:lang w:eastAsia="hu-HU"/>
        </w:rPr>
        <w:t>ExecutionSchemas</w:t>
      </w:r>
      <w:proofErr w:type="spellEnd"/>
    </w:p>
    <w:p w:rsidR="00DB251E" w:rsidRDefault="00DB251E" w:rsidP="00E21924">
      <w:pPr>
        <w:pStyle w:val="Kd"/>
        <w:ind w:left="720"/>
        <w:jc w:val="left"/>
        <w:rPr>
          <w:lang w:eastAsia="hu-HU"/>
        </w:rPr>
      </w:pPr>
      <w:r>
        <w:rPr>
          <w:lang w:eastAsia="hu-HU"/>
        </w:rPr>
        <w:t>.</w:t>
      </w:r>
      <w:proofErr w:type="spellStart"/>
      <w:proofErr w:type="gramStart"/>
      <w:r>
        <w:rPr>
          <w:i/>
          <w:iCs/>
          <w:lang w:eastAsia="hu-HU"/>
        </w:rPr>
        <w:t>createIncQueryExecutionSchema</w:t>
      </w:r>
      <w:proofErr w:type="spellEnd"/>
      <w:r>
        <w:rPr>
          <w:lang w:eastAsia="hu-HU"/>
        </w:rPr>
        <w:t>(</w:t>
      </w:r>
      <w:proofErr w:type="spellStart"/>
      <w:proofErr w:type="gramEnd"/>
      <w:r>
        <w:rPr>
          <w:color w:val="0000C0"/>
          <w:lang w:eastAsia="hu-HU"/>
        </w:rPr>
        <w:t>engine</w:t>
      </w:r>
      <w:proofErr w:type="spellEnd"/>
      <w:r>
        <w:rPr>
          <w:lang w:eastAsia="hu-HU"/>
        </w:rPr>
        <w:t xml:space="preserve">, </w:t>
      </w:r>
      <w:proofErr w:type="spellStart"/>
      <w:r>
        <w:rPr>
          <w:color w:val="0000C0"/>
          <w:lang w:eastAsia="hu-HU"/>
        </w:rPr>
        <w:t>schedulerFactory</w:t>
      </w:r>
      <w:proofErr w:type="spellEnd"/>
      <w:r>
        <w:rPr>
          <w:lang w:eastAsia="hu-HU"/>
        </w:rPr>
        <w:t>);</w:t>
      </w:r>
    </w:p>
    <w:p w:rsidR="00DB251E" w:rsidRDefault="00DB251E" w:rsidP="00DB251E">
      <w:pPr>
        <w:pStyle w:val="Kd"/>
        <w:ind w:left="720"/>
        <w:rPr>
          <w:lang w:eastAsia="hu-HU"/>
        </w:rPr>
      </w:pPr>
    </w:p>
    <w:p w:rsidR="00DB251E" w:rsidRDefault="00DB251E" w:rsidP="00DB251E">
      <w:pPr>
        <w:rPr>
          <w:lang w:eastAsia="hu-HU"/>
        </w:rPr>
      </w:pPr>
      <w:r>
        <w:rPr>
          <w:lang w:eastAsia="hu-HU"/>
        </w:rPr>
        <w:t xml:space="preserve">Először is egy </w:t>
      </w:r>
      <w:proofErr w:type="spellStart"/>
      <w:r>
        <w:rPr>
          <w:lang w:eastAsia="hu-HU"/>
        </w:rPr>
        <w:t>EMFScope</w:t>
      </w:r>
      <w:proofErr w:type="spellEnd"/>
      <w:r>
        <w:rPr>
          <w:lang w:eastAsia="hu-HU"/>
        </w:rPr>
        <w:t xml:space="preserve"> objektumot kell létrehozni, erre azért van szükség, mert az újabb </w:t>
      </w:r>
      <w:proofErr w:type="spellStart"/>
      <w:r>
        <w:rPr>
          <w:lang w:eastAsia="hu-HU"/>
        </w:rPr>
        <w:t>IncQuery</w:t>
      </w:r>
      <w:proofErr w:type="spellEnd"/>
      <w:r>
        <w:rPr>
          <w:lang w:eastAsia="hu-HU"/>
        </w:rPr>
        <w:t xml:space="preserve"> verziókban már ne</w:t>
      </w:r>
      <w:r w:rsidR="005014A6">
        <w:rPr>
          <w:lang w:eastAsia="hu-HU"/>
        </w:rPr>
        <w:t>m EMF modelleken is lehetséges dolgozni</w:t>
      </w:r>
      <w:r>
        <w:rPr>
          <w:lang w:eastAsia="hu-HU"/>
        </w:rPr>
        <w:t xml:space="preserve">, ez egyfajta adapterként működik. Az </w:t>
      </w:r>
      <w:proofErr w:type="spellStart"/>
      <w:r>
        <w:rPr>
          <w:lang w:eastAsia="hu-HU"/>
        </w:rPr>
        <w:t>engine</w:t>
      </w:r>
      <w:proofErr w:type="spellEnd"/>
      <w:r>
        <w:rPr>
          <w:lang w:eastAsia="hu-HU"/>
        </w:rPr>
        <w:t xml:space="preserve"> megkapja ezt paraméterként, majd létreho</w:t>
      </w:r>
      <w:r w:rsidR="00041C08">
        <w:rPr>
          <w:lang w:eastAsia="hu-HU"/>
        </w:rPr>
        <w:t>zzuk az ütemezőt, végül pedig a</w:t>
      </w:r>
      <w:r>
        <w:rPr>
          <w:lang w:eastAsia="hu-HU"/>
        </w:rPr>
        <w:t xml:space="preserve"> végrehajtási séma jön létre. </w:t>
      </w:r>
    </w:p>
    <w:p w:rsidR="0088482D" w:rsidRDefault="0088482D" w:rsidP="00DB251E">
      <w:pPr>
        <w:rPr>
          <w:lang w:eastAsia="hu-HU"/>
        </w:rPr>
      </w:pPr>
      <w:r>
        <w:rPr>
          <w:lang w:eastAsia="hu-HU"/>
        </w:rPr>
        <w:t>Ahhoz hogy fenti rendszer mű</w:t>
      </w:r>
      <w:r w:rsidR="00041C08">
        <w:rPr>
          <w:lang w:eastAsia="hu-HU"/>
        </w:rPr>
        <w:t>ködésre tudjuk bírni, szükségünk</w:t>
      </w:r>
      <w:r>
        <w:rPr>
          <w:lang w:eastAsia="hu-HU"/>
        </w:rPr>
        <w:t xml:space="preserve"> van még egy </w:t>
      </w:r>
      <w:proofErr w:type="spellStart"/>
      <w:r>
        <w:rPr>
          <w:lang w:eastAsia="hu-HU"/>
        </w:rPr>
        <w:t>query</w:t>
      </w:r>
      <w:proofErr w:type="spellEnd"/>
      <w:r>
        <w:rPr>
          <w:lang w:eastAsia="hu-HU"/>
        </w:rPr>
        <w:t xml:space="preserve"> mintára is. Ez</w:t>
      </w:r>
      <w:r w:rsidR="00041C08">
        <w:rPr>
          <w:lang w:eastAsia="hu-HU"/>
        </w:rPr>
        <w:t>t jelen esetben mivel nem szakterület</w:t>
      </w:r>
      <w:r>
        <w:rPr>
          <w:lang w:eastAsia="hu-HU"/>
        </w:rPr>
        <w:t xml:space="preserve"> specifikus megoldást készítettem, futás időben olvassuk be, majd a rendszer készít belőle alkalmazható mintát. Normál esetben a </w:t>
      </w:r>
      <w:proofErr w:type="spellStart"/>
      <w:r>
        <w:rPr>
          <w:lang w:eastAsia="hu-HU"/>
        </w:rPr>
        <w:t>query</w:t>
      </w:r>
      <w:proofErr w:type="spellEnd"/>
      <w:r>
        <w:rPr>
          <w:lang w:eastAsia="hu-HU"/>
        </w:rPr>
        <w:t xml:space="preserve"> minta már fordítási időben elérhető, így ebből már </w:t>
      </w:r>
      <w:r w:rsidR="00961761">
        <w:rPr>
          <w:lang w:eastAsia="hu-HU"/>
        </w:rPr>
        <w:t xml:space="preserve">akkor </w:t>
      </w:r>
      <w:r>
        <w:rPr>
          <w:lang w:eastAsia="hu-HU"/>
        </w:rPr>
        <w:t xml:space="preserve">elkészül </w:t>
      </w:r>
      <w:r>
        <w:rPr>
          <w:lang w:eastAsia="hu-HU"/>
        </w:rPr>
        <w:lastRenderedPageBreak/>
        <w:t xml:space="preserve">az alkalmazható verzió. Az átalakításra ugye azért van szükség, mert a minta deklaratív módon van leírva, végrehajtani azonban csak imperatív kódot tudunk. </w:t>
      </w:r>
    </w:p>
    <w:p w:rsidR="00B65B3D" w:rsidRDefault="00B65B3D" w:rsidP="00DB251E">
      <w:pPr>
        <w:rPr>
          <w:lang w:eastAsia="hu-HU"/>
        </w:rPr>
      </w:pPr>
      <w:r>
        <w:rPr>
          <w:lang w:eastAsia="hu-HU"/>
        </w:rPr>
        <w:t xml:space="preserve">A minta beolvasása után le kell kezelnünk </w:t>
      </w:r>
      <w:r w:rsidR="007D172D">
        <w:rPr>
          <w:lang w:eastAsia="hu-HU"/>
        </w:rPr>
        <w:t xml:space="preserve">az </w:t>
      </w:r>
      <w:r>
        <w:rPr>
          <w:lang w:eastAsia="hu-HU"/>
        </w:rPr>
        <w:t xml:space="preserve">általa lefedett adathalmaz változásait. Ehhez az </w:t>
      </w:r>
      <w:r w:rsidR="00041C08">
        <w:rPr>
          <w:lang w:eastAsia="hu-HU"/>
        </w:rPr>
        <w:t>EVM</w:t>
      </w:r>
      <w:r>
        <w:rPr>
          <w:lang w:eastAsia="hu-HU"/>
        </w:rPr>
        <w:t xml:space="preserve"> </w:t>
      </w:r>
      <w:r w:rsidR="007D172D">
        <w:rPr>
          <w:lang w:eastAsia="hu-HU"/>
        </w:rPr>
        <w:t>a Job ob</w:t>
      </w:r>
      <w:r w:rsidR="005014A6">
        <w:rPr>
          <w:lang w:eastAsia="hu-HU"/>
        </w:rPr>
        <w:t xml:space="preserve">jektumokat ajánlja fel. Egy </w:t>
      </w:r>
      <w:proofErr w:type="spellStart"/>
      <w:r w:rsidR="005014A6">
        <w:rPr>
          <w:lang w:eastAsia="hu-HU"/>
        </w:rPr>
        <w:t>job</w:t>
      </w:r>
      <w:r w:rsidR="007D172D">
        <w:rPr>
          <w:lang w:eastAsia="hu-HU"/>
        </w:rPr>
        <w:t>nál</w:t>
      </w:r>
      <w:proofErr w:type="spellEnd"/>
      <w:r w:rsidR="007D172D">
        <w:rPr>
          <w:lang w:eastAsia="hu-HU"/>
        </w:rPr>
        <w:t xml:space="preserve"> lehetőségünk van meghatározni, hogy az adathalmazon milyen típusú változáshoz szeretnénk </w:t>
      </w:r>
      <w:proofErr w:type="spellStart"/>
      <w:r w:rsidR="007D172D">
        <w:rPr>
          <w:lang w:eastAsia="hu-HU"/>
        </w:rPr>
        <w:t>triggerelni</w:t>
      </w:r>
      <w:proofErr w:type="spellEnd"/>
      <w:r w:rsidR="007D172D">
        <w:rPr>
          <w:lang w:eastAsia="hu-HU"/>
        </w:rPr>
        <w:t xml:space="preserve">. Ilyen változás például az új elem megjelenése, </w:t>
      </w:r>
      <w:r w:rsidR="00041C08">
        <w:rPr>
          <w:lang w:eastAsia="hu-HU"/>
        </w:rPr>
        <w:t xml:space="preserve">elem frissülése stb. Egy példa </w:t>
      </w:r>
      <w:proofErr w:type="spellStart"/>
      <w:r w:rsidR="00041C08">
        <w:rPr>
          <w:lang w:eastAsia="hu-HU"/>
        </w:rPr>
        <w:t>j</w:t>
      </w:r>
      <w:r w:rsidR="007D172D">
        <w:rPr>
          <w:lang w:eastAsia="hu-HU"/>
        </w:rPr>
        <w:t>ob</w:t>
      </w:r>
      <w:proofErr w:type="spellEnd"/>
      <w:r w:rsidR="007D172D">
        <w:rPr>
          <w:lang w:eastAsia="hu-HU"/>
        </w:rPr>
        <w:t xml:space="preserve"> objektumra:</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gramStart"/>
      <w:r>
        <w:rPr>
          <w:rFonts w:ascii="Consolas" w:hAnsi="Consolas" w:cs="Consolas"/>
          <w:color w:val="000000"/>
          <w:sz w:val="20"/>
          <w:szCs w:val="20"/>
          <w:lang w:eastAsia="hu-HU"/>
        </w:rPr>
        <w:t>Job&lt;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&gt; </w:t>
      </w:r>
      <w:proofErr w:type="spellStart"/>
      <w:r>
        <w:rPr>
          <w:rFonts w:ascii="Consolas" w:hAnsi="Consolas" w:cs="Consolas"/>
          <w:color w:val="6A3E3E"/>
          <w:sz w:val="20"/>
          <w:szCs w:val="20"/>
          <w:lang w:eastAsia="hu-HU"/>
        </w:rPr>
        <w:t>jobAppeared</w:t>
      </w:r>
      <w:proofErr w:type="spellEnd"/>
      <w:r>
        <w:rPr>
          <w:rFonts w:ascii="Consolas" w:hAnsi="Consolas" w:cs="Consolas"/>
          <w:color w:val="000000"/>
          <w:sz w:val="20"/>
          <w:szCs w:val="20"/>
          <w:lang w:eastAsia="hu-HU"/>
        </w:rPr>
        <w:t xml:space="preserve"> = </w:t>
      </w:r>
      <w:proofErr w:type="spellStart"/>
      <w:r>
        <w:rPr>
          <w:rFonts w:ascii="Consolas" w:hAnsi="Consolas" w:cs="Consolas"/>
          <w:color w:val="000000"/>
          <w:sz w:val="20"/>
          <w:szCs w:val="20"/>
          <w:lang w:eastAsia="hu-HU"/>
        </w:rPr>
        <w:t>Jobs.</w:t>
      </w:r>
      <w:r>
        <w:rPr>
          <w:rFonts w:ascii="Consolas" w:hAnsi="Consolas" w:cs="Consolas"/>
          <w:i/>
          <w:iCs/>
          <w:color w:val="000000"/>
          <w:sz w:val="20"/>
          <w:szCs w:val="20"/>
          <w:lang w:eastAsia="hu-HU"/>
        </w:rPr>
        <w:t>newStatelessJob</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IncQueryActivationStateEnum</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APPEARED</w:t>
      </w:r>
      <w:proofErr w:type="spellEnd"/>
      <w:proofErr w:type="gram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IMatchProcessor</w:t>
      </w:r>
      <w:proofErr w:type="spellEnd"/>
      <w:r>
        <w:rPr>
          <w:rFonts w:ascii="Consolas" w:hAnsi="Consolas" w:cs="Consolas"/>
          <w:color w:val="000000"/>
          <w:sz w:val="20"/>
          <w:szCs w:val="20"/>
          <w:lang w:eastAsia="hu-HU"/>
        </w:rPr>
        <w:t>&lt;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&gt;()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public</w:t>
      </w:r>
      <w:proofErr w:type="spellEnd"/>
      <w:r>
        <w:rPr>
          <w:rFonts w:ascii="Consolas" w:hAnsi="Consolas" w:cs="Consolas"/>
          <w:color w:val="000000"/>
          <w:sz w:val="20"/>
          <w:szCs w:val="20"/>
          <w:lang w:eastAsia="hu-HU"/>
        </w:rPr>
        <w:t xml:space="preserve"> </w:t>
      </w:r>
      <w:proofErr w:type="spellStart"/>
      <w:r>
        <w:rPr>
          <w:rFonts w:ascii="Consolas" w:hAnsi="Consolas" w:cs="Consolas"/>
          <w:b/>
          <w:bCs/>
          <w:color w:val="7F0055"/>
          <w:sz w:val="20"/>
          <w:szCs w:val="20"/>
          <w:lang w:eastAsia="hu-HU"/>
        </w:rPr>
        <w:t>void</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process</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IPatternMatch</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 {</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handlePatternMatch</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match</w:t>
      </w:r>
      <w:proofErr w:type="spellEnd"/>
      <w:r>
        <w:rPr>
          <w:rFonts w:ascii="Consolas" w:hAnsi="Consolas" w:cs="Consolas"/>
          <w:color w:val="000000"/>
          <w:sz w:val="20"/>
          <w:szCs w:val="20"/>
          <w:lang w:eastAsia="hu-HU"/>
        </w:rPr>
        <w:t>);</w:t>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7D172D" w:rsidRDefault="007D172D" w:rsidP="00E21924">
      <w:pPr>
        <w:autoSpaceDE w:val="0"/>
        <w:autoSpaceDN w:val="0"/>
        <w:adjustRightInd w:val="0"/>
        <w:spacing w:after="0" w:line="240" w:lineRule="auto"/>
        <w:ind w:left="720"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7D172D" w:rsidP="00E21924">
      <w:pPr>
        <w:ind w:left="720"/>
        <w:rPr>
          <w:rFonts w:ascii="Consolas" w:hAnsi="Consolas" w:cs="Consolas"/>
          <w:color w:val="000000"/>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7D172D" w:rsidRDefault="005014A6" w:rsidP="00137D60">
      <w:pPr>
        <w:rPr>
          <w:lang w:eastAsia="hu-HU"/>
        </w:rPr>
      </w:pPr>
      <w:r>
        <w:rPr>
          <w:lang w:eastAsia="hu-HU"/>
        </w:rPr>
        <w:t xml:space="preserve">A </w:t>
      </w:r>
      <w:proofErr w:type="spellStart"/>
      <w:r>
        <w:rPr>
          <w:lang w:eastAsia="hu-HU"/>
        </w:rPr>
        <w:t>job</w:t>
      </w:r>
      <w:r w:rsidR="00137D60">
        <w:rPr>
          <w:lang w:eastAsia="hu-HU"/>
        </w:rPr>
        <w:t>ok</w:t>
      </w:r>
      <w:proofErr w:type="spellEnd"/>
      <w:r w:rsidR="00137D60">
        <w:rPr>
          <w:lang w:eastAsia="hu-HU"/>
        </w:rPr>
        <w:t xml:space="preserve"> definiálása után már csak egy szabály specifikációt kell létrehozni, am</w:t>
      </w:r>
      <w:r w:rsidR="00722FF3">
        <w:rPr>
          <w:lang w:eastAsia="hu-HU"/>
        </w:rPr>
        <w:t xml:space="preserve">i a mintát és a hozzá kapcsolt </w:t>
      </w:r>
      <w:proofErr w:type="spellStart"/>
      <w:r w:rsidR="00722FF3">
        <w:rPr>
          <w:lang w:eastAsia="hu-HU"/>
        </w:rPr>
        <w:t>j</w:t>
      </w:r>
      <w:r w:rsidR="00137D60">
        <w:rPr>
          <w:lang w:eastAsia="hu-HU"/>
        </w:rPr>
        <w:t>ob</w:t>
      </w:r>
      <w:proofErr w:type="spellEnd"/>
      <w:r w:rsidR="00137D60">
        <w:rPr>
          <w:lang w:eastAsia="hu-HU"/>
        </w:rPr>
        <w:t xml:space="preserve"> objektumokat egyesíti, majd hozzá adni ezt a specifikációt a végrehajtási sémáh</w:t>
      </w:r>
      <w:r w:rsidR="00722FF3">
        <w:rPr>
          <w:lang w:eastAsia="hu-HU"/>
        </w:rPr>
        <w:t>oz. Ha az összes kívánt szabály</w:t>
      </w:r>
      <w:r w:rsidR="00137D60">
        <w:rPr>
          <w:lang w:eastAsia="hu-HU"/>
        </w:rPr>
        <w:t>specifikáció</w:t>
      </w:r>
      <w:r w:rsidR="00041C08">
        <w:rPr>
          <w:lang w:eastAsia="hu-HU"/>
        </w:rPr>
        <w:t>t</w:t>
      </w:r>
      <w:r w:rsidR="00137D60">
        <w:rPr>
          <w:lang w:eastAsia="hu-HU"/>
        </w:rPr>
        <w:t xml:space="preserve"> hozzáadtuk a sémához, fontos hogy a sémán mindenképp hívjuk meg a </w:t>
      </w:r>
      <w:proofErr w:type="spellStart"/>
      <w:r w:rsidR="00137D60" w:rsidRPr="00137D60">
        <w:rPr>
          <w:lang w:eastAsia="hu-HU"/>
        </w:rPr>
        <w:t>startUnscheduledExecution</w:t>
      </w:r>
      <w:proofErr w:type="spellEnd"/>
      <w:r w:rsidR="00137D60">
        <w:rPr>
          <w:lang w:eastAsia="hu-HU"/>
        </w:rPr>
        <w:t xml:space="preserve"> függvényt, ugyanis ennek hatására fognak helyesen, megfel</w:t>
      </w:r>
      <w:r>
        <w:rPr>
          <w:lang w:eastAsia="hu-HU"/>
        </w:rPr>
        <w:t xml:space="preserve">elő időben lefutni a </w:t>
      </w:r>
      <w:proofErr w:type="spellStart"/>
      <w:r>
        <w:rPr>
          <w:lang w:eastAsia="hu-HU"/>
        </w:rPr>
        <w:t>job</w:t>
      </w:r>
      <w:r w:rsidR="00137D60">
        <w:rPr>
          <w:lang w:eastAsia="hu-HU"/>
        </w:rPr>
        <w:t>ok</w:t>
      </w:r>
      <w:proofErr w:type="spellEnd"/>
      <w:r w:rsidR="00137D60">
        <w:rPr>
          <w:lang w:eastAsia="hu-HU"/>
        </w:rPr>
        <w:t>.</w:t>
      </w:r>
    </w:p>
    <w:p w:rsidR="00DB251E" w:rsidRPr="00D312DB" w:rsidRDefault="00DB251E" w:rsidP="00DB251E"/>
    <w:p w:rsidR="00275AD3" w:rsidRDefault="00A76217" w:rsidP="00275AD3">
      <w:pPr>
        <w:pStyle w:val="Cmsor4"/>
      </w:pPr>
      <w:r>
        <w:t>Zár</w:t>
      </w:r>
    </w:p>
    <w:p w:rsidR="004855BE" w:rsidRDefault="004855BE" w:rsidP="004855BE">
      <w:r>
        <w:t>A zárakat egy általam létrehozott osztály írja le, 4 paraméterük van</w:t>
      </w:r>
      <w:r w:rsidR="00CD5B1F">
        <w:t>,</w:t>
      </w:r>
      <w:r>
        <w:t xml:space="preserve"> a zárak definiálása pontban bemutatottaknak megfelelően. Az osztály egy fontos függvénye az </w:t>
      </w:r>
      <w:proofErr w:type="spellStart"/>
      <w:proofErr w:type="gramStart"/>
      <w:r w:rsidRPr="004855BE">
        <w:t>isMatchWithEventAtom</w:t>
      </w:r>
      <w:proofErr w:type="spellEnd"/>
      <w:proofErr w:type="gramEnd"/>
      <w:r>
        <w:t xml:space="preserve"> ami egy </w:t>
      </w:r>
      <w:proofErr w:type="spellStart"/>
      <w:r w:rsidRPr="004855BE">
        <w:t>IPatternMatch</w:t>
      </w:r>
      <w:proofErr w:type="spellEnd"/>
      <w:r>
        <w:t xml:space="preserve"> típusú objektumot vár, az előzőleg bemutatott Job bemenő </w:t>
      </w:r>
      <w:r w:rsidR="004B04A5">
        <w:t xml:space="preserve">paraméterének megfelelően. </w:t>
      </w:r>
      <w:r w:rsidR="00CD5B1F">
        <w:t xml:space="preserve">A zárak e függvényét a </w:t>
      </w:r>
      <w:proofErr w:type="spellStart"/>
      <w:r w:rsidR="00CD5B1F">
        <w:t>j</w:t>
      </w:r>
      <w:r w:rsidR="000F13C1">
        <w:t>ob</w:t>
      </w:r>
      <w:proofErr w:type="spellEnd"/>
      <w:r w:rsidR="000F13C1">
        <w:t xml:space="preserve"> objektumo</w:t>
      </w:r>
      <w:r w:rsidR="00CD5B1F">
        <w:t xml:space="preserve">k használják fel, minden egyes </w:t>
      </w:r>
      <w:proofErr w:type="spellStart"/>
      <w:r w:rsidR="00CD5B1F">
        <w:t>j</w:t>
      </w:r>
      <w:r w:rsidR="000F13C1">
        <w:t>ob</w:t>
      </w:r>
      <w:proofErr w:type="spellEnd"/>
      <w:r w:rsidR="000F13C1">
        <w:t xml:space="preserve"> lefutásakor az összes definiált záron végigmegy, majd a zár visszaadja a függvény</w:t>
      </w:r>
      <w:r w:rsidR="00CD5B1F">
        <w:t>e</w:t>
      </w:r>
      <w:r w:rsidR="000F13C1">
        <w:t xml:space="preserve"> által</w:t>
      </w:r>
      <w:r w:rsidR="00E1247B">
        <w:t>,</w:t>
      </w:r>
      <w:r w:rsidR="000F13C1">
        <w:t xml:space="preserve"> hogy őt fedi-e az </w:t>
      </w:r>
      <w:proofErr w:type="spellStart"/>
      <w:r w:rsidR="000F13C1">
        <w:t>IPatternMatch</w:t>
      </w:r>
      <w:proofErr w:type="spellEnd"/>
      <w:r w:rsidR="000F13C1">
        <w:t xml:space="preserve"> objektum vagy nem. A fedés eldöntése egyszerű, hisz az </w:t>
      </w:r>
      <w:proofErr w:type="spellStart"/>
      <w:r w:rsidR="000F13C1">
        <w:t>IPatternMatch</w:t>
      </w:r>
      <w:proofErr w:type="spellEnd"/>
      <w:r w:rsidR="000F13C1">
        <w:t xml:space="preserve"> is tartalmazza, hogy pontosan melyik </w:t>
      </w:r>
      <w:proofErr w:type="spellStart"/>
      <w:r w:rsidR="000F13C1">
        <w:t>IncQuery</w:t>
      </w:r>
      <w:proofErr w:type="spellEnd"/>
      <w:r w:rsidR="000F13C1">
        <w:t xml:space="preserve"> minta miatt futott le, és hogy melyik objektumot érinti. A zár esetén pedig pont ezeket az információkat kell megadni, a </w:t>
      </w:r>
      <w:proofErr w:type="spellStart"/>
      <w:r w:rsidR="000F13C1">
        <w:t>pattern</w:t>
      </w:r>
      <w:proofErr w:type="spellEnd"/>
      <w:r w:rsidR="000F13C1">
        <w:t xml:space="preserve"> és a </w:t>
      </w:r>
      <w:proofErr w:type="spellStart"/>
      <w:r w:rsidR="000F13C1">
        <w:t>binds</w:t>
      </w:r>
      <w:proofErr w:type="spellEnd"/>
      <w:r w:rsidR="000F13C1">
        <w:t xml:space="preserve"> mezőkben. </w:t>
      </w:r>
      <w:r w:rsidR="00D303DF">
        <w:t xml:space="preserve">Tehát ha a két objektum ezen </w:t>
      </w:r>
      <w:r w:rsidR="007346B9">
        <w:t xml:space="preserve">értékei </w:t>
      </w:r>
      <w:r w:rsidR="00320AA6">
        <w:t>megegyeznek,</w:t>
      </w:r>
      <w:r w:rsidR="007346B9">
        <w:t xml:space="preserve"> akkor az utasítás </w:t>
      </w:r>
      <w:proofErr w:type="spellStart"/>
      <w:r w:rsidR="007346B9">
        <w:t>stack</w:t>
      </w:r>
      <w:proofErr w:type="spellEnd"/>
      <w:r w:rsidR="007346B9">
        <w:t xml:space="preserve"> kiértesítendő, ha pedig nincs </w:t>
      </w:r>
      <w:r w:rsidR="00EC2FCE">
        <w:t>egyezés,</w:t>
      </w:r>
      <w:r w:rsidR="007346B9">
        <w:t xml:space="preserve"> akkor hagyjuk lefutni az utasítást. </w:t>
      </w:r>
    </w:p>
    <w:p w:rsidR="00EC2FCE" w:rsidRDefault="00EC2FCE" w:rsidP="00EC2FCE">
      <w:pPr>
        <w:pStyle w:val="Cmsor4"/>
      </w:pPr>
      <w:r>
        <w:lastRenderedPageBreak/>
        <w:t xml:space="preserve">Helyes </w:t>
      </w:r>
      <w:proofErr w:type="spellStart"/>
      <w:r>
        <w:t>IncQ</w:t>
      </w:r>
      <w:r w:rsidR="000D42FC">
        <w:t>uery</w:t>
      </w:r>
      <w:proofErr w:type="spellEnd"/>
      <w:r>
        <w:t xml:space="preserve"> minták</w:t>
      </w:r>
      <w:r w:rsidR="000D42FC">
        <w:t xml:space="preserve"> deklarálása zárakhoz</w:t>
      </w:r>
    </w:p>
    <w:p w:rsidR="00EC2FCE" w:rsidRDefault="0067426A" w:rsidP="00EC2FCE">
      <w:r>
        <w:t xml:space="preserve">Ahhoz hogy </w:t>
      </w:r>
      <w:r w:rsidR="00FA07DE">
        <w:t xml:space="preserve">az </w:t>
      </w:r>
      <w:proofErr w:type="spellStart"/>
      <w:r w:rsidR="00FA07DE">
        <w:t>IncQuery</w:t>
      </w:r>
      <w:proofErr w:type="spellEnd"/>
      <w:r w:rsidR="00FA07DE">
        <w:t xml:space="preserve"> mintát feltudjuk használni zárakhoz egy fontos kitételnek teljesülnie, kell. A </w:t>
      </w:r>
      <w:r w:rsidR="00545934">
        <w:t>deklarált minta paramétereinek tartalmaznia kell azon objektumokat, amiken a zárakat szeretnénk elhelyezni, és azon paramétereiket is szerepeltetni kell, amelyeket zárolni szeretnénk. Egy rossz és helyes példán keresztül mutatnám be</w:t>
      </w:r>
      <w:r w:rsidR="009B7700">
        <w:t>,</w:t>
      </w:r>
      <w:r w:rsidR="00545934">
        <w:t xml:space="preserve"> hogy mi ennek az oka. </w:t>
      </w:r>
    </w:p>
    <w:p w:rsidR="00545934" w:rsidRDefault="00545934" w:rsidP="00EC2FCE">
      <w:r>
        <w:t>Helyes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subsystem</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spellStart"/>
      <w:proofErr w:type="gramEnd"/>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pPr>
        <w:rPr>
          <w:lang w:eastAsia="hu-HU"/>
        </w:rPr>
      </w:pPr>
      <w:r>
        <w:rPr>
          <w:lang w:eastAsia="hu-HU"/>
        </w:rPr>
        <w:t>Rossz példa:</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gramStart"/>
      <w:r>
        <w:rPr>
          <w:rFonts w:ascii="Courier New" w:hAnsi="Courier New" w:cs="Courier New"/>
          <w:color w:val="000000"/>
          <w:sz w:val="20"/>
          <w:szCs w:val="20"/>
          <w:lang w:eastAsia="hu-HU"/>
        </w:rPr>
        <w:t>subsystem2(</w:t>
      </w:r>
      <w:proofErr w:type="spellStart"/>
      <w:proofErr w:type="gramEnd"/>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 {</w:t>
      </w:r>
    </w:p>
    <w:p w:rsidR="00545934" w:rsidRDefault="00545934" w:rsidP="00E21924">
      <w:pPr>
        <w:autoSpaceDE w:val="0"/>
        <w:autoSpaceDN w:val="0"/>
        <w:adjustRightInd w:val="0"/>
        <w:spacing w:after="0" w:line="240" w:lineRule="auto"/>
        <w:ind w:left="72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Subsystem</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sysId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_</w:t>
      </w:r>
      <w:proofErr w:type="spellStart"/>
      <w:r>
        <w:rPr>
          <w:rFonts w:ascii="Courier New" w:hAnsi="Courier New" w:cs="Courier New"/>
          <w:color w:val="000000"/>
          <w:sz w:val="20"/>
          <w:szCs w:val="20"/>
          <w:lang w:eastAsia="hu-HU"/>
        </w:rPr>
        <w:t>Sys</w:t>
      </w:r>
      <w:proofErr w:type="spellEnd"/>
      <w:r>
        <w:rPr>
          <w:rFonts w:ascii="Courier New" w:hAnsi="Courier New" w:cs="Courier New"/>
          <w:color w:val="000000"/>
          <w:sz w:val="20"/>
          <w:szCs w:val="20"/>
          <w:lang w:eastAsia="hu-HU"/>
        </w:rPr>
        <w:t>,</w:t>
      </w:r>
      <w:proofErr w:type="spellStart"/>
      <w:r>
        <w:rPr>
          <w:rFonts w:ascii="Courier New" w:hAnsi="Courier New" w:cs="Courier New"/>
          <w:color w:val="000000"/>
          <w:sz w:val="20"/>
          <w:szCs w:val="20"/>
          <w:lang w:eastAsia="hu-HU"/>
        </w:rPr>
        <w:t>SysID</w:t>
      </w:r>
      <w:proofErr w:type="spellEnd"/>
      <w:r>
        <w:rPr>
          <w:rFonts w:ascii="Courier New" w:hAnsi="Courier New" w:cs="Courier New"/>
          <w:color w:val="000000"/>
          <w:sz w:val="20"/>
          <w:szCs w:val="20"/>
          <w:lang w:eastAsia="hu-HU"/>
        </w:rPr>
        <w:t>);</w:t>
      </w:r>
    </w:p>
    <w:p w:rsidR="00545934" w:rsidRDefault="00545934" w:rsidP="00E21924">
      <w:pPr>
        <w:ind w:left="720"/>
        <w:rPr>
          <w:rFonts w:ascii="Courier New" w:hAnsi="Courier New" w:cs="Courier New"/>
          <w:color w:val="000000"/>
          <w:sz w:val="20"/>
          <w:szCs w:val="20"/>
          <w:lang w:eastAsia="hu-HU"/>
        </w:rPr>
      </w:pPr>
      <w:r>
        <w:rPr>
          <w:rFonts w:ascii="Courier New" w:hAnsi="Courier New" w:cs="Courier New"/>
          <w:color w:val="000000"/>
          <w:sz w:val="20"/>
          <w:szCs w:val="20"/>
          <w:lang w:eastAsia="hu-HU"/>
        </w:rPr>
        <w:t>}</w:t>
      </w:r>
    </w:p>
    <w:p w:rsidR="00545934" w:rsidRDefault="00545934" w:rsidP="00545934">
      <w:r>
        <w:t xml:space="preserve">A két példa mindkét esetben a </w:t>
      </w:r>
      <w:proofErr w:type="spellStart"/>
      <w:r>
        <w:t>SysID-re</w:t>
      </w:r>
      <w:proofErr w:type="spellEnd"/>
      <w:r>
        <w:t xml:space="preserve"> illeszkedik paraméter szerint, </w:t>
      </w:r>
      <w:r w:rsidR="00424742">
        <w:t>azonban az első esetben az objektum is megvan nevezve</w:t>
      </w:r>
      <w:r w:rsidR="004528C5">
        <w:t xml:space="preserve"> a paraméter listán, aminek a </w:t>
      </w:r>
      <w:proofErr w:type="spellStart"/>
      <w:r w:rsidR="004528C5">
        <w:t>SysID</w:t>
      </w:r>
      <w:proofErr w:type="spellEnd"/>
      <w:r w:rsidR="004528C5">
        <w:t xml:space="preserve"> a tulajdonsága.</w:t>
      </w:r>
      <w:r w:rsidR="00D90EF7">
        <w:t xml:space="preserve"> Továbbá feltételezzük, hogy a két</w:t>
      </w:r>
      <w:r w:rsidR="00E1247B">
        <w:t xml:space="preserve"> </w:t>
      </w:r>
      <w:proofErr w:type="spellStart"/>
      <w:r w:rsidR="00E1247B">
        <w:t>query-re</w:t>
      </w:r>
      <w:proofErr w:type="spellEnd"/>
      <w:r w:rsidR="00E1247B">
        <w:t xml:space="preserve"> ugyanolyan típusú </w:t>
      </w:r>
      <w:proofErr w:type="spellStart"/>
      <w:r w:rsidR="00E1247B">
        <w:t>jobok</w:t>
      </w:r>
      <w:proofErr w:type="spellEnd"/>
      <w:r w:rsidR="00E1247B">
        <w:t xml:space="preserve"> vannak ütemezve, </w:t>
      </w:r>
      <w:proofErr w:type="spellStart"/>
      <w:r w:rsidR="00E1247B">
        <w:t>appear</w:t>
      </w:r>
      <w:proofErr w:type="spellEnd"/>
      <w:r w:rsidR="00E1247B">
        <w:t>,</w:t>
      </w:r>
      <w:r w:rsidR="005D448F">
        <w:t xml:space="preserve"> </w:t>
      </w:r>
      <w:proofErr w:type="spellStart"/>
      <w:r w:rsidR="00E1247B">
        <w:t>disapper</w:t>
      </w:r>
      <w:proofErr w:type="spellEnd"/>
      <w:r w:rsidR="00E1247B">
        <w:t xml:space="preserve"> és u</w:t>
      </w:r>
      <w:r w:rsidR="00D90EF7">
        <w:t xml:space="preserve">pdate </w:t>
      </w:r>
      <w:proofErr w:type="spellStart"/>
      <w:r w:rsidR="00D90EF7">
        <w:t>trigger</w:t>
      </w:r>
      <w:proofErr w:type="spellEnd"/>
      <w:r w:rsidR="00D90EF7">
        <w:t xml:space="preserve"> feltétellel.</w:t>
      </w:r>
      <w:r w:rsidR="004528C5">
        <w:t xml:space="preserve"> Ha lefuttatjuk ugyanazon </w:t>
      </w:r>
      <w:r w:rsidR="00E1247B">
        <w:t xml:space="preserve">az eredményhalmazon a két </w:t>
      </w:r>
      <w:proofErr w:type="spellStart"/>
      <w:r w:rsidR="00E1247B">
        <w:t>query</w:t>
      </w:r>
      <w:r w:rsidR="004528C5">
        <w:t>t</w:t>
      </w:r>
      <w:proofErr w:type="spellEnd"/>
      <w:r w:rsidR="004528C5">
        <w:t xml:space="preserve"> ugyanazokat a </w:t>
      </w:r>
      <w:proofErr w:type="spellStart"/>
      <w:r w:rsidR="004528C5">
        <w:t>SysID</w:t>
      </w:r>
      <w:proofErr w:type="spellEnd"/>
      <w:r w:rsidR="004528C5">
        <w:t xml:space="preserve"> értékeket kapjuk meg</w:t>
      </w:r>
      <w:r w:rsidR="00E1247B">
        <w:t xml:space="preserve"> a </w:t>
      </w:r>
      <w:proofErr w:type="spellStart"/>
      <w:r w:rsidR="00E1247B">
        <w:t>job</w:t>
      </w:r>
      <w:r w:rsidR="00D90EF7">
        <w:t>okon</w:t>
      </w:r>
      <w:proofErr w:type="spellEnd"/>
      <w:r w:rsidR="00D90EF7">
        <w:t xml:space="preserve"> belül</w:t>
      </w:r>
      <w:r w:rsidR="004528C5">
        <w:t xml:space="preserve">, azonban megfigyelhetjük, ha két </w:t>
      </w:r>
      <w:proofErr w:type="spellStart"/>
      <w:r w:rsidR="004528C5">
        <w:t>Sys</w:t>
      </w:r>
      <w:proofErr w:type="spellEnd"/>
      <w:r w:rsidR="004528C5">
        <w:t xml:space="preserve"> objektumnak ugyan az a </w:t>
      </w:r>
      <w:proofErr w:type="spellStart"/>
      <w:r w:rsidR="004528C5">
        <w:t>SysID</w:t>
      </w:r>
      <w:proofErr w:type="spellEnd"/>
      <w:r w:rsidR="004528C5">
        <w:t xml:space="preserve"> értéke, akkor a második esetben csak egyszer jelenik meg</w:t>
      </w:r>
      <w:r w:rsidR="00D90EF7">
        <w:t xml:space="preserve"> ez a </w:t>
      </w:r>
      <w:proofErr w:type="spellStart"/>
      <w:r w:rsidR="00D90EF7">
        <w:t>SysID</w:t>
      </w:r>
      <w:proofErr w:type="spellEnd"/>
      <w:r w:rsidR="004528C5">
        <w:t xml:space="preserve">. Ez önmagában még nem jelent problémát, azonban ha például </w:t>
      </w:r>
      <w:r w:rsidR="00D90EF7">
        <w:t xml:space="preserve">megjelenik egy ugyanolyan értékű </w:t>
      </w:r>
      <w:proofErr w:type="spellStart"/>
      <w:r w:rsidR="00D90EF7">
        <w:t>SysID-vel</w:t>
      </w:r>
      <w:proofErr w:type="spellEnd"/>
      <w:r w:rsidR="00D90EF7">
        <w:t xml:space="preserve"> rendelkező objektum, ami már szerepelt régebben az eredményhalmazban, akkor a második esetben egyik </w:t>
      </w:r>
      <w:proofErr w:type="spellStart"/>
      <w:r w:rsidR="00D90EF7">
        <w:t>job</w:t>
      </w:r>
      <w:proofErr w:type="spellEnd"/>
      <w:r w:rsidR="00D90EF7">
        <w:t xml:space="preserve"> sem fut le, míg az első esetben lefut </w:t>
      </w:r>
      <w:r w:rsidR="00E1247B">
        <w:t xml:space="preserve">az </w:t>
      </w:r>
      <w:proofErr w:type="spellStart"/>
      <w:r w:rsidR="00E1247B">
        <w:t>a</w:t>
      </w:r>
      <w:r w:rsidR="00CD5B1F">
        <w:t>ppear</w:t>
      </w:r>
      <w:proofErr w:type="spellEnd"/>
      <w:r w:rsidR="00CD5B1F">
        <w:t xml:space="preserve"> </w:t>
      </w:r>
      <w:proofErr w:type="spellStart"/>
      <w:r w:rsidR="00CD5B1F">
        <w:t>j</w:t>
      </w:r>
      <w:r w:rsidR="00D90EF7">
        <w:t>ob</w:t>
      </w:r>
      <w:proofErr w:type="spellEnd"/>
      <w:r w:rsidR="00D90EF7">
        <w:t xml:space="preserve">. A jelenség oka az, hogy míg az első esetben az új eredménynek a </w:t>
      </w:r>
      <w:proofErr w:type="spellStart"/>
      <w:r w:rsidR="00D90EF7">
        <w:t>Sys</w:t>
      </w:r>
      <w:proofErr w:type="spellEnd"/>
      <w:r w:rsidR="00D90EF7">
        <w:t xml:space="preserve"> mindenképp egyediséget biztosít, hisz mint objektum egyedi és biztos nem szerepelt eddig az eredményhal</w:t>
      </w:r>
      <w:r w:rsidR="00FD570D">
        <w:t xml:space="preserve">mazban, míg a második esetben a </w:t>
      </w:r>
      <w:proofErr w:type="spellStart"/>
      <w:r w:rsidR="00FD570D">
        <w:t>SysID-re</w:t>
      </w:r>
      <w:proofErr w:type="spellEnd"/>
      <w:r w:rsidR="00FD570D">
        <w:t xml:space="preserve"> ez nem teljesül. </w:t>
      </w:r>
    </w:p>
    <w:p w:rsidR="00D166EC" w:rsidRPr="00EC2FCE" w:rsidRDefault="00D166EC" w:rsidP="00545934">
      <w:r>
        <w:t xml:space="preserve">A problémát tovább fokozza, ha módosítás történik az eredményhalmazon belül. </w:t>
      </w:r>
      <w:r w:rsidR="005D448F">
        <w:t xml:space="preserve">Nincs </w:t>
      </w:r>
      <w:r>
        <w:t>eszköz arra nézve, hogy egy művelet miből mibe alakította át az eredményh</w:t>
      </w:r>
      <w:r w:rsidR="005D448F">
        <w:t xml:space="preserve">almazt. A frissítéseket kezelő </w:t>
      </w:r>
      <w:proofErr w:type="spellStart"/>
      <w:r w:rsidR="005D448F">
        <w:t>job</w:t>
      </w:r>
      <w:proofErr w:type="spellEnd"/>
      <w:r w:rsidR="00F93F48">
        <w:t xml:space="preserve"> csak </w:t>
      </w:r>
      <w:r>
        <w:t>az új</w:t>
      </w:r>
      <w:r w:rsidR="00F93F48">
        <w:t>,</w:t>
      </w:r>
      <w:r>
        <w:t xml:space="preserve"> megváltozo</w:t>
      </w:r>
      <w:r w:rsidR="00F93F48">
        <w:t>tt eredményt kapja meg, a régi értékekhez</w:t>
      </w:r>
      <w:r>
        <w:t xml:space="preserve"> nem férhet hozzá. Így nem tudjuk </w:t>
      </w:r>
      <w:r w:rsidR="00C361E1">
        <w:t>eldönteni,</w:t>
      </w:r>
      <w:r>
        <w:t xml:space="preserve"> hogy a műveletet vissza kell-e hívni az utasítás </w:t>
      </w:r>
      <w:proofErr w:type="spellStart"/>
      <w:r>
        <w:t>stackről</w:t>
      </w:r>
      <w:proofErr w:type="spellEnd"/>
      <w:r>
        <w:t xml:space="preserve"> vagy nem. Erre a problémára szintén megoldást jelent az első verzió, hisz a másodikkal szemben, ha egy módosítás történik az eredményhalmazon, a második eset</w:t>
      </w:r>
      <w:r w:rsidR="00C361E1">
        <w:t>é</w:t>
      </w:r>
      <w:r w:rsidR="00E1247B">
        <w:t xml:space="preserve">ben csak az update </w:t>
      </w:r>
      <w:proofErr w:type="spellStart"/>
      <w:r w:rsidR="00E1247B">
        <w:t>j</w:t>
      </w:r>
      <w:r>
        <w:t>ob</w:t>
      </w:r>
      <w:proofErr w:type="spellEnd"/>
      <w:r>
        <w:t xml:space="preserve"> fut </w:t>
      </w:r>
      <w:r w:rsidR="00C361E1">
        <w:t>le,</w:t>
      </w:r>
      <w:r>
        <w:t xml:space="preserve"> míg az első esetben az update mellett az </w:t>
      </w:r>
      <w:proofErr w:type="spellStart"/>
      <w:r>
        <w:t>appear</w:t>
      </w:r>
      <w:proofErr w:type="spellEnd"/>
      <w:r>
        <w:t xml:space="preserve"> és a </w:t>
      </w:r>
      <w:proofErr w:type="spellStart"/>
      <w:r>
        <w:lastRenderedPageBreak/>
        <w:t>disapper</w:t>
      </w:r>
      <w:proofErr w:type="spellEnd"/>
      <w:r>
        <w:t xml:space="preserve"> is biztosan lefut. </w:t>
      </w:r>
      <w:r w:rsidR="00C361E1">
        <w:t xml:space="preserve">Ennek az oka szintén </w:t>
      </w:r>
      <w:r w:rsidR="00DF2458">
        <w:t>az,</w:t>
      </w:r>
      <w:r w:rsidR="00C361E1">
        <w:t xml:space="preserve"> hogy</w:t>
      </w:r>
      <w:r w:rsidR="00A92297">
        <w:t xml:space="preserve"> a</w:t>
      </w:r>
      <w:r w:rsidR="00C361E1">
        <w:t xml:space="preserve"> tulajdonos objektum a </w:t>
      </w:r>
      <w:proofErr w:type="spellStart"/>
      <w:r w:rsidR="00C361E1">
        <w:t>query</w:t>
      </w:r>
      <w:proofErr w:type="spellEnd"/>
      <w:r w:rsidR="00C361E1">
        <w:t xml:space="preserve"> eredményhalmazába egyediséget biztosít.</w:t>
      </w:r>
      <w:r w:rsidR="00393428">
        <w:t xml:space="preserve"> Jelen esetben pedig az </w:t>
      </w:r>
      <w:proofErr w:type="spellStart"/>
      <w:r w:rsidR="00393428">
        <w:t>apper</w:t>
      </w:r>
      <w:proofErr w:type="spellEnd"/>
      <w:r w:rsidR="00393428">
        <w:t xml:space="preserve"> és a </w:t>
      </w:r>
      <w:proofErr w:type="spellStart"/>
      <w:r w:rsidR="00393428">
        <w:t>disapper</w:t>
      </w:r>
      <w:proofErr w:type="spellEnd"/>
      <w:r w:rsidR="00393428">
        <w:t xml:space="preserve"> </w:t>
      </w:r>
      <w:proofErr w:type="spellStart"/>
      <w:r w:rsidR="00393428">
        <w:t>job</w:t>
      </w:r>
      <w:proofErr w:type="spellEnd"/>
      <w:r w:rsidR="00393428">
        <w:t xml:space="preserve"> azon értékeket fogja </w:t>
      </w:r>
      <w:r w:rsidR="00DA6533">
        <w:t>megkapni,</w:t>
      </w:r>
      <w:r w:rsidR="00393428">
        <w:t xml:space="preserve"> amik a módosítási művelet során eltűntek vagy megjelentek, így a műveltről eldönthető hogy érint-e zárolt objektumokat vagy nem. </w:t>
      </w:r>
    </w:p>
    <w:p w:rsidR="00235F9F" w:rsidRPr="00235F9F" w:rsidRDefault="00235F9F" w:rsidP="00275AD3">
      <w:pPr>
        <w:ind w:firstLine="0"/>
      </w:pPr>
    </w:p>
    <w:p w:rsidR="00912F2A" w:rsidRPr="00912F2A" w:rsidRDefault="00C375AB" w:rsidP="00912F2A">
      <w:pPr>
        <w:pStyle w:val="Cmsor3"/>
      </w:pPr>
      <w:bookmarkStart w:id="55" w:name="_Toc420251778"/>
      <w:r>
        <w:t>B</w:t>
      </w:r>
      <w:r w:rsidR="00912F2A">
        <w:t>eállítások</w:t>
      </w:r>
      <w:bookmarkEnd w:id="55"/>
    </w:p>
    <w:p w:rsidR="006776C1" w:rsidRDefault="000D5F7F" w:rsidP="006776C1">
      <w:r>
        <w:t xml:space="preserve">Ahhoz hogy a modulunkhoz beállításokat is tudjunk kezelni a már bemutatott </w:t>
      </w:r>
      <w:proofErr w:type="spellStart"/>
      <w:r>
        <w:t>preference</w:t>
      </w:r>
      <w:proofErr w:type="spellEnd"/>
      <w:r>
        <w:t xml:space="preserve"> eszközöket kell használni. A kliens 3 beállítást kezel. Ezek a zárakat kezelő szerver címe, a </w:t>
      </w:r>
      <w:proofErr w:type="spellStart"/>
      <w:r>
        <w:t>pooling</w:t>
      </w:r>
      <w:proofErr w:type="spellEnd"/>
      <w:r>
        <w:t xml:space="preserve"> engedélyezése illetve a </w:t>
      </w:r>
      <w:proofErr w:type="spellStart"/>
      <w:r>
        <w:t>pooling</w:t>
      </w:r>
      <w:proofErr w:type="spellEnd"/>
      <w:r>
        <w:t xml:space="preserve"> </w:t>
      </w:r>
      <w:r w:rsidR="00E1247B">
        <w:t>ütemezésének</w:t>
      </w:r>
      <w:r>
        <w:t xml:space="preserve"> a ciklusa. Ahhoz hogy a rendszer újraindítása nélkül az adott beállítások életbe lépjenek egy konvenciót kell alkalmazni. A beállításokon aktvált </w:t>
      </w:r>
      <w:proofErr w:type="spellStart"/>
      <w:r w:rsidRPr="000D5F7F">
        <w:t>IPropertyChangeListener</w:t>
      </w:r>
      <w:proofErr w:type="spellEnd"/>
      <w:r>
        <w:t xml:space="preserve"> figyelő változás esetén módosít egy központinak jelölt értéket, majd azokon a helyeken ahol ezen beállítás értéke felhasználandó innen hivatkozva éri el az adatot, így mindig a friss értékkel dolgozhat az adott folyamat. </w:t>
      </w:r>
    </w:p>
    <w:p w:rsidR="006C3CEE" w:rsidRDefault="006C3CEE" w:rsidP="00E1247B">
      <w:pPr>
        <w:pStyle w:val="Cmsor3"/>
      </w:pPr>
      <w:bookmarkStart w:id="56" w:name="_Toc420251779"/>
      <w:r>
        <w:t>Jelölök használata</w:t>
      </w:r>
      <w:bookmarkEnd w:id="56"/>
    </w:p>
    <w:p w:rsidR="00660693" w:rsidRDefault="00E1247B" w:rsidP="00E1247B">
      <w:r>
        <w:t>A modul működése során 3 féle jelzést továbbítok a felhasználó fel</w:t>
      </w:r>
      <w:r w:rsidR="00660693">
        <w:t>é.</w:t>
      </w:r>
    </w:p>
    <w:p w:rsidR="00660693" w:rsidRDefault="00660693" w:rsidP="00E1247B">
      <w:r>
        <w:t xml:space="preserve"> Ezek:</w:t>
      </w:r>
      <w:r w:rsidR="00E1247B">
        <w:t xml:space="preserve"> </w:t>
      </w:r>
    </w:p>
    <w:p w:rsidR="00E1247B" w:rsidRDefault="00E1247B" w:rsidP="00660693">
      <w:pPr>
        <w:pStyle w:val="Listaszerbekezds"/>
        <w:numPr>
          <w:ilvl w:val="0"/>
          <w:numId w:val="34"/>
        </w:numPr>
      </w:pPr>
      <w:r>
        <w:t xml:space="preserve">kapcsolat </w:t>
      </w:r>
      <w:r w:rsidR="00660693">
        <w:t>nem létesíthető a szerverrel</w:t>
      </w:r>
    </w:p>
    <w:p w:rsidR="00660693" w:rsidRDefault="00660693" w:rsidP="00660693">
      <w:pPr>
        <w:pStyle w:val="Listaszerbekezds"/>
        <w:numPr>
          <w:ilvl w:val="0"/>
          <w:numId w:val="34"/>
        </w:numPr>
      </w:pPr>
      <w:r>
        <w:t>szerverre történő publikáció hiba</w:t>
      </w:r>
    </w:p>
    <w:p w:rsidR="001400DF" w:rsidRDefault="00660693" w:rsidP="001400DF">
      <w:pPr>
        <w:pStyle w:val="Listaszerbekezds"/>
        <w:numPr>
          <w:ilvl w:val="0"/>
          <w:numId w:val="34"/>
        </w:numPr>
      </w:pPr>
      <w:r>
        <w:t>zár aktív</w:t>
      </w:r>
    </w:p>
    <w:p w:rsidR="00660693" w:rsidRDefault="00660693" w:rsidP="00660693">
      <w:r>
        <w:t>Megvalósításuk mindegyik esetben hasonló, a hibának megfelelő üzentet társít</w:t>
      </w:r>
      <w:r w:rsidR="009B7700">
        <w:t xml:space="preserve">ok a jelölőhöz, majd </w:t>
      </w:r>
      <w:proofErr w:type="spellStart"/>
      <w:r w:rsidR="009B7700">
        <w:t>warning</w:t>
      </w:r>
      <w:proofErr w:type="spellEnd"/>
      <w:r w:rsidR="009B7700">
        <w:t>,</w:t>
      </w:r>
      <w:r w:rsidR="005B491C">
        <w:t xml:space="preserve"> </w:t>
      </w:r>
      <w:r>
        <w:t xml:space="preserve">figyelmeztető tulajdonságot adok meg neki. Mivel minden jelölőt egy erőforráshoz kell csatolni, így univerzálisan a platform statikusan elérhető </w:t>
      </w:r>
      <w:proofErr w:type="spellStart"/>
      <w:r>
        <w:t>workspace</w:t>
      </w:r>
      <w:proofErr w:type="spellEnd"/>
      <w:r>
        <w:t xml:space="preserve"> objektumához társítom.</w:t>
      </w:r>
    </w:p>
    <w:p w:rsidR="009C7180" w:rsidRDefault="009C7180" w:rsidP="00660693">
      <w:r>
        <w:t>Az egyes esetekben a következő üzenteket jelenítem meg felhasználónak:</w:t>
      </w:r>
    </w:p>
    <w:p w:rsidR="009C7180" w:rsidRDefault="00B85779" w:rsidP="00B85779">
      <w:pPr>
        <w:pStyle w:val="Listaszerbekezds"/>
        <w:numPr>
          <w:ilvl w:val="0"/>
          <w:numId w:val="47"/>
        </w:numPr>
      </w:pPr>
      <w:r>
        <w:t>S</w:t>
      </w:r>
      <w:r w:rsidR="009C7180">
        <w:t>zerver kapcsolati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connect</w:t>
      </w:r>
      <w:proofErr w:type="spellEnd"/>
      <w:r w:rsidR="009C7180">
        <w:t xml:space="preserve"> </w:t>
      </w:r>
      <w:proofErr w:type="spellStart"/>
      <w:r w:rsidR="009C7180">
        <w:t>to</w:t>
      </w:r>
      <w:proofErr w:type="spellEnd"/>
      <w:r w:rsidR="009C7180">
        <w:t xml:space="preserve"> </w:t>
      </w:r>
      <w:proofErr w:type="spellStart"/>
      <w:r w:rsidR="009C7180">
        <w:t>EMFGit</w:t>
      </w:r>
      <w:proofErr w:type="spellEnd"/>
      <w:r w:rsidR="009C7180">
        <w:t xml:space="preserve"> server.”</w:t>
      </w:r>
    </w:p>
    <w:p w:rsidR="009C7180" w:rsidRDefault="00B85779" w:rsidP="00B85779">
      <w:pPr>
        <w:pStyle w:val="Listaszerbekezds"/>
        <w:numPr>
          <w:ilvl w:val="0"/>
          <w:numId w:val="47"/>
        </w:numPr>
      </w:pPr>
      <w:r>
        <w:t>P</w:t>
      </w:r>
      <w:r w:rsidR="009C7180">
        <w:t>ublikálási probléma: „</w:t>
      </w:r>
      <w:proofErr w:type="spellStart"/>
      <w:r w:rsidR="009C7180">
        <w:t>Can</w:t>
      </w:r>
      <w:proofErr w:type="spellEnd"/>
      <w:r w:rsidR="009C7180">
        <w:t xml:space="preserve"> </w:t>
      </w:r>
      <w:proofErr w:type="spellStart"/>
      <w:r w:rsidR="009C7180">
        <w:t>not</w:t>
      </w:r>
      <w:proofErr w:type="spellEnd"/>
      <w:r w:rsidR="009C7180">
        <w:t xml:space="preserve"> </w:t>
      </w:r>
      <w:proofErr w:type="spellStart"/>
      <w:r w:rsidR="009C7180">
        <w:t>publish</w:t>
      </w:r>
      <w:proofErr w:type="spellEnd"/>
      <w:r w:rsidR="009C7180">
        <w:t xml:space="preserve"> </w:t>
      </w:r>
      <w:proofErr w:type="spellStart"/>
      <w:r w:rsidR="009C7180">
        <w:t>locks</w:t>
      </w:r>
      <w:proofErr w:type="spellEnd"/>
      <w:r w:rsidR="009C7180">
        <w:t>.”</w:t>
      </w:r>
    </w:p>
    <w:p w:rsidR="009C7180" w:rsidRDefault="00B85779" w:rsidP="00B85779">
      <w:pPr>
        <w:pStyle w:val="Listaszerbekezds"/>
        <w:numPr>
          <w:ilvl w:val="0"/>
          <w:numId w:val="47"/>
        </w:numPr>
      </w:pPr>
      <w:r>
        <w:t>A</w:t>
      </w:r>
      <w:r w:rsidR="009C7180">
        <w:t>ktív zár esetén: „</w:t>
      </w:r>
      <w:proofErr w:type="spellStart"/>
      <w:r w:rsidR="009C7180">
        <w:t>Lock</w:t>
      </w:r>
      <w:proofErr w:type="spellEnd"/>
      <w:r w:rsidR="009C7180">
        <w:t xml:space="preserve"> </w:t>
      </w:r>
      <w:r w:rsidR="009C7180" w:rsidRPr="00B85779">
        <w:rPr>
          <w:lang w:val="en-US"/>
        </w:rPr>
        <w:t>[</w:t>
      </w:r>
      <w:r w:rsidR="009C7180">
        <w:t>zár neve</w:t>
      </w:r>
      <w:r w:rsidR="009C7180" w:rsidRPr="00B85779">
        <w:rPr>
          <w:lang w:val="en-US"/>
        </w:rPr>
        <w:t>] activated!</w:t>
      </w:r>
      <w:r w:rsidR="009C7180">
        <w:t>”</w:t>
      </w:r>
    </w:p>
    <w:p w:rsidR="001A7833" w:rsidRDefault="00B85779" w:rsidP="001A7833">
      <w:pPr>
        <w:ind w:left="1080" w:firstLine="0"/>
      </w:pPr>
      <w:r>
        <w:rPr>
          <w:noProof/>
          <w:lang w:eastAsia="hu-HU"/>
        </w:rPr>
        <w:lastRenderedPageBreak/>
        <w:drawing>
          <wp:anchor distT="0" distB="0" distL="114300" distR="114300" simplePos="0" relativeHeight="251698176" behindDoc="0" locked="0" layoutInCell="1" allowOverlap="1" wp14:anchorId="7EC3A2C7" wp14:editId="3248B809">
            <wp:simplePos x="0" y="0"/>
            <wp:positionH relativeFrom="column">
              <wp:posOffset>456565</wp:posOffset>
            </wp:positionH>
            <wp:positionV relativeFrom="paragraph">
              <wp:posOffset>331718</wp:posOffset>
            </wp:positionV>
            <wp:extent cx="4400550" cy="1409700"/>
            <wp:effectExtent l="0" t="0" r="0" b="0"/>
            <wp:wrapTopAndBottom/>
            <wp:docPr id="147" name="Kép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00550" cy="1409700"/>
                    </a:xfrm>
                    <a:prstGeom prst="rect">
                      <a:avLst/>
                    </a:prstGeom>
                  </pic:spPr>
                </pic:pic>
              </a:graphicData>
            </a:graphic>
            <wp14:sizeRelH relativeFrom="page">
              <wp14:pctWidth>0</wp14:pctWidth>
            </wp14:sizeRelH>
            <wp14:sizeRelV relativeFrom="page">
              <wp14:pctHeight>0</wp14:pctHeight>
            </wp14:sizeRelV>
          </wp:anchor>
        </w:drawing>
      </w:r>
      <w:r w:rsidR="00CF1E60">
        <w:t>Példa k</w:t>
      </w:r>
      <w:r>
        <w:t>apcsolati hiba és két zár aktivitása eset</w:t>
      </w:r>
      <w:r w:rsidR="00CF1E60">
        <w:t>én</w:t>
      </w:r>
      <w:r>
        <w:t>:</w:t>
      </w:r>
    </w:p>
    <w:p w:rsidR="001400DF" w:rsidRPr="00E1247B" w:rsidRDefault="00551818" w:rsidP="00511077">
      <w:pPr>
        <w:pStyle w:val="Kpalrs"/>
      </w:pPr>
      <w:fldSimple w:instr=" SEQ ábra \* ARABIC ">
        <w:r w:rsidR="0064586F">
          <w:rPr>
            <w:noProof/>
          </w:rPr>
          <w:t>15</w:t>
        </w:r>
      </w:fldSimple>
      <w:r w:rsidR="00B85779">
        <w:t>. ábra</w:t>
      </w:r>
      <w:r w:rsidR="00E5163F">
        <w:t xml:space="preserve"> </w:t>
      </w:r>
      <w:r w:rsidR="00B85779">
        <w:t>Szerver kapcsolati és zár aktivitás visszajelzések</w:t>
      </w:r>
    </w:p>
    <w:p w:rsidR="000D5F7F" w:rsidRPr="006C0AB8" w:rsidRDefault="000D5F7F" w:rsidP="000D5F7F">
      <w:pPr>
        <w:pStyle w:val="Cmsor3"/>
      </w:pPr>
      <w:bookmarkStart w:id="57" w:name="_Toc420251780"/>
      <w:r>
        <w:t>Jersey használata</w:t>
      </w:r>
      <w:bookmarkEnd w:id="57"/>
    </w:p>
    <w:p w:rsidR="000D5F7F" w:rsidRDefault="004027B3" w:rsidP="004027B3">
      <w:pPr>
        <w:pStyle w:val="Cmsor4"/>
      </w:pPr>
      <w:r>
        <w:t>letöltés – feltöltés</w:t>
      </w:r>
    </w:p>
    <w:p w:rsidR="004027B3" w:rsidRPr="004027B3" w:rsidRDefault="004027B3" w:rsidP="004027B3">
      <w:r>
        <w:t xml:space="preserve">Ahhoz a Jersey-t le vagy </w:t>
      </w:r>
      <w:r w:rsidR="00CD5B1F">
        <w:t>feltöltéshez</w:t>
      </w:r>
      <w:r>
        <w:t xml:space="preserve"> megfelelően tudjuk használni a következő kódrészletet kell haszná</w:t>
      </w:r>
      <w:r w:rsidR="00CD5B1F">
        <w:t>l</w:t>
      </w:r>
      <w:r>
        <w:t>ni:</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Pr>
          <w:rFonts w:ascii="Consolas" w:hAnsi="Consolas" w:cs="Consolas"/>
          <w:color w:val="000000"/>
          <w:sz w:val="20"/>
          <w:szCs w:val="20"/>
          <w:lang w:eastAsia="hu-HU"/>
        </w:rPr>
        <w:t>Client</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client</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Activator.</w:t>
      </w:r>
      <w:r>
        <w:rPr>
          <w:rFonts w:ascii="Consolas" w:hAnsi="Consolas" w:cs="Consolas"/>
          <w:i/>
          <w:iCs/>
          <w:color w:val="000000"/>
          <w:sz w:val="20"/>
          <w:szCs w:val="20"/>
          <w:lang w:eastAsia="hu-HU"/>
        </w:rPr>
        <w:t>getClient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E21924"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proofErr w:type="spellStart"/>
      <w:r w:rsidR="004027B3">
        <w:rPr>
          <w:rFonts w:ascii="Consolas" w:hAnsi="Consolas" w:cs="Consolas"/>
          <w:color w:val="000000"/>
          <w:sz w:val="20"/>
          <w:szCs w:val="20"/>
          <w:lang w:eastAsia="hu-HU"/>
        </w:rPr>
        <w:t>String</w:t>
      </w:r>
      <w:proofErr w:type="spellEnd"/>
      <w:r w:rsidR="004027B3">
        <w:rPr>
          <w:rFonts w:ascii="Consolas" w:hAnsi="Consolas" w:cs="Consolas"/>
          <w:color w:val="000000"/>
          <w:sz w:val="20"/>
          <w:szCs w:val="20"/>
          <w:lang w:eastAsia="hu-HU"/>
        </w:rPr>
        <w:t xml:space="preserve"> </w:t>
      </w:r>
      <w:proofErr w:type="spellStart"/>
      <w:r w:rsidR="004027B3">
        <w:rPr>
          <w:rFonts w:ascii="Consolas" w:hAnsi="Consolas" w:cs="Consolas"/>
          <w:color w:val="6A3E3E"/>
          <w:sz w:val="20"/>
          <w:szCs w:val="20"/>
          <w:lang w:eastAsia="hu-HU"/>
        </w:rPr>
        <w:t>url</w:t>
      </w:r>
      <w:proofErr w:type="spellEnd"/>
      <w:r w:rsidR="004027B3">
        <w:rPr>
          <w:rFonts w:ascii="Consolas" w:hAnsi="Consolas" w:cs="Consolas"/>
          <w:color w:val="000000"/>
          <w:sz w:val="20"/>
          <w:szCs w:val="20"/>
          <w:lang w:eastAsia="hu-HU"/>
        </w:rPr>
        <w:t>=</w:t>
      </w:r>
      <w:proofErr w:type="spellStart"/>
      <w:r w:rsidR="004027B3">
        <w:rPr>
          <w:rFonts w:ascii="Consolas" w:hAnsi="Consolas" w:cs="Consolas"/>
          <w:color w:val="000000"/>
          <w:sz w:val="20"/>
          <w:szCs w:val="20"/>
          <w:lang w:eastAsia="hu-HU"/>
        </w:rPr>
        <w:t>Preferences</w:t>
      </w:r>
      <w:proofErr w:type="gramStart"/>
      <w:r w:rsidR="004027B3">
        <w:rPr>
          <w:rFonts w:ascii="Consolas" w:hAnsi="Consolas" w:cs="Consolas"/>
          <w:color w:val="000000"/>
          <w:sz w:val="20"/>
          <w:szCs w:val="20"/>
          <w:lang w:eastAsia="hu-HU"/>
        </w:rPr>
        <w:t>.</w:t>
      </w:r>
      <w:r w:rsidR="004027B3">
        <w:rPr>
          <w:rFonts w:ascii="Consolas" w:hAnsi="Consolas" w:cs="Consolas"/>
          <w:i/>
          <w:iCs/>
          <w:color w:val="0000C0"/>
          <w:sz w:val="20"/>
          <w:szCs w:val="20"/>
          <w:lang w:eastAsia="hu-HU"/>
        </w:rPr>
        <w:t>ServerAddress</w:t>
      </w:r>
      <w:proofErr w:type="spellEnd"/>
      <w:proofErr w:type="gramEnd"/>
      <w:r w:rsidR="004027B3">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4027B3" w:rsidRDefault="004027B3" w:rsidP="00E21924">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WebResource</w:t>
      </w:r>
      <w:proofErr w:type="spellEnd"/>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resource</w:t>
      </w:r>
      <w:proofErr w:type="spellEnd"/>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client</w:t>
      </w:r>
      <w:r>
        <w:rPr>
          <w:rFonts w:ascii="Consolas" w:hAnsi="Consolas" w:cs="Consolas"/>
          <w:color w:val="000000"/>
          <w:sz w:val="20"/>
          <w:szCs w:val="20"/>
          <w:lang w:eastAsia="hu-HU"/>
        </w:rPr>
        <w:t>.resource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url</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path</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download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projectID</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projectID</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roofErr w:type="spellStart"/>
      <w:proofErr w:type="gramStart"/>
      <w:r>
        <w:rPr>
          <w:rFonts w:ascii="Consolas" w:hAnsi="Consolas" w:cs="Consolas"/>
          <w:color w:val="000000"/>
          <w:sz w:val="20"/>
          <w:szCs w:val="20"/>
          <w:lang w:eastAsia="hu-HU"/>
        </w:rPr>
        <w:t>queryParam</w:t>
      </w:r>
      <w:proofErr w:type="spellEnd"/>
      <w:r>
        <w:rPr>
          <w:rFonts w:ascii="Consolas" w:hAnsi="Consolas" w:cs="Consolas"/>
          <w:color w:val="000000"/>
          <w:sz w:val="20"/>
          <w:szCs w:val="20"/>
          <w:lang w:eastAsia="hu-HU"/>
        </w:rPr>
        <w:t>(</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filename</w:t>
      </w:r>
      <w:proofErr w:type="spellEnd"/>
      <w:r>
        <w:rPr>
          <w:rFonts w:ascii="Consolas" w:hAnsi="Consolas" w:cs="Consolas"/>
          <w:color w:val="2A00FF"/>
          <w:sz w:val="20"/>
          <w:szCs w:val="20"/>
          <w:lang w:eastAsia="hu-HU"/>
        </w:rPr>
        <w:t>"</w:t>
      </w:r>
      <w:r>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fileName</w:t>
      </w:r>
      <w:proofErr w:type="spellEnd"/>
      <w:r>
        <w:rPr>
          <w:rFonts w:ascii="Consolas" w:hAnsi="Consolas" w:cs="Consolas"/>
          <w:color w:val="000000"/>
          <w:sz w:val="20"/>
          <w:szCs w:val="20"/>
          <w:lang w:eastAsia="hu-HU"/>
        </w:rPr>
        <w:t>);</w:t>
      </w:r>
    </w:p>
    <w:p w:rsidR="004027B3" w:rsidRDefault="004027B3" w:rsidP="004027B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E21924"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File</w:t>
      </w:r>
      <w:r w:rsidR="00E21924">
        <w:rPr>
          <w:rFonts w:ascii="Consolas" w:hAnsi="Consolas" w:cs="Consolas"/>
          <w:color w:val="000000"/>
          <w:sz w:val="20"/>
          <w:szCs w:val="20"/>
          <w:lang w:eastAsia="hu-HU"/>
        </w:rPr>
        <w:t xml:space="preserve"> </w:t>
      </w:r>
      <w:proofErr w:type="spellStart"/>
      <w:r>
        <w:rPr>
          <w:rFonts w:ascii="Consolas" w:hAnsi="Consolas" w:cs="Consolas"/>
          <w:color w:val="6A3E3E"/>
          <w:sz w:val="20"/>
          <w:szCs w:val="20"/>
          <w:lang w:eastAsia="hu-HU"/>
        </w:rPr>
        <w:t>response</w:t>
      </w:r>
      <w:proofErr w:type="spellEnd"/>
      <w:r>
        <w:rPr>
          <w:rFonts w:ascii="Consolas" w:hAnsi="Consolas" w:cs="Consolas"/>
          <w:color w:val="000000"/>
          <w:sz w:val="20"/>
          <w:szCs w:val="20"/>
          <w:lang w:eastAsia="hu-HU"/>
        </w:rPr>
        <w:t>=</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.accept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w:t>
      </w:r>
    </w:p>
    <w:p w:rsidR="004027B3" w:rsidRDefault="004027B3" w:rsidP="00E21924">
      <w:pPr>
        <w:rPr>
          <w:rFonts w:ascii="Consolas" w:hAnsi="Consolas" w:cs="Consolas"/>
          <w:color w:val="000000"/>
          <w:sz w:val="20"/>
          <w:szCs w:val="20"/>
          <w:lang w:eastAsia="hu-HU"/>
        </w:rPr>
      </w:pPr>
      <w:r>
        <w:rPr>
          <w:rFonts w:ascii="Consolas" w:hAnsi="Consolas" w:cs="Consolas"/>
          <w:color w:val="000000"/>
          <w:sz w:val="20"/>
          <w:szCs w:val="20"/>
          <w:lang w:eastAsia="hu-HU"/>
        </w:rPr>
        <w:t>.</w:t>
      </w:r>
      <w:proofErr w:type="spellStart"/>
      <w:proofErr w:type="gramStart"/>
      <w:r>
        <w:rPr>
          <w:rFonts w:ascii="Consolas" w:hAnsi="Consolas" w:cs="Consolas"/>
          <w:color w:val="000000"/>
          <w:sz w:val="20"/>
          <w:szCs w:val="20"/>
          <w:lang w:eastAsia="hu-HU"/>
        </w:rPr>
        <w:t>get</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File.</w:t>
      </w:r>
      <w:r>
        <w:rPr>
          <w:rFonts w:ascii="Consolas" w:hAnsi="Consolas" w:cs="Consolas"/>
          <w:b/>
          <w:bCs/>
          <w:color w:val="7F0055"/>
          <w:sz w:val="20"/>
          <w:szCs w:val="20"/>
          <w:lang w:eastAsia="hu-HU"/>
        </w:rPr>
        <w:t>class</w:t>
      </w:r>
      <w:proofErr w:type="spellEnd"/>
      <w:r>
        <w:rPr>
          <w:rFonts w:ascii="Consolas" w:hAnsi="Consolas" w:cs="Consolas"/>
          <w:color w:val="000000"/>
          <w:sz w:val="20"/>
          <w:szCs w:val="20"/>
          <w:lang w:eastAsia="hu-HU"/>
        </w:rPr>
        <w:t>);</w:t>
      </w:r>
    </w:p>
    <w:p w:rsidR="004027B3" w:rsidRDefault="004027B3" w:rsidP="004027B3">
      <w:pPr>
        <w:rPr>
          <w:lang w:eastAsia="hu-HU"/>
        </w:rPr>
      </w:pPr>
      <w:r>
        <w:rPr>
          <w:lang w:eastAsia="hu-HU"/>
        </w:rPr>
        <w:t>Az első sorban elkérem a központosítot</w:t>
      </w:r>
      <w:r w:rsidR="009B7700">
        <w:rPr>
          <w:lang w:eastAsia="hu-HU"/>
        </w:rPr>
        <w:t xml:space="preserve">t kliens objektumot a modul </w:t>
      </w:r>
      <w:proofErr w:type="spellStart"/>
      <w:r w:rsidR="009B7700">
        <w:rPr>
          <w:lang w:eastAsia="hu-HU"/>
        </w:rPr>
        <w:t>Acti</w:t>
      </w:r>
      <w:r>
        <w:rPr>
          <w:lang w:eastAsia="hu-HU"/>
        </w:rPr>
        <w:t>vator</w:t>
      </w:r>
      <w:proofErr w:type="spellEnd"/>
      <w:r>
        <w:rPr>
          <w:lang w:eastAsia="hu-HU"/>
        </w:rPr>
        <w:t xml:space="preserve"> osztályától, majd pedig a szerver elérhetőségét a beállításokat megvalósító osztálytól. A következő sorban meg</w:t>
      </w:r>
      <w:r w:rsidR="00CD5B1F">
        <w:rPr>
          <w:lang w:eastAsia="hu-HU"/>
        </w:rPr>
        <w:t>adom az elérni kívánt erőforrást, cím és paraméterek által</w:t>
      </w:r>
      <w:r>
        <w:rPr>
          <w:lang w:eastAsia="hu-HU"/>
        </w:rPr>
        <w:t>. Ezek után a válasz fogadása jön, itt megadom, hogy fájlt fogok válaszként visszakapni</w:t>
      </w:r>
      <w:r w:rsidR="00CD5B1F">
        <w:rPr>
          <w:lang w:eastAsia="hu-HU"/>
        </w:rPr>
        <w:t xml:space="preserve"> a </w:t>
      </w:r>
      <w:proofErr w:type="spellStart"/>
      <w:r w:rsidR="00CD5B1F">
        <w:rPr>
          <w:lang w:eastAsia="hu-HU"/>
        </w:rPr>
        <w:t>get</w:t>
      </w:r>
      <w:proofErr w:type="spellEnd"/>
      <w:r w:rsidR="00CD5B1F">
        <w:rPr>
          <w:lang w:eastAsia="hu-HU"/>
        </w:rPr>
        <w:t xml:space="preserve"> típusú kérésre</w:t>
      </w:r>
      <w:r>
        <w:rPr>
          <w:lang w:eastAsia="hu-HU"/>
        </w:rPr>
        <w:t xml:space="preserve">. A feltöltés esetén a </w:t>
      </w:r>
      <w:proofErr w:type="spellStart"/>
      <w:r>
        <w:rPr>
          <w:lang w:eastAsia="hu-HU"/>
        </w:rPr>
        <w:t>WebResource</w:t>
      </w:r>
      <w:proofErr w:type="spellEnd"/>
      <w:r>
        <w:rPr>
          <w:lang w:eastAsia="hu-HU"/>
        </w:rPr>
        <w:t xml:space="preserve"> objektumig megegyezik a használat, azonban utána a következő műveleteket kell végrehajtani:</w:t>
      </w:r>
    </w:p>
    <w:p w:rsidR="004027B3" w:rsidRDefault="004027B3"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r>
        <w:rPr>
          <w:rFonts w:ascii="Consolas" w:hAnsi="Consolas" w:cs="Consolas"/>
          <w:color w:val="000000"/>
          <w:sz w:val="20"/>
          <w:szCs w:val="20"/>
          <w:lang w:eastAsia="hu-HU"/>
        </w:rPr>
        <w:t>Builder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post</w:t>
      </w:r>
      <w:r>
        <w:rPr>
          <w:rFonts w:ascii="Consolas" w:hAnsi="Consolas" w:cs="Consolas"/>
          <w:color w:val="000000"/>
          <w:sz w:val="20"/>
          <w:szCs w:val="20"/>
          <w:lang w:eastAsia="hu-HU"/>
        </w:rPr>
        <w:t xml:space="preserve"> = </w:t>
      </w:r>
      <w:proofErr w:type="spellStart"/>
      <w:proofErr w:type="gramStart"/>
      <w:r>
        <w:rPr>
          <w:rFonts w:ascii="Consolas" w:hAnsi="Consolas" w:cs="Consolas"/>
          <w:color w:val="6A3E3E"/>
          <w:sz w:val="20"/>
          <w:szCs w:val="20"/>
          <w:lang w:eastAsia="hu-HU"/>
        </w:rPr>
        <w:t>resource</w:t>
      </w:r>
      <w:r>
        <w:rPr>
          <w:rFonts w:ascii="Consolas" w:hAnsi="Consolas" w:cs="Consolas"/>
          <w:color w:val="000000"/>
          <w:sz w:val="20"/>
          <w:szCs w:val="20"/>
          <w:lang w:eastAsia="hu-HU"/>
        </w:rPr>
        <w:t>.entity</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6A3E3E"/>
          <w:sz w:val="20"/>
          <w:szCs w:val="20"/>
          <w:lang w:eastAsia="hu-HU"/>
        </w:rPr>
        <w:t>fileToUpload</w:t>
      </w:r>
      <w:proofErr w:type="spell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MediaType.</w:t>
      </w:r>
      <w:r>
        <w:rPr>
          <w:rFonts w:ascii="Consolas" w:hAnsi="Consolas" w:cs="Consolas"/>
          <w:b/>
          <w:bCs/>
          <w:i/>
          <w:iCs/>
          <w:color w:val="0000C0"/>
          <w:sz w:val="20"/>
          <w:szCs w:val="20"/>
          <w:lang w:eastAsia="hu-HU"/>
        </w:rPr>
        <w:t>APPLICATION</w:t>
      </w:r>
      <w:proofErr w:type="spellEnd"/>
      <w:r>
        <w:rPr>
          <w:rFonts w:ascii="Consolas" w:hAnsi="Consolas" w:cs="Consolas"/>
          <w:b/>
          <w:bCs/>
          <w:i/>
          <w:iCs/>
          <w:color w:val="0000C0"/>
          <w:sz w:val="20"/>
          <w:szCs w:val="20"/>
          <w:lang w:eastAsia="hu-HU"/>
        </w:rPr>
        <w:t>_OCTET_STREAM</w:t>
      </w:r>
      <w:r>
        <w:rPr>
          <w:rFonts w:ascii="Consolas" w:hAnsi="Consolas" w:cs="Consolas"/>
          <w:color w:val="000000"/>
          <w:sz w:val="20"/>
          <w:szCs w:val="20"/>
          <w:lang w:eastAsia="hu-HU"/>
        </w:rPr>
        <w:t xml:space="preserve"> );</w:t>
      </w:r>
    </w:p>
    <w:p w:rsidR="004027B3" w:rsidRDefault="004027B3" w:rsidP="004027B3">
      <w:pPr>
        <w:rPr>
          <w:rFonts w:ascii="Consolas" w:hAnsi="Consolas" w:cs="Consolas"/>
          <w:color w:val="000000"/>
          <w:sz w:val="20"/>
          <w:szCs w:val="20"/>
          <w:lang w:eastAsia="hu-HU"/>
        </w:rPr>
      </w:pPr>
      <w:proofErr w:type="spellStart"/>
      <w:proofErr w:type="gramStart"/>
      <w:r>
        <w:rPr>
          <w:rFonts w:ascii="Consolas" w:hAnsi="Consolas" w:cs="Consolas"/>
          <w:color w:val="6A3E3E"/>
          <w:sz w:val="20"/>
          <w:szCs w:val="20"/>
          <w:lang w:eastAsia="hu-HU"/>
        </w:rPr>
        <w:t>post</w:t>
      </w:r>
      <w:r>
        <w:rPr>
          <w:rFonts w:ascii="Consolas" w:hAnsi="Consolas" w:cs="Consolas"/>
          <w:color w:val="000000"/>
          <w:sz w:val="20"/>
          <w:szCs w:val="20"/>
          <w:lang w:eastAsia="hu-HU"/>
        </w:rPr>
        <w:t>.post</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4027B3" w:rsidRDefault="004027B3" w:rsidP="004027B3">
      <w:pPr>
        <w:rPr>
          <w:lang w:eastAsia="hu-HU"/>
        </w:rPr>
      </w:pPr>
      <w:r>
        <w:rPr>
          <w:lang w:eastAsia="hu-HU"/>
        </w:rPr>
        <w:t>Mint látszik, itt egy post művelet haj</w:t>
      </w:r>
      <w:r w:rsidR="00CD5B1F">
        <w:rPr>
          <w:lang w:eastAsia="hu-HU"/>
        </w:rPr>
        <w:t xml:space="preserve">tódik végre, jelölésre került az </w:t>
      </w:r>
      <w:r w:rsidR="0024780D">
        <w:rPr>
          <w:lang w:eastAsia="hu-HU"/>
        </w:rPr>
        <w:t>erőforrás</w:t>
      </w:r>
      <w:r>
        <w:rPr>
          <w:lang w:eastAsia="hu-HU"/>
        </w:rPr>
        <w:t>, a feltöltendő fájl</w:t>
      </w:r>
      <w:r w:rsidR="006827DF">
        <w:rPr>
          <w:lang w:eastAsia="hu-HU"/>
        </w:rPr>
        <w:t>,</w:t>
      </w:r>
      <w:r>
        <w:rPr>
          <w:lang w:eastAsia="hu-HU"/>
        </w:rPr>
        <w:t xml:space="preserve"> illetve hogy milyen típusú objektumot töltünk fel.</w:t>
      </w:r>
    </w:p>
    <w:p w:rsidR="004027B3" w:rsidRPr="004027B3" w:rsidRDefault="004027B3" w:rsidP="004027B3"/>
    <w:p w:rsidR="004027B3" w:rsidRDefault="00C438D3" w:rsidP="004027B3">
      <w:pPr>
        <w:pStyle w:val="Cmsor4"/>
      </w:pPr>
      <w:proofErr w:type="spellStart"/>
      <w:r>
        <w:lastRenderedPageBreak/>
        <w:t>P</w:t>
      </w:r>
      <w:r w:rsidR="004027B3">
        <w:t>ooling</w:t>
      </w:r>
      <w:proofErr w:type="spellEnd"/>
      <w:r w:rsidR="004027B3">
        <w:t xml:space="preserve"> </w:t>
      </w:r>
    </w:p>
    <w:p w:rsidR="00C438D3" w:rsidRDefault="00C438D3" w:rsidP="00C438D3">
      <w:r>
        <w:t>A szerver folyamatos e</w:t>
      </w:r>
      <w:r w:rsidR="00CD5B1F">
        <w:t xml:space="preserve">llenőrzése a következő Eclipse </w:t>
      </w:r>
      <w:proofErr w:type="spellStart"/>
      <w:r w:rsidR="00CD5B1F">
        <w:t>j</w:t>
      </w:r>
      <w:r>
        <w:t>ob</w:t>
      </w:r>
      <w:proofErr w:type="spellEnd"/>
      <w:r>
        <w:t xml:space="preserve"> által történik:</w:t>
      </w:r>
    </w:p>
    <w:p w:rsidR="00C438D3" w:rsidRDefault="00C438D3" w:rsidP="00831B29">
      <w:pPr>
        <w:autoSpaceDE w:val="0"/>
        <w:autoSpaceDN w:val="0"/>
        <w:adjustRightInd w:val="0"/>
        <w:spacing w:after="0" w:line="240" w:lineRule="auto"/>
        <w:jc w:val="left"/>
        <w:rPr>
          <w:rFonts w:ascii="Consolas" w:hAnsi="Consolas" w:cs="Consolas"/>
          <w:sz w:val="20"/>
          <w:szCs w:val="20"/>
          <w:lang w:eastAsia="hu-HU"/>
        </w:rPr>
      </w:pPr>
      <w:proofErr w:type="spellStart"/>
      <w:r>
        <w:rPr>
          <w:rFonts w:ascii="Consolas" w:hAnsi="Consolas" w:cs="Consolas"/>
          <w:i/>
          <w:iCs/>
          <w:color w:val="0000C0"/>
          <w:sz w:val="20"/>
          <w:szCs w:val="20"/>
          <w:lang w:eastAsia="hu-HU"/>
        </w:rPr>
        <w:t>job</w:t>
      </w:r>
      <w:proofErr w:type="spell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new</w:t>
      </w:r>
      <w:proofErr w:type="spellEnd"/>
      <w:r>
        <w:rPr>
          <w:rFonts w:ascii="Consolas" w:hAnsi="Consolas" w:cs="Consolas"/>
          <w:color w:val="000000"/>
          <w:sz w:val="20"/>
          <w:szCs w:val="20"/>
          <w:lang w:eastAsia="hu-HU"/>
        </w:rPr>
        <w:t xml:space="preserve"> </w:t>
      </w:r>
      <w:proofErr w:type="gramStart"/>
      <w:r>
        <w:rPr>
          <w:rFonts w:ascii="Consolas" w:hAnsi="Consolas" w:cs="Consolas"/>
          <w:color w:val="000000"/>
          <w:sz w:val="20"/>
          <w:szCs w:val="20"/>
          <w:lang w:eastAsia="hu-HU"/>
        </w:rPr>
        <w:t>Job(</w:t>
      </w:r>
      <w:proofErr w:type="gramEnd"/>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on</w:t>
      </w:r>
      <w:proofErr w:type="spellEnd"/>
      <w:r>
        <w:rPr>
          <w:rFonts w:ascii="Consolas" w:hAnsi="Consolas" w:cs="Consolas"/>
          <w:color w:val="2A00FF"/>
          <w:sz w:val="20"/>
          <w:szCs w:val="20"/>
          <w:lang w:eastAsia="hu-HU"/>
        </w:rPr>
        <w:t xml:space="preserve"> server"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646464"/>
          <w:sz w:val="20"/>
          <w:szCs w:val="20"/>
          <w:lang w:eastAsia="hu-HU"/>
        </w:rPr>
        <w:t>@</w:t>
      </w:r>
      <w:proofErr w:type="spellStart"/>
      <w:r>
        <w:rPr>
          <w:rFonts w:ascii="Consolas" w:hAnsi="Consolas" w:cs="Consolas"/>
          <w:color w:val="646464"/>
          <w:sz w:val="20"/>
          <w:szCs w:val="20"/>
          <w:lang w:eastAsia="hu-HU"/>
        </w:rPr>
        <w:t>Override</w:t>
      </w:r>
      <w:proofErr w:type="spell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protected</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IStatus</w:t>
      </w:r>
      <w:proofErr w:type="spellEnd"/>
      <w:r>
        <w:rPr>
          <w:rFonts w:ascii="Consolas" w:hAnsi="Consolas" w:cs="Consolas"/>
          <w:color w:val="000000"/>
          <w:sz w:val="20"/>
          <w:szCs w:val="20"/>
          <w:lang w:eastAsia="hu-HU"/>
        </w:rPr>
        <w:t xml:space="preserve"> </w:t>
      </w:r>
      <w:proofErr w:type="spellStart"/>
      <w:proofErr w:type="gramStart"/>
      <w:r>
        <w:rPr>
          <w:rFonts w:ascii="Consolas" w:hAnsi="Consolas" w:cs="Consolas"/>
          <w:color w:val="000000"/>
          <w:sz w:val="20"/>
          <w:szCs w:val="20"/>
          <w:lang w:eastAsia="hu-HU"/>
        </w:rPr>
        <w:t>run</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IProgressMonitor</w:t>
      </w:r>
      <w:proofErr w:type="spellEnd"/>
      <w:r>
        <w:rPr>
          <w:rFonts w:ascii="Consolas" w:hAnsi="Consolas" w:cs="Consolas"/>
          <w:color w:val="000000"/>
          <w:sz w:val="20"/>
          <w:szCs w:val="20"/>
          <w:lang w:eastAsia="hu-HU"/>
        </w:rPr>
        <w:t xml:space="preserve"> </w:t>
      </w:r>
      <w:r>
        <w:rPr>
          <w:rFonts w:ascii="Consolas" w:hAnsi="Consolas" w:cs="Consolas"/>
          <w:color w:val="6A3E3E"/>
          <w:sz w:val="20"/>
          <w:szCs w:val="20"/>
          <w:lang w:eastAsia="hu-HU"/>
        </w:rPr>
        <w:t>monitor</w:t>
      </w:r>
      <w:r>
        <w:rPr>
          <w:rFonts w:ascii="Consolas" w:hAnsi="Consolas" w:cs="Consolas"/>
          <w:color w:val="000000"/>
          <w:sz w:val="20"/>
          <w:szCs w:val="20"/>
          <w:lang w:eastAsia="hu-HU"/>
        </w:rPr>
        <w:t>) {</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try</w:t>
      </w:r>
      <w:proofErr w:type="spellEnd"/>
      <w:proofErr w:type="gramStart"/>
      <w:r>
        <w:rPr>
          <w:rFonts w:ascii="Consolas" w:hAnsi="Consolas" w:cs="Consolas"/>
          <w:color w:val="000000"/>
          <w:sz w:val="20"/>
          <w:szCs w:val="20"/>
          <w:lang w:eastAsia="hu-HU"/>
        </w:rPr>
        <w:t>{</w:t>
      </w:r>
      <w:proofErr w:type="gramEnd"/>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.beginTask</w:t>
      </w:r>
      <w:proofErr w:type="spellEnd"/>
      <w:proofErr w:type="gramEnd"/>
      <w:r>
        <w:rPr>
          <w:rFonts w:ascii="Consolas" w:hAnsi="Consolas" w:cs="Consolas"/>
          <w:color w:val="000000"/>
          <w:sz w:val="20"/>
          <w:szCs w:val="20"/>
          <w:lang w:eastAsia="hu-HU"/>
        </w:rPr>
        <w:t>(</w:t>
      </w:r>
      <w:r>
        <w:rPr>
          <w:rFonts w:ascii="Consolas" w:hAnsi="Consolas" w:cs="Consolas"/>
          <w:color w:val="2A00FF"/>
          <w:sz w:val="20"/>
          <w:szCs w:val="20"/>
          <w:lang w:eastAsia="hu-HU"/>
        </w:rPr>
        <w:t>"</w:t>
      </w:r>
      <w:proofErr w:type="spellStart"/>
      <w:r>
        <w:rPr>
          <w:rFonts w:ascii="Consolas" w:hAnsi="Consolas" w:cs="Consolas"/>
          <w:color w:val="2A00FF"/>
          <w:sz w:val="20"/>
          <w:szCs w:val="20"/>
          <w:lang w:eastAsia="hu-HU"/>
        </w:rPr>
        <w:t>Check</w:t>
      </w:r>
      <w:proofErr w:type="spellEnd"/>
      <w:r>
        <w:rPr>
          <w:rFonts w:ascii="Consolas" w:hAnsi="Consolas" w:cs="Consolas"/>
          <w:color w:val="2A00FF"/>
          <w:sz w:val="20"/>
          <w:szCs w:val="20"/>
          <w:lang w:eastAsia="hu-HU"/>
        </w:rPr>
        <w:t xml:space="preserve"> </w:t>
      </w:r>
      <w:proofErr w:type="spellStart"/>
      <w:r>
        <w:rPr>
          <w:rFonts w:ascii="Consolas" w:hAnsi="Consolas" w:cs="Consolas"/>
          <w:color w:val="2A00FF"/>
          <w:sz w:val="20"/>
          <w:szCs w:val="20"/>
          <w:lang w:eastAsia="hu-HU"/>
        </w:rPr>
        <w:t>locks</w:t>
      </w:r>
      <w:proofErr w:type="spellEnd"/>
      <w:r>
        <w:rPr>
          <w:rFonts w:ascii="Consolas" w:hAnsi="Consolas" w:cs="Consolas"/>
          <w:color w:val="2A00FF"/>
          <w:sz w:val="20"/>
          <w:szCs w:val="20"/>
          <w:lang w:eastAsia="hu-HU"/>
        </w:rPr>
        <w:t xml:space="preserve"> "</w:t>
      </w:r>
      <w:r>
        <w:rPr>
          <w:rFonts w:ascii="Consolas" w:hAnsi="Consolas" w:cs="Consolas"/>
          <w:color w:val="000000"/>
          <w:sz w:val="20"/>
          <w:szCs w:val="20"/>
          <w:lang w:eastAsia="hu-HU"/>
        </w:rPr>
        <w:t>, 1);</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refreshActiveProjectsLocks</w:t>
      </w:r>
      <w:proofErr w:type="spellEnd"/>
      <w:r>
        <w:rPr>
          <w:rFonts w:ascii="Consolas" w:hAnsi="Consolas" w:cs="Consolas"/>
          <w:color w:val="000000"/>
          <w:sz w:val="20"/>
          <w:szCs w:val="20"/>
          <w:lang w:eastAsia="hu-HU"/>
        </w:rPr>
        <w:t>(</w:t>
      </w:r>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6A3E3E"/>
          <w:sz w:val="20"/>
          <w:szCs w:val="20"/>
          <w:lang w:eastAsia="hu-HU"/>
        </w:rPr>
        <w:t>monitor</w:t>
      </w:r>
      <w:r>
        <w:rPr>
          <w:rFonts w:ascii="Consolas" w:hAnsi="Consolas" w:cs="Consolas"/>
          <w:color w:val="000000"/>
          <w:sz w:val="20"/>
          <w:szCs w:val="20"/>
          <w:lang w:eastAsia="hu-HU"/>
        </w:rPr>
        <w:t>.done</w:t>
      </w:r>
      <w:proofErr w:type="spellEnd"/>
      <w:proofErr w:type="gram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r>
        <w:rPr>
          <w:rFonts w:ascii="Consolas" w:hAnsi="Consolas" w:cs="Consolas"/>
          <w:b/>
          <w:bCs/>
          <w:color w:val="7F0055"/>
          <w:sz w:val="20"/>
          <w:szCs w:val="20"/>
          <w:lang w:eastAsia="hu-HU"/>
        </w:rPr>
        <w:t>return</w:t>
      </w:r>
      <w:proofErr w:type="spellEnd"/>
      <w:r>
        <w:rPr>
          <w:rFonts w:ascii="Consolas" w:hAnsi="Consolas" w:cs="Consolas"/>
          <w:color w:val="000000"/>
          <w:sz w:val="20"/>
          <w:szCs w:val="20"/>
          <w:lang w:eastAsia="hu-HU"/>
        </w:rPr>
        <w:t xml:space="preserve"> </w:t>
      </w:r>
      <w:proofErr w:type="spellStart"/>
      <w:r>
        <w:rPr>
          <w:rFonts w:ascii="Consolas" w:hAnsi="Consolas" w:cs="Consolas"/>
          <w:color w:val="000000"/>
          <w:sz w:val="20"/>
          <w:szCs w:val="20"/>
          <w:lang w:eastAsia="hu-HU"/>
        </w:rPr>
        <w:t>Status</w:t>
      </w:r>
      <w:proofErr w:type="gramStart"/>
      <w:r>
        <w:rPr>
          <w:rFonts w:ascii="Consolas" w:hAnsi="Consolas" w:cs="Consolas"/>
          <w:color w:val="000000"/>
          <w:sz w:val="20"/>
          <w:szCs w:val="20"/>
          <w:lang w:eastAsia="hu-HU"/>
        </w:rPr>
        <w:t>.</w:t>
      </w:r>
      <w:r>
        <w:rPr>
          <w:rFonts w:ascii="Consolas" w:hAnsi="Consolas" w:cs="Consolas"/>
          <w:b/>
          <w:bCs/>
          <w:i/>
          <w:iCs/>
          <w:color w:val="0000C0"/>
          <w:sz w:val="20"/>
          <w:szCs w:val="20"/>
          <w:lang w:eastAsia="hu-HU"/>
        </w:rPr>
        <w:t>OK</w:t>
      </w:r>
      <w:proofErr w:type="spellEnd"/>
      <w:proofErr w:type="gramEnd"/>
      <w:r>
        <w:rPr>
          <w:rFonts w:ascii="Consolas" w:hAnsi="Consolas" w:cs="Consolas"/>
          <w:b/>
          <w:bCs/>
          <w:i/>
          <w:iCs/>
          <w:color w:val="0000C0"/>
          <w:sz w:val="20"/>
          <w:szCs w:val="20"/>
          <w:lang w:eastAsia="hu-HU"/>
        </w:rPr>
        <w:t>_STATUS</w:t>
      </w:r>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gramStart"/>
      <w:r>
        <w:rPr>
          <w:rFonts w:ascii="Consolas" w:hAnsi="Consolas" w:cs="Consolas"/>
          <w:color w:val="000000"/>
          <w:sz w:val="20"/>
          <w:szCs w:val="20"/>
          <w:lang w:eastAsia="hu-HU"/>
        </w:rPr>
        <w:t>}</w:t>
      </w:r>
      <w:proofErr w:type="spellStart"/>
      <w:proofErr w:type="gramEnd"/>
      <w:r>
        <w:rPr>
          <w:rFonts w:ascii="Consolas" w:hAnsi="Consolas" w:cs="Consolas"/>
          <w:b/>
          <w:bCs/>
          <w:color w:val="7F0055"/>
          <w:sz w:val="20"/>
          <w:szCs w:val="20"/>
          <w:lang w:eastAsia="hu-HU"/>
        </w:rPr>
        <w:t>finally</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r>
      <w:proofErr w:type="spellStart"/>
      <w:proofErr w:type="gramStart"/>
      <w:r>
        <w:rPr>
          <w:rFonts w:ascii="Consolas" w:hAnsi="Consolas" w:cs="Consolas"/>
          <w:color w:val="000000"/>
          <w:sz w:val="20"/>
          <w:szCs w:val="20"/>
          <w:lang w:eastAsia="hu-HU"/>
        </w:rPr>
        <w:t>schedule</w:t>
      </w:r>
      <w:proofErr w:type="spellEnd"/>
      <w:r>
        <w:rPr>
          <w:rFonts w:ascii="Consolas" w:hAnsi="Consolas" w:cs="Consolas"/>
          <w:color w:val="000000"/>
          <w:sz w:val="20"/>
          <w:szCs w:val="20"/>
          <w:lang w:eastAsia="hu-HU"/>
        </w:rPr>
        <w:t>(</w:t>
      </w:r>
      <w:proofErr w:type="spellStart"/>
      <w:proofErr w:type="gramEnd"/>
      <w:r>
        <w:rPr>
          <w:rFonts w:ascii="Consolas" w:hAnsi="Consolas" w:cs="Consolas"/>
          <w:color w:val="000000"/>
          <w:sz w:val="20"/>
          <w:szCs w:val="20"/>
          <w:lang w:eastAsia="hu-HU"/>
        </w:rPr>
        <w:t>Preferences.</w:t>
      </w:r>
      <w:r>
        <w:rPr>
          <w:rFonts w:ascii="Consolas" w:hAnsi="Consolas" w:cs="Consolas"/>
          <w:i/>
          <w:iCs/>
          <w:color w:val="0000C0"/>
          <w:sz w:val="20"/>
          <w:szCs w:val="20"/>
          <w:lang w:eastAsia="hu-HU"/>
        </w:rPr>
        <w:t>PoolingInterval</w:t>
      </w:r>
      <w:proofErr w:type="spellEnd"/>
      <w:r>
        <w:rPr>
          <w:rFonts w:ascii="Consolas" w:hAnsi="Consolas" w:cs="Consolas"/>
          <w:color w:val="000000"/>
          <w:sz w:val="20"/>
          <w:szCs w:val="20"/>
          <w:lang w:eastAsia="hu-HU"/>
        </w:rPr>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autoSpaceDE w:val="0"/>
        <w:autoSpaceDN w:val="0"/>
        <w:adjustRightInd w:val="0"/>
        <w:spacing w:after="0" w:line="240" w:lineRule="auto"/>
        <w:ind w:firstLine="0"/>
        <w:jc w:val="left"/>
        <w:rPr>
          <w:rFonts w:ascii="Consolas" w:hAnsi="Consolas" w:cs="Consolas"/>
          <w:sz w:val="20"/>
          <w:szCs w:val="20"/>
          <w:lang w:eastAsia="hu-HU"/>
        </w:rPr>
      </w:pPr>
      <w:r>
        <w:rPr>
          <w:rFonts w:ascii="Consolas" w:hAnsi="Consolas" w:cs="Consolas"/>
          <w:color w:val="000000"/>
          <w:sz w:val="20"/>
          <w:szCs w:val="20"/>
          <w:lang w:eastAsia="hu-HU"/>
        </w:rPr>
        <w:tab/>
      </w:r>
      <w:r>
        <w:rPr>
          <w:rFonts w:ascii="Consolas" w:hAnsi="Consolas" w:cs="Consolas"/>
          <w:color w:val="000000"/>
          <w:sz w:val="20"/>
          <w:szCs w:val="20"/>
          <w:lang w:eastAsia="hu-HU"/>
        </w:rPr>
        <w:tab/>
        <w:t>}</w:t>
      </w:r>
    </w:p>
    <w:p w:rsidR="00C438D3" w:rsidRDefault="00C438D3" w:rsidP="00C438D3">
      <w:pPr>
        <w:rPr>
          <w:rFonts w:ascii="Consolas" w:hAnsi="Consolas" w:cs="Consolas"/>
          <w:color w:val="000000"/>
          <w:sz w:val="20"/>
          <w:szCs w:val="20"/>
          <w:lang w:eastAsia="hu-HU"/>
        </w:rPr>
      </w:pPr>
      <w:r>
        <w:rPr>
          <w:rFonts w:ascii="Consolas" w:hAnsi="Consolas" w:cs="Consolas"/>
          <w:color w:val="000000"/>
          <w:sz w:val="20"/>
          <w:szCs w:val="20"/>
          <w:lang w:eastAsia="hu-HU"/>
        </w:rPr>
        <w:tab/>
        <w:t>};</w:t>
      </w:r>
    </w:p>
    <w:p w:rsidR="0044486E" w:rsidRDefault="0044486E" w:rsidP="0044486E">
      <w:pPr>
        <w:autoSpaceDE w:val="0"/>
        <w:autoSpaceDN w:val="0"/>
        <w:adjustRightInd w:val="0"/>
        <w:spacing w:after="0" w:line="240" w:lineRule="auto"/>
        <w:ind w:firstLine="0"/>
        <w:jc w:val="left"/>
        <w:rPr>
          <w:rFonts w:ascii="Consolas" w:hAnsi="Consolas" w:cs="Consolas"/>
          <w:sz w:val="20"/>
          <w:szCs w:val="20"/>
          <w:lang w:eastAsia="hu-HU"/>
        </w:rPr>
      </w:pPr>
    </w:p>
    <w:p w:rsidR="0044486E" w:rsidRDefault="0044486E" w:rsidP="00831B29">
      <w:pPr>
        <w:autoSpaceDE w:val="0"/>
        <w:autoSpaceDN w:val="0"/>
        <w:adjustRightInd w:val="0"/>
        <w:spacing w:after="0" w:line="240" w:lineRule="auto"/>
        <w:ind w:left="720" w:firstLine="0"/>
        <w:jc w:val="left"/>
        <w:rPr>
          <w:rFonts w:ascii="Consolas" w:hAnsi="Consolas" w:cs="Consolas"/>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.setPriority</w:t>
      </w:r>
      <w:proofErr w:type="spellEnd"/>
      <w:proofErr w:type="gramEnd"/>
      <w:r>
        <w:rPr>
          <w:rFonts w:ascii="Consolas" w:hAnsi="Consolas" w:cs="Consolas"/>
          <w:color w:val="000000"/>
          <w:sz w:val="20"/>
          <w:szCs w:val="20"/>
          <w:lang w:eastAsia="hu-HU"/>
        </w:rPr>
        <w:t>(</w:t>
      </w:r>
      <w:proofErr w:type="spellStart"/>
      <w:r>
        <w:rPr>
          <w:rFonts w:ascii="Consolas" w:hAnsi="Consolas" w:cs="Consolas"/>
          <w:color w:val="000000"/>
          <w:sz w:val="20"/>
          <w:szCs w:val="20"/>
          <w:lang w:eastAsia="hu-HU"/>
        </w:rPr>
        <w:t>Job.</w:t>
      </w:r>
      <w:r>
        <w:rPr>
          <w:rFonts w:ascii="Consolas" w:hAnsi="Consolas" w:cs="Consolas"/>
          <w:b/>
          <w:bCs/>
          <w:i/>
          <w:iCs/>
          <w:color w:val="0000C0"/>
          <w:sz w:val="20"/>
          <w:szCs w:val="20"/>
          <w:lang w:eastAsia="hu-HU"/>
        </w:rPr>
        <w:t>SHORT</w:t>
      </w:r>
      <w:proofErr w:type="spellEnd"/>
      <w:r>
        <w:rPr>
          <w:rFonts w:ascii="Consolas" w:hAnsi="Consolas" w:cs="Consolas"/>
          <w:color w:val="000000"/>
          <w:sz w:val="20"/>
          <w:szCs w:val="20"/>
          <w:lang w:eastAsia="hu-HU"/>
        </w:rPr>
        <w:t>);</w:t>
      </w:r>
    </w:p>
    <w:p w:rsidR="0044486E" w:rsidRDefault="0044486E" w:rsidP="00831B29">
      <w:pPr>
        <w:ind w:left="720" w:firstLine="0"/>
        <w:rPr>
          <w:rFonts w:ascii="Consolas" w:hAnsi="Consolas" w:cs="Consolas"/>
          <w:color w:val="000000"/>
          <w:sz w:val="20"/>
          <w:szCs w:val="20"/>
          <w:lang w:eastAsia="hu-HU"/>
        </w:rPr>
      </w:pPr>
      <w:proofErr w:type="spellStart"/>
      <w:proofErr w:type="gramStart"/>
      <w:r>
        <w:rPr>
          <w:rFonts w:ascii="Consolas" w:hAnsi="Consolas" w:cs="Consolas"/>
          <w:i/>
          <w:iCs/>
          <w:color w:val="0000C0"/>
          <w:sz w:val="20"/>
          <w:szCs w:val="20"/>
          <w:lang w:eastAsia="hu-HU"/>
        </w:rPr>
        <w:t>job</w:t>
      </w:r>
      <w:r>
        <w:rPr>
          <w:rFonts w:ascii="Consolas" w:hAnsi="Consolas" w:cs="Consolas"/>
          <w:color w:val="000000"/>
          <w:sz w:val="20"/>
          <w:szCs w:val="20"/>
          <w:lang w:eastAsia="hu-HU"/>
        </w:rPr>
        <w:t>.setSystem</w:t>
      </w:r>
      <w:proofErr w:type="spellEnd"/>
      <w:proofErr w:type="gramEnd"/>
      <w:r>
        <w:rPr>
          <w:rFonts w:ascii="Consolas" w:hAnsi="Consolas" w:cs="Consolas"/>
          <w:color w:val="000000"/>
          <w:sz w:val="20"/>
          <w:szCs w:val="20"/>
          <w:lang w:eastAsia="hu-HU"/>
        </w:rPr>
        <w:t>(</w:t>
      </w:r>
      <w:proofErr w:type="spellStart"/>
      <w:r>
        <w:rPr>
          <w:rFonts w:ascii="Consolas" w:hAnsi="Consolas" w:cs="Consolas"/>
          <w:b/>
          <w:bCs/>
          <w:color w:val="7F0055"/>
          <w:sz w:val="20"/>
          <w:szCs w:val="20"/>
          <w:lang w:eastAsia="hu-HU"/>
        </w:rPr>
        <w:t>true</w:t>
      </w:r>
      <w:proofErr w:type="spellEnd"/>
      <w:r>
        <w:rPr>
          <w:rFonts w:ascii="Consolas" w:hAnsi="Consolas" w:cs="Consolas"/>
          <w:color w:val="000000"/>
          <w:sz w:val="20"/>
          <w:szCs w:val="20"/>
          <w:lang w:eastAsia="hu-HU"/>
        </w:rPr>
        <w:t>);</w:t>
      </w:r>
    </w:p>
    <w:p w:rsidR="00C438D3" w:rsidRPr="00C438D3" w:rsidRDefault="00C438D3" w:rsidP="00C438D3">
      <w:r>
        <w:t xml:space="preserve">Mint már említettem lényegében egy </w:t>
      </w:r>
      <w:r w:rsidR="008D1C28">
        <w:t>okosabb szálkezelési eszközt kapunk</w:t>
      </w:r>
      <w:r w:rsidR="0044486E">
        <w:t>.</w:t>
      </w:r>
      <w:r w:rsidR="008D1C28">
        <w:t xml:space="preserve"> </w:t>
      </w:r>
      <w:r w:rsidR="0044486E">
        <w:t>L</w:t>
      </w:r>
      <w:r w:rsidR="008D1C28">
        <w:t>ehetős</w:t>
      </w:r>
      <w:r w:rsidR="0044486E">
        <w:t xml:space="preserve">égünk van jelezni a folyamat állapotát, ezt a monitor objektumon keresztül tehetjük meg, az ütemezést pedig a </w:t>
      </w:r>
      <w:proofErr w:type="spellStart"/>
      <w:r w:rsidR="0044486E">
        <w:t>finally</w:t>
      </w:r>
      <w:proofErr w:type="spellEnd"/>
      <w:r w:rsidR="0044486E">
        <w:t xml:space="preserve"> ágban végrehajtott </w:t>
      </w:r>
      <w:proofErr w:type="spellStart"/>
      <w:r w:rsidR="0044486E">
        <w:t>schedule</w:t>
      </w:r>
      <w:proofErr w:type="spellEnd"/>
      <w:r w:rsidR="0044486E">
        <w:t xml:space="preserve"> függvény meghívásával ajánlott végrehajtani. Mivel az itt végrehajtott feladat egy viszonylag rövid ideig tartó feladat, így alacsony prioritásra állítottam be és rendszer feladatként állítottam be. Ez azt </w:t>
      </w:r>
      <w:r w:rsidR="00994F3E">
        <w:t>jelenti,</w:t>
      </w:r>
      <w:r w:rsidR="0044486E">
        <w:t xml:space="preserve"> hogy a felhasználó felé a grafikus felületen nem jelenik meg értesítés a munka lefolyásáról. </w:t>
      </w:r>
    </w:p>
    <w:p w:rsidR="00CB26A3" w:rsidRDefault="00CB26A3" w:rsidP="00CB26A3">
      <w:pPr>
        <w:pStyle w:val="Cmsor1"/>
      </w:pPr>
      <w:bookmarkStart w:id="58" w:name="_Toc420251781"/>
      <w:r>
        <w:lastRenderedPageBreak/>
        <w:t>Kiértékelés</w:t>
      </w:r>
      <w:bookmarkEnd w:id="58"/>
    </w:p>
    <w:p w:rsidR="00A51518" w:rsidRDefault="00A51518" w:rsidP="0074250C">
      <w:r w:rsidRPr="0074250C">
        <w:t xml:space="preserve">Ahhoz hogy az elkészített megoldásom használhatóságát felmérjem méréseket végeztem. Ehhez a tanszéken fejlesztett </w:t>
      </w:r>
      <w:proofErr w:type="spellStart"/>
      <w:r w:rsidRPr="0074250C">
        <w:t>Train</w:t>
      </w:r>
      <w:proofErr w:type="spellEnd"/>
      <w:r w:rsidRPr="0074250C">
        <w:t xml:space="preserve"> Benchmark </w:t>
      </w:r>
      <w:proofErr w:type="spellStart"/>
      <w:r w:rsidRPr="0074250C">
        <w:t>framework</w:t>
      </w:r>
      <w:proofErr w:type="spellEnd"/>
      <w:r w:rsidR="00F04AFD" w:rsidRPr="0074250C">
        <w:fldChar w:fldCharType="begin"/>
      </w:r>
      <w:r w:rsidR="00F04AFD" w:rsidRPr="0074250C">
        <w:instrText xml:space="preserve"> REF _Ref420049146 \r \h </w:instrText>
      </w:r>
      <w:r w:rsidR="0074250C" w:rsidRPr="0074250C">
        <w:instrText xml:space="preserve"> \* MERGEFORMAT </w:instrText>
      </w:r>
      <w:r w:rsidR="00F04AFD" w:rsidRPr="0074250C">
        <w:fldChar w:fldCharType="separate"/>
      </w:r>
      <w:r w:rsidR="0064586F">
        <w:t>[11]</w:t>
      </w:r>
      <w:r w:rsidR="00F04AFD" w:rsidRPr="0074250C">
        <w:fldChar w:fldCharType="end"/>
      </w:r>
      <w:r w:rsidRPr="0074250C">
        <w:t xml:space="preserve"> nevű eszközt használtam fel. Ez az eszköz</w:t>
      </w:r>
      <w:r>
        <w:t xml:space="preserve"> képes egy vasúti rendszer modelljét</w:t>
      </w:r>
      <w:r w:rsidR="002058C7">
        <w:t xml:space="preserve"> (</w:t>
      </w:r>
      <w:r w:rsidR="002058C7">
        <w:fldChar w:fldCharType="begin"/>
      </w:r>
      <w:r w:rsidR="002058C7">
        <w:instrText xml:space="preserve"> REF _Ref420170369 \h </w:instrText>
      </w:r>
      <w:r w:rsidR="002058C7">
        <w:fldChar w:fldCharType="separate"/>
      </w:r>
      <w:r w:rsidR="0064586F">
        <w:rPr>
          <w:noProof/>
        </w:rPr>
        <w:t>16</w:t>
      </w:r>
      <w:r w:rsidR="0064586F">
        <w:t>. ábra</w:t>
      </w:r>
      <w:r w:rsidR="002058C7">
        <w:fldChar w:fldCharType="end"/>
      </w:r>
      <w:r w:rsidR="002058C7">
        <w:t>)</w:t>
      </w:r>
      <w:r>
        <w:t xml:space="preserve"> legenerálni majd felmérni a modellen végzet műveletek idejét különböző háttértár technológiák esetén. Jelen esetén én csak a modell generáláshoz használtam az eszközt, a méréseket saját magam végeztem el.</w:t>
      </w:r>
    </w:p>
    <w:p w:rsidR="00A51518" w:rsidRDefault="00C606E5" w:rsidP="00A51518">
      <w:pPr>
        <w:keepNext/>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51.55pt">
            <v:imagedata r:id="rId14" o:title="railway - containment hierarchy"/>
          </v:shape>
        </w:pict>
      </w:r>
    </w:p>
    <w:bookmarkStart w:id="59" w:name="_Ref420170369"/>
    <w:p w:rsidR="007B7B47" w:rsidRDefault="00A14104" w:rsidP="00511077">
      <w:pPr>
        <w:pStyle w:val="Kpalrs"/>
      </w:pPr>
      <w:r>
        <w:fldChar w:fldCharType="begin"/>
      </w:r>
      <w:r>
        <w:instrText xml:space="preserve"> SEQ ábra \* ARABIC </w:instrText>
      </w:r>
      <w:r>
        <w:fldChar w:fldCharType="separate"/>
      </w:r>
      <w:r w:rsidR="0064586F">
        <w:rPr>
          <w:noProof/>
        </w:rPr>
        <w:t>16</w:t>
      </w:r>
      <w:r>
        <w:rPr>
          <w:noProof/>
        </w:rPr>
        <w:fldChar w:fldCharType="end"/>
      </w:r>
      <w:r w:rsidR="00A51518">
        <w:t>. ábra</w:t>
      </w:r>
      <w:bookmarkEnd w:id="59"/>
      <w:r w:rsidR="00A51518">
        <w:t xml:space="preserve"> Generált modell felépítése</w:t>
      </w:r>
    </w:p>
    <w:p w:rsidR="00A51518" w:rsidRDefault="00A51518" w:rsidP="0074250C">
      <w:r w:rsidRPr="0074250C">
        <w:t>A modell generálása esetén a „</w:t>
      </w:r>
      <w:proofErr w:type="spellStart"/>
      <w:r w:rsidRPr="0074250C">
        <w:t>Repair</w:t>
      </w:r>
      <w:proofErr w:type="spellEnd"/>
      <w:r w:rsidRPr="0074250C">
        <w:t>” nevű opciót használtam</w:t>
      </w:r>
      <w:r w:rsidR="00B306FE" w:rsidRPr="0074250C">
        <w:t xml:space="preserve">, ez a következő paramétereket használta fel a </w:t>
      </w:r>
      <w:r w:rsidR="00CD5B1F">
        <w:t>példány</w:t>
      </w:r>
      <w:r w:rsidR="00B306FE" w:rsidRPr="0074250C">
        <w:t>modell e</w:t>
      </w:r>
      <w:r w:rsidR="00920FAB" w:rsidRPr="0074250C">
        <w:t>lkészítése</w:t>
      </w:r>
      <w:r w:rsidR="00920FAB">
        <w:t xml:space="preserve"> során:</w:t>
      </w:r>
    </w:p>
    <w:p w:rsidR="007B7B47" w:rsidRDefault="007B7B47" w:rsidP="00B306FE">
      <w:pPr>
        <w:pStyle w:val="Kd"/>
        <w:ind w:left="0"/>
        <w:rPr>
          <w:lang w:eastAsia="hu-HU"/>
        </w:rPr>
      </w:pPr>
      <w:proofErr w:type="spellStart"/>
      <w:r>
        <w:rPr>
          <w:lang w:eastAsia="hu-HU"/>
        </w:rPr>
        <w:t>maxSegments</w:t>
      </w:r>
      <w:proofErr w:type="spellEnd"/>
      <w:r>
        <w:rPr>
          <w:color w:val="000000"/>
          <w:lang w:eastAsia="hu-HU"/>
        </w:rPr>
        <w:t xml:space="preserve"> = 5;</w:t>
      </w:r>
    </w:p>
    <w:p w:rsidR="007B7B47" w:rsidRPr="00027FE8" w:rsidRDefault="007B7B47" w:rsidP="00B306FE">
      <w:pPr>
        <w:pStyle w:val="Kd"/>
        <w:ind w:left="0"/>
        <w:rPr>
          <w:lang w:val="en-US" w:eastAsia="hu-HU"/>
        </w:rPr>
      </w:pPr>
      <w:proofErr w:type="spellStart"/>
      <w:r>
        <w:rPr>
          <w:lang w:eastAsia="hu-HU"/>
        </w:rPr>
        <w:t>maxRoutes</w:t>
      </w:r>
      <w:proofErr w:type="spellEnd"/>
      <w:r>
        <w:rPr>
          <w:color w:val="000000"/>
          <w:lang w:eastAsia="hu-HU"/>
        </w:rPr>
        <w:t xml:space="preserve"> = 20 * </w:t>
      </w:r>
      <w:r w:rsidR="00027FE8">
        <w:rPr>
          <w:lang w:eastAsia="hu-HU"/>
        </w:rPr>
        <w:t>SIZE</w:t>
      </w:r>
      <w:r w:rsidR="00027FE8">
        <w:rPr>
          <w:color w:val="000000"/>
          <w:lang w:eastAsia="hu-HU"/>
        </w:rPr>
        <w:t>;</w:t>
      </w:r>
    </w:p>
    <w:p w:rsidR="007B7B47" w:rsidRDefault="007B7B47" w:rsidP="00B306FE">
      <w:pPr>
        <w:pStyle w:val="Kd"/>
        <w:ind w:left="0"/>
        <w:rPr>
          <w:lang w:eastAsia="hu-HU"/>
        </w:rPr>
      </w:pPr>
      <w:proofErr w:type="spellStart"/>
      <w:r>
        <w:rPr>
          <w:lang w:eastAsia="hu-HU"/>
        </w:rPr>
        <w:t>maxSwitchPositions</w:t>
      </w:r>
      <w:proofErr w:type="spellEnd"/>
      <w:r>
        <w:rPr>
          <w:color w:val="000000"/>
          <w:lang w:eastAsia="hu-HU"/>
        </w:rPr>
        <w:t xml:space="preserve"> = 20;</w:t>
      </w:r>
    </w:p>
    <w:p w:rsidR="007B7B47" w:rsidRDefault="007B7B47" w:rsidP="00B306FE">
      <w:pPr>
        <w:pStyle w:val="Kd"/>
        <w:ind w:left="0"/>
        <w:rPr>
          <w:lang w:eastAsia="hu-HU"/>
        </w:rPr>
      </w:pPr>
      <w:proofErr w:type="spellStart"/>
      <w:r>
        <w:rPr>
          <w:lang w:eastAsia="hu-HU"/>
        </w:rPr>
        <w:t>maxSensors</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posLengthErrorPercent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switchSensorErrorPercent</w:t>
      </w:r>
      <w:proofErr w:type="spellEnd"/>
      <w:r>
        <w:rPr>
          <w:color w:val="000000"/>
          <w:lang w:eastAsia="hu-HU"/>
        </w:rPr>
        <w:t xml:space="preserve"> = 4;</w:t>
      </w:r>
    </w:p>
    <w:p w:rsidR="007B7B47" w:rsidRDefault="007B7B47" w:rsidP="00B306FE">
      <w:pPr>
        <w:pStyle w:val="Kd"/>
        <w:ind w:left="0"/>
        <w:rPr>
          <w:lang w:eastAsia="hu-HU"/>
        </w:rPr>
      </w:pPr>
      <w:proofErr w:type="spellStart"/>
      <w:r>
        <w:rPr>
          <w:lang w:eastAsia="hu-HU"/>
        </w:rPr>
        <w:lastRenderedPageBreak/>
        <w:t>routeSensorErrorPercent</w:t>
      </w:r>
      <w:proofErr w:type="spellEnd"/>
      <w:r>
        <w:rPr>
          <w:color w:val="000000"/>
          <w:lang w:eastAsia="hu-HU"/>
        </w:rPr>
        <w:t xml:space="preserve"> = 10;</w:t>
      </w:r>
    </w:p>
    <w:p w:rsidR="007B7B47" w:rsidRDefault="007B7B47" w:rsidP="00B306FE">
      <w:pPr>
        <w:pStyle w:val="Kd"/>
        <w:ind w:left="0"/>
        <w:rPr>
          <w:lang w:eastAsia="hu-HU"/>
        </w:rPr>
      </w:pPr>
      <w:proofErr w:type="spellStart"/>
      <w:r>
        <w:rPr>
          <w:lang w:eastAsia="hu-HU"/>
        </w:rPr>
        <w:t>semaphoreNeighborErrorPercent</w:t>
      </w:r>
      <w:proofErr w:type="spellEnd"/>
      <w:r>
        <w:rPr>
          <w:color w:val="000000"/>
          <w:lang w:eastAsia="hu-HU"/>
        </w:rPr>
        <w:t xml:space="preserve"> = 8;</w:t>
      </w:r>
    </w:p>
    <w:p w:rsidR="007B7B47" w:rsidRDefault="007B7B47" w:rsidP="00B306FE">
      <w:pPr>
        <w:pStyle w:val="Kd"/>
        <w:ind w:left="0"/>
        <w:rPr>
          <w:lang w:eastAsia="hu-HU"/>
        </w:rPr>
      </w:pPr>
      <w:proofErr w:type="spellStart"/>
      <w:r>
        <w:rPr>
          <w:lang w:eastAsia="hu-HU"/>
        </w:rPr>
        <w:t>switchSetErrorPercent</w:t>
      </w:r>
      <w:proofErr w:type="spellEnd"/>
      <w:r>
        <w:rPr>
          <w:color w:val="000000"/>
          <w:lang w:eastAsia="hu-HU"/>
        </w:rPr>
        <w:t xml:space="preserve"> = 10;</w:t>
      </w:r>
    </w:p>
    <w:p w:rsidR="00CB6062" w:rsidRPr="00E5163F" w:rsidRDefault="007B7B47" w:rsidP="00E5163F">
      <w:pPr>
        <w:pStyle w:val="Kd"/>
        <w:ind w:left="0"/>
        <w:rPr>
          <w:color w:val="000000"/>
          <w:lang w:eastAsia="hu-HU"/>
        </w:rPr>
      </w:pPr>
      <w:proofErr w:type="spellStart"/>
      <w:r>
        <w:rPr>
          <w:lang w:eastAsia="hu-HU"/>
        </w:rPr>
        <w:t>connectedSegmentsErrorPercent</w:t>
      </w:r>
      <w:proofErr w:type="spellEnd"/>
      <w:r>
        <w:rPr>
          <w:color w:val="000000"/>
          <w:lang w:eastAsia="hu-HU"/>
        </w:rPr>
        <w:t xml:space="preserve"> = 5;</w:t>
      </w:r>
    </w:p>
    <w:tbl>
      <w:tblPr>
        <w:tblW w:w="5920" w:type="dxa"/>
        <w:jc w:val="center"/>
        <w:tblCellMar>
          <w:left w:w="70" w:type="dxa"/>
          <w:right w:w="70" w:type="dxa"/>
        </w:tblCellMar>
        <w:tblLook w:val="04A0" w:firstRow="1" w:lastRow="0" w:firstColumn="1" w:lastColumn="0" w:noHBand="0" w:noVBand="1"/>
      </w:tblPr>
      <w:tblGrid>
        <w:gridCol w:w="2080"/>
        <w:gridCol w:w="960"/>
        <w:gridCol w:w="960"/>
        <w:gridCol w:w="960"/>
        <w:gridCol w:w="960"/>
      </w:tblGrid>
      <w:tr w:rsidR="00CB6062" w:rsidRPr="00CB6062" w:rsidTr="00CE0F36">
        <w:trPr>
          <w:trHeight w:val="315"/>
          <w:jc w:val="center"/>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SIZE (utak</w:t>
            </w:r>
            <w:r>
              <w:rPr>
                <w:rFonts w:ascii="Calibri" w:hAnsi="Calibri"/>
                <w:color w:val="000000"/>
                <w:sz w:val="22"/>
                <w:szCs w:val="22"/>
                <w:lang w:eastAsia="hu-HU"/>
              </w:rPr>
              <w:t xml:space="preserve"> száma</w:t>
            </w:r>
            <w:r w:rsidRPr="00CB6062">
              <w:rPr>
                <w:rFonts w:ascii="Calibri" w:hAnsi="Calibri"/>
                <w:color w:val="000000"/>
                <w:sz w:val="22"/>
                <w:szCs w:val="22"/>
                <w:lang w:eastAsia="hu-HU"/>
              </w:rPr>
              <w: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200</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500</w:t>
            </w:r>
          </w:p>
        </w:tc>
      </w:tr>
      <w:tr w:rsidR="00CB6062" w:rsidRPr="00CB6062" w:rsidTr="00CE0F36">
        <w:trPr>
          <w:trHeight w:val="315"/>
          <w:jc w:val="center"/>
        </w:trPr>
        <w:tc>
          <w:tcPr>
            <w:tcW w:w="2080" w:type="dxa"/>
            <w:tcBorders>
              <w:top w:val="nil"/>
              <w:left w:val="single" w:sz="8" w:space="0" w:color="auto"/>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left"/>
              <w:rPr>
                <w:rFonts w:ascii="Calibri" w:hAnsi="Calibri"/>
                <w:color w:val="000000"/>
                <w:sz w:val="22"/>
                <w:szCs w:val="22"/>
                <w:lang w:eastAsia="hu-HU"/>
              </w:rPr>
            </w:pPr>
            <w:r w:rsidRPr="00CB6062">
              <w:rPr>
                <w:rFonts w:ascii="Calibri" w:hAnsi="Calibri"/>
                <w:color w:val="000000"/>
                <w:sz w:val="22"/>
                <w:szCs w:val="22"/>
                <w:lang w:eastAsia="hu-HU"/>
              </w:rPr>
              <w:t>Méret (MB)</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40</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78</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B525C8">
            <w:pPr>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155</w:t>
            </w:r>
          </w:p>
        </w:tc>
        <w:tc>
          <w:tcPr>
            <w:tcW w:w="960" w:type="dxa"/>
            <w:tcBorders>
              <w:top w:val="nil"/>
              <w:left w:val="nil"/>
              <w:bottom w:val="single" w:sz="8" w:space="0" w:color="auto"/>
              <w:right w:val="single" w:sz="8" w:space="0" w:color="auto"/>
            </w:tcBorders>
            <w:shd w:val="clear" w:color="auto" w:fill="auto"/>
            <w:noWrap/>
            <w:vAlign w:val="bottom"/>
            <w:hideMark/>
          </w:tcPr>
          <w:p w:rsidR="00CB6062" w:rsidRPr="00CB6062" w:rsidRDefault="00CB6062" w:rsidP="00E5163F">
            <w:pPr>
              <w:keepNext/>
              <w:spacing w:after="0" w:line="240" w:lineRule="auto"/>
              <w:ind w:firstLine="0"/>
              <w:jc w:val="right"/>
              <w:rPr>
                <w:rFonts w:ascii="Calibri" w:hAnsi="Calibri"/>
                <w:color w:val="000000"/>
                <w:sz w:val="22"/>
                <w:szCs w:val="22"/>
                <w:lang w:eastAsia="hu-HU"/>
              </w:rPr>
            </w:pPr>
            <w:r w:rsidRPr="00CB6062">
              <w:rPr>
                <w:rFonts w:ascii="Calibri" w:hAnsi="Calibri"/>
                <w:color w:val="000000"/>
                <w:sz w:val="22"/>
                <w:szCs w:val="22"/>
                <w:lang w:eastAsia="hu-HU"/>
              </w:rPr>
              <w:t>382</w:t>
            </w:r>
          </w:p>
        </w:tc>
      </w:tr>
    </w:tbl>
    <w:bookmarkStart w:id="60" w:name="_Ref420170456"/>
    <w:p w:rsidR="00CB6062" w:rsidRDefault="00E5163F" w:rsidP="00511077">
      <w:pPr>
        <w:pStyle w:val="Kpalrs"/>
        <w:rPr>
          <w:color w:val="000000"/>
          <w:lang w:eastAsia="hu-HU"/>
        </w:rPr>
      </w:pPr>
      <w:r>
        <w:rPr>
          <w:color w:val="000000"/>
          <w:lang w:eastAsia="hu-HU"/>
        </w:rPr>
        <w:fldChar w:fldCharType="begin"/>
      </w:r>
      <w:r>
        <w:rPr>
          <w:color w:val="000000"/>
          <w:lang w:eastAsia="hu-HU"/>
        </w:rPr>
        <w:instrText xml:space="preserve"> SEQ ábra \* ARABIC </w:instrText>
      </w:r>
      <w:r>
        <w:rPr>
          <w:color w:val="000000"/>
          <w:lang w:eastAsia="hu-HU"/>
        </w:rPr>
        <w:fldChar w:fldCharType="separate"/>
      </w:r>
      <w:r w:rsidR="0064586F">
        <w:rPr>
          <w:noProof/>
          <w:color w:val="000000"/>
          <w:lang w:eastAsia="hu-HU"/>
        </w:rPr>
        <w:t>17</w:t>
      </w:r>
      <w:r>
        <w:rPr>
          <w:color w:val="000000"/>
          <w:lang w:eastAsia="hu-HU"/>
        </w:rPr>
        <w:fldChar w:fldCharType="end"/>
      </w:r>
      <w:r>
        <w:t>. ábra</w:t>
      </w:r>
      <w:bookmarkEnd w:id="60"/>
      <w:r>
        <w:t xml:space="preserve"> </w:t>
      </w:r>
      <w:r w:rsidRPr="00020ABC">
        <w:t>A felhasznált modelle</w:t>
      </w:r>
      <w:r w:rsidR="009B7700">
        <w:t>k utjainak</w:t>
      </w:r>
      <w:r w:rsidR="002F6F05">
        <w:t xml:space="preserve"> száma és fizikai méretük</w:t>
      </w:r>
    </w:p>
    <w:p w:rsidR="00B250EE" w:rsidRDefault="00B250EE" w:rsidP="00B250EE">
      <w:pPr>
        <w:rPr>
          <w:lang w:eastAsia="hu-HU"/>
        </w:rPr>
      </w:pPr>
      <w:r>
        <w:rPr>
          <w:lang w:eastAsia="hu-HU"/>
        </w:rPr>
        <w:t>A mérés során felhasznál zárak mintái:</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route</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Route</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R, RID);</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proofErr w:type="spellStart"/>
      <w:r>
        <w:rPr>
          <w:rFonts w:ascii="Courier New" w:hAnsi="Courier New" w:cs="Courier New"/>
          <w:b/>
          <w:bCs/>
          <w:color w:val="7F0055"/>
          <w:sz w:val="20"/>
          <w:szCs w:val="20"/>
          <w:lang w:eastAsia="hu-HU"/>
        </w:rPr>
        <w:t>pattern</w:t>
      </w:r>
      <w:proofErr w:type="spellEnd"/>
      <w:r>
        <w:rPr>
          <w:rFonts w:ascii="Courier New" w:hAnsi="Courier New" w:cs="Courier New"/>
          <w:color w:val="000000"/>
          <w:sz w:val="20"/>
          <w:szCs w:val="20"/>
          <w:lang w:eastAsia="hu-HU"/>
        </w:rPr>
        <w:t xml:space="preserve"> </w:t>
      </w:r>
      <w:proofErr w:type="spellStart"/>
      <w:proofErr w:type="gramStart"/>
      <w:r>
        <w:rPr>
          <w:rFonts w:ascii="Courier New" w:hAnsi="Courier New" w:cs="Courier New"/>
          <w:color w:val="000000"/>
          <w:sz w:val="20"/>
          <w:szCs w:val="20"/>
          <w:lang w:eastAsia="hu-HU"/>
        </w:rPr>
        <w:t>sensor</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 {</w:t>
      </w:r>
    </w:p>
    <w:p w:rsidR="00B250EE" w:rsidRDefault="00B250EE" w:rsidP="00B250EE">
      <w:pPr>
        <w:autoSpaceDE w:val="0"/>
        <w:autoSpaceDN w:val="0"/>
        <w:adjustRightInd w:val="0"/>
        <w:spacing w:after="0" w:line="240" w:lineRule="auto"/>
        <w:ind w:left="1440" w:firstLine="0"/>
        <w:jc w:val="left"/>
        <w:rPr>
          <w:rFonts w:ascii="Courier New" w:hAnsi="Courier New" w:cs="Courier New"/>
          <w:sz w:val="20"/>
          <w:szCs w:val="20"/>
          <w:lang w:eastAsia="hu-HU"/>
        </w:rPr>
      </w:pPr>
      <w:r>
        <w:rPr>
          <w:rFonts w:ascii="Courier New" w:hAnsi="Courier New" w:cs="Courier New"/>
          <w:color w:val="000000"/>
          <w:sz w:val="20"/>
          <w:szCs w:val="20"/>
          <w:lang w:eastAsia="hu-HU"/>
        </w:rPr>
        <w:tab/>
      </w:r>
      <w:proofErr w:type="spellStart"/>
      <w:proofErr w:type="gramStart"/>
      <w:r>
        <w:rPr>
          <w:rFonts w:ascii="Courier New" w:hAnsi="Courier New" w:cs="Courier New"/>
          <w:b/>
          <w:bCs/>
          <w:color w:val="001AAB"/>
          <w:sz w:val="20"/>
          <w:szCs w:val="20"/>
          <w:lang w:eastAsia="hu-HU"/>
        </w:rPr>
        <w:t>Sensor</w:t>
      </w:r>
      <w:r>
        <w:rPr>
          <w:rFonts w:ascii="Courier New" w:hAnsi="Courier New" w:cs="Courier New"/>
          <w:color w:val="000000"/>
          <w:sz w:val="20"/>
          <w:szCs w:val="20"/>
          <w:lang w:eastAsia="hu-HU"/>
        </w:rPr>
        <w:t>.</w:t>
      </w:r>
      <w:r>
        <w:rPr>
          <w:rFonts w:ascii="Courier New" w:hAnsi="Courier New" w:cs="Courier New"/>
          <w:b/>
          <w:bCs/>
          <w:color w:val="001AAB"/>
          <w:sz w:val="20"/>
          <w:szCs w:val="20"/>
          <w:lang w:eastAsia="hu-HU"/>
        </w:rPr>
        <w:t>id</w:t>
      </w:r>
      <w:proofErr w:type="spellEnd"/>
      <w:r>
        <w:rPr>
          <w:rFonts w:ascii="Courier New" w:hAnsi="Courier New" w:cs="Courier New"/>
          <w:color w:val="000000"/>
          <w:sz w:val="20"/>
          <w:szCs w:val="20"/>
          <w:lang w:eastAsia="hu-HU"/>
        </w:rPr>
        <w:t>(</w:t>
      </w:r>
      <w:proofErr w:type="gramEnd"/>
      <w:r>
        <w:rPr>
          <w:rFonts w:ascii="Courier New" w:hAnsi="Courier New" w:cs="Courier New"/>
          <w:color w:val="000000"/>
          <w:sz w:val="20"/>
          <w:szCs w:val="20"/>
          <w:lang w:eastAsia="hu-HU"/>
        </w:rPr>
        <w:t>S, SID);</w:t>
      </w:r>
    </w:p>
    <w:p w:rsidR="00B250EE" w:rsidRDefault="00B250EE" w:rsidP="00B250EE">
      <w:pPr>
        <w:pStyle w:val="Kd"/>
        <w:ind w:left="1440"/>
        <w:rPr>
          <w:color w:val="000000"/>
          <w:lang w:eastAsia="hu-HU"/>
        </w:rPr>
      </w:pPr>
      <w:r>
        <w:rPr>
          <w:rFonts w:ascii="Courier New" w:hAnsi="Courier New" w:cs="Courier New"/>
          <w:color w:val="000000"/>
          <w:szCs w:val="20"/>
          <w:lang w:eastAsia="hu-HU"/>
        </w:rPr>
        <w:t>}</w:t>
      </w:r>
    </w:p>
    <w:p w:rsidR="0055759F" w:rsidRDefault="00920FAB" w:rsidP="000B7DA3">
      <w:r w:rsidRPr="00920FAB">
        <w:t xml:space="preserve">A SIZE </w:t>
      </w:r>
      <w:r>
        <w:t>paramé</w:t>
      </w:r>
      <w:r w:rsidRPr="00920FAB">
        <w:t xml:space="preserve">ter 50,100,200 és </w:t>
      </w:r>
      <w:r>
        <w:t>500as értékek mellett vizsgáltam meg.</w:t>
      </w:r>
      <w:r w:rsidR="00CE0F36">
        <w:t xml:space="preserve"> A hozzájuk tartozó modellméret</w:t>
      </w:r>
      <w:r w:rsidR="00BB0C5A">
        <w:t>et</w:t>
      </w:r>
      <w:r w:rsidR="00CE0F36">
        <w:t xml:space="preserve"> a </w:t>
      </w:r>
      <w:r w:rsidR="00CE0F36">
        <w:fldChar w:fldCharType="begin"/>
      </w:r>
      <w:r w:rsidR="00CE0F36">
        <w:instrText xml:space="preserve"> REF _Ref420170456 \h </w:instrText>
      </w:r>
      <w:r w:rsidR="00CE0F36">
        <w:fldChar w:fldCharType="separate"/>
      </w:r>
      <w:r w:rsidR="0064586F">
        <w:rPr>
          <w:noProof/>
          <w:color w:val="000000"/>
          <w:lang w:eastAsia="hu-HU"/>
        </w:rPr>
        <w:t>17</w:t>
      </w:r>
      <w:r w:rsidR="0064586F">
        <w:t>. ábra</w:t>
      </w:r>
      <w:r w:rsidR="00CE0F36">
        <w:fldChar w:fldCharType="end"/>
      </w:r>
      <w:r w:rsidR="00CE0F36">
        <w:t xml:space="preserve"> mutatja.</w:t>
      </w:r>
      <w:r w:rsidR="00CB6062">
        <w:t xml:space="preserve"> Kisebb értékek esetén a Java rendszer</w:t>
      </w:r>
      <w:r w:rsidR="006A4F5F">
        <w:t xml:space="preserve"> nem determinisztikus szemétgyűjtője</w:t>
      </w:r>
      <w:r w:rsidR="00CB6062">
        <w:t xml:space="preserve"> adta mérési hibák miatt értelmetlen lett volna a mérés, nagyobb modellek használata esetén pedig már kevés volt a memóriám.</w:t>
      </w:r>
      <w:r w:rsidR="00B250EE">
        <w:t xml:space="preserve"> A zárakat paraméter lekötés nélkül használtam fel, így a </w:t>
      </w:r>
      <w:proofErr w:type="spellStart"/>
      <w:r w:rsidR="00B250EE">
        <w:t>route</w:t>
      </w:r>
      <w:proofErr w:type="spellEnd"/>
      <w:r w:rsidR="00B250EE">
        <w:t xml:space="preserve"> nevű minta viszonylag kicsi, pár </w:t>
      </w:r>
      <w:r w:rsidR="00946C68">
        <w:t>ezres</w:t>
      </w:r>
      <w:r w:rsidR="00B250EE">
        <w:t xml:space="preserve"> számú eredményhalmazzal dolgozott, míg a </w:t>
      </w:r>
      <w:proofErr w:type="spellStart"/>
      <w:r w:rsidR="00B250EE">
        <w:t>sensor</w:t>
      </w:r>
      <w:proofErr w:type="spellEnd"/>
      <w:r w:rsidR="00B250EE">
        <w:t xml:space="preserve"> </w:t>
      </w:r>
      <w:proofErr w:type="spellStart"/>
      <w:r w:rsidR="00B250EE">
        <w:t>pattern</w:t>
      </w:r>
      <w:proofErr w:type="spellEnd"/>
      <w:r w:rsidR="00B250EE">
        <w:t xml:space="preserve"> az előző halmaz </w:t>
      </w:r>
      <w:r w:rsidR="00E57B36">
        <w:t>kb. negyvenszeres számosságával volt, így már a legkisebb vizsgált esetben is 44 ezer volt az eredményeinek a száma.</w:t>
      </w:r>
      <w:r w:rsidR="00B250EE">
        <w:t xml:space="preserve">  </w:t>
      </w:r>
      <w:r>
        <w:t>A mérései</w:t>
      </w:r>
      <w:r w:rsidR="000D67A7">
        <w:t xml:space="preserve">m során </w:t>
      </w:r>
      <w:r>
        <w:t xml:space="preserve">a modul használatához szükséges memóriát, a zárak aktiváláshoz szükséges időt és </w:t>
      </w:r>
      <w:r w:rsidR="000D67A7">
        <w:t>zárak használata közbeni törlés műveletet figyeltem meg.</w:t>
      </w:r>
    </w:p>
    <w:p w:rsidR="00920FAB" w:rsidRDefault="00920FAB" w:rsidP="000B7DA3">
      <w:r>
        <w:t>A méréseimet a következő környezetben végeztem:</w:t>
      </w:r>
    </w:p>
    <w:p w:rsidR="00920FAB" w:rsidRDefault="00920FAB" w:rsidP="000B7DA3">
      <w:pPr>
        <w:pStyle w:val="Listaszerbekezds"/>
        <w:numPr>
          <w:ilvl w:val="0"/>
          <w:numId w:val="35"/>
        </w:numPr>
      </w:pPr>
      <w:r>
        <w:t xml:space="preserve">CPU: </w:t>
      </w:r>
      <w:r w:rsidRPr="00920FAB">
        <w:t>i5-3210M</w:t>
      </w:r>
      <w:r>
        <w:t xml:space="preserve"> – 2 mag, 4 szál, 2.5GHz</w:t>
      </w:r>
    </w:p>
    <w:p w:rsidR="00920FAB" w:rsidRDefault="00920FAB" w:rsidP="000B7DA3">
      <w:pPr>
        <w:pStyle w:val="Listaszerbekezds"/>
        <w:numPr>
          <w:ilvl w:val="0"/>
          <w:numId w:val="35"/>
        </w:numPr>
      </w:pPr>
      <w:r>
        <w:t>RAM: 8GB</w:t>
      </w:r>
      <w:r w:rsidR="00E5163F">
        <w:t xml:space="preserve"> DDR3</w:t>
      </w:r>
    </w:p>
    <w:p w:rsidR="00920FAB" w:rsidRDefault="00920FAB" w:rsidP="000B7DA3">
      <w:pPr>
        <w:pStyle w:val="Listaszerbekezds"/>
        <w:numPr>
          <w:ilvl w:val="0"/>
          <w:numId w:val="35"/>
        </w:numPr>
      </w:pPr>
      <w:r>
        <w:t xml:space="preserve">Háttértár: Samsung 840 </w:t>
      </w:r>
      <w:proofErr w:type="spellStart"/>
      <w:r>
        <w:t>Evo</w:t>
      </w:r>
      <w:proofErr w:type="spellEnd"/>
      <w:r>
        <w:t xml:space="preserve"> 250GB </w:t>
      </w:r>
    </w:p>
    <w:p w:rsidR="00920FAB" w:rsidRDefault="000B7DA3" w:rsidP="000B7DA3">
      <w:pPr>
        <w:pStyle w:val="Listaszerbekezds"/>
        <w:numPr>
          <w:ilvl w:val="0"/>
          <w:numId w:val="35"/>
        </w:numPr>
      </w:pPr>
      <w:r>
        <w:t>Operációs rendszer: Windows 8.1 Pro 64bit</w:t>
      </w:r>
    </w:p>
    <w:p w:rsidR="000D67A7" w:rsidRDefault="000B7DA3" w:rsidP="000D67A7">
      <w:pPr>
        <w:pStyle w:val="Listaszerbekezds"/>
        <w:numPr>
          <w:ilvl w:val="0"/>
          <w:numId w:val="35"/>
        </w:numPr>
      </w:pPr>
      <w:proofErr w:type="spellStart"/>
      <w:r>
        <w:t>Runtime</w:t>
      </w:r>
      <w:proofErr w:type="spellEnd"/>
      <w:r>
        <w:t xml:space="preserve"> Eclipse paraméterei: </w:t>
      </w:r>
      <w:r w:rsidR="000D67A7" w:rsidRPr="000D67A7">
        <w:t>-Xms40m -Xmx6144m</w:t>
      </w:r>
    </w:p>
    <w:p w:rsidR="000D67A7" w:rsidRDefault="000D67A7" w:rsidP="000D67A7">
      <w:r>
        <w:t>Az Eclipse paramétereinél az –</w:t>
      </w:r>
      <w:proofErr w:type="spellStart"/>
      <w:r>
        <w:t>Xms</w:t>
      </w:r>
      <w:proofErr w:type="spellEnd"/>
      <w:r>
        <w:t xml:space="preserve"> kapcsoló a rendszer kezdetleges memória lefoglalást, az</w:t>
      </w:r>
      <w:r w:rsidR="001E7CF7">
        <w:t xml:space="preserve"> </w:t>
      </w:r>
      <w:r>
        <w:t>–</w:t>
      </w:r>
      <w:proofErr w:type="spellStart"/>
      <w:r>
        <w:t>Xmx</w:t>
      </w:r>
      <w:proofErr w:type="spellEnd"/>
      <w:r>
        <w:t xml:space="preserve"> pedig a lehetséges maximális memóriát jelenti. </w:t>
      </w:r>
      <w:r w:rsidR="001E7CF7">
        <w:t xml:space="preserve">Mivel a rendszer </w:t>
      </w:r>
      <w:r w:rsidR="001E7CF7">
        <w:lastRenderedPageBreak/>
        <w:t xml:space="preserve">alapértelmezésként 40MB és 512MB értékeket használ, ez nagyban korlátozta volna az alkalmazás teljesítményét, így a konfigurációm által biztosított maximumot állítottam be. </w:t>
      </w:r>
    </w:p>
    <w:p w:rsidR="00CB6062" w:rsidRDefault="00CB6062" w:rsidP="0074250C">
      <w:pPr>
        <w:pStyle w:val="Cmsor2"/>
      </w:pPr>
      <w:bookmarkStart w:id="61" w:name="_Toc420251782"/>
      <w:r>
        <w:t>Memória igény</w:t>
      </w:r>
      <w:bookmarkEnd w:id="61"/>
    </w:p>
    <w:p w:rsidR="0074250C" w:rsidRDefault="002F6F05" w:rsidP="002F6F05">
      <w:r>
        <w:rPr>
          <w:noProof/>
          <w:lang w:eastAsia="hu-HU"/>
        </w:rPr>
        <w:drawing>
          <wp:anchor distT="0" distB="0" distL="114300" distR="114300" simplePos="0" relativeHeight="251681792" behindDoc="0" locked="0" layoutInCell="1" allowOverlap="1" wp14:anchorId="2AC901F8" wp14:editId="7C5D529E">
            <wp:simplePos x="0" y="0"/>
            <wp:positionH relativeFrom="column">
              <wp:posOffset>237363</wp:posOffset>
            </wp:positionH>
            <wp:positionV relativeFrom="paragraph">
              <wp:posOffset>2187270</wp:posOffset>
            </wp:positionV>
            <wp:extent cx="4933950" cy="3586163"/>
            <wp:effectExtent l="0" t="0" r="0" b="14605"/>
            <wp:wrapTopAndBottom/>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BB0C5A">
        <w:t>E mérés során azt vizsgáltam</w:t>
      </w:r>
      <w:r w:rsidR="006A4F5F">
        <w:t xml:space="preserve"> meg</w:t>
      </w:r>
      <w:r w:rsidR="00BB0C5A">
        <w:t>,</w:t>
      </w:r>
      <w:r w:rsidR="006A4F5F">
        <w:t xml:space="preserve"> hogy az Eclipse mennyi memó</w:t>
      </w:r>
      <w:r w:rsidR="005567C0">
        <w:t>riát foglal le magának, ha</w:t>
      </w:r>
      <w:r w:rsidR="00BB0C5A">
        <w:t xml:space="preserve"> a modelleket az EMF alapértelmezett</w:t>
      </w:r>
      <w:r w:rsidR="005567C0">
        <w:t xml:space="preserve"> szerkesztőjével </w:t>
      </w:r>
      <w:r w:rsidR="00133755">
        <w:t>nyitom</w:t>
      </w:r>
      <w:r w:rsidR="005567C0">
        <w:t xml:space="preserve"> meg, majd a zárak elhelyezése utáni állapotot is megvizsgáltam. </w:t>
      </w:r>
      <w:r w:rsidR="00F44E6B">
        <w:t>Az előbb bemutatott zárak közül mindkettőt aktiváltam, a</w:t>
      </w:r>
      <w:r w:rsidR="00B250EE">
        <w:t xml:space="preserve"> méréseket minden </w:t>
      </w:r>
      <w:r w:rsidR="00133755">
        <w:t xml:space="preserve">egyes modell esetén egy újonnan megnyitott </w:t>
      </w:r>
      <w:proofErr w:type="spellStart"/>
      <w:r w:rsidR="00133755">
        <w:t>Eclipse</w:t>
      </w:r>
      <w:r w:rsidR="00946C68">
        <w:t>-</w:t>
      </w:r>
      <w:r w:rsidR="00133755">
        <w:t>ben</w:t>
      </w:r>
      <w:proofErr w:type="spellEnd"/>
      <w:r w:rsidR="00133755">
        <w:t xml:space="preserve"> vizsgáltam meg. Az eredmények mindig a folyamat végeztével beálló értékeket jelentik. A modellek mellett más nem volt megnyitva, más munkafolyamat nem történt. Az üres, szerkesztői nézetet nem tartalmazó Eclipse kb</w:t>
      </w:r>
      <w:r w:rsidR="001D25AE">
        <w:t>.</w:t>
      </w:r>
      <w:r w:rsidR="00133755">
        <w:t xml:space="preserve"> 295MB memóriát igényelt, </w:t>
      </w:r>
      <w:r w:rsidR="001D25AE">
        <w:t>mindig ebben az üres nézetben történt az egyetlen aktuális modell megnyitása.</w:t>
      </w:r>
    </w:p>
    <w:bookmarkStart w:id="62" w:name="_Ref420170522"/>
    <w:p w:rsidR="001D25AE" w:rsidRDefault="00A14104" w:rsidP="00511077">
      <w:pPr>
        <w:pStyle w:val="Kpalrs"/>
      </w:pPr>
      <w:r>
        <w:fldChar w:fldCharType="begin"/>
      </w:r>
      <w:r>
        <w:instrText xml:space="preserve"> SEQ ábra \* ARABIC </w:instrText>
      </w:r>
      <w:r>
        <w:fldChar w:fldCharType="separate"/>
      </w:r>
      <w:r w:rsidR="0064586F">
        <w:rPr>
          <w:noProof/>
        </w:rPr>
        <w:t>18</w:t>
      </w:r>
      <w:r>
        <w:rPr>
          <w:noProof/>
        </w:rPr>
        <w:fldChar w:fldCharType="end"/>
      </w:r>
      <w:r w:rsidR="0074250C">
        <w:t>. ábra</w:t>
      </w:r>
      <w:bookmarkEnd w:id="62"/>
      <w:r w:rsidR="0074250C">
        <w:t xml:space="preserve"> Memória használat a tesztelt modellek esetén</w:t>
      </w:r>
    </w:p>
    <w:p w:rsidR="00F44E6B" w:rsidRDefault="00132764" w:rsidP="000D67A7">
      <w:r>
        <w:t xml:space="preserve">A </w:t>
      </w:r>
      <w:r>
        <w:fldChar w:fldCharType="begin"/>
      </w:r>
      <w:r>
        <w:instrText xml:space="preserve"> REF _Ref420170522 \h </w:instrText>
      </w:r>
      <w:r>
        <w:fldChar w:fldCharType="separate"/>
      </w:r>
      <w:r w:rsidR="0064586F">
        <w:rPr>
          <w:noProof/>
        </w:rPr>
        <w:t>18</w:t>
      </w:r>
      <w:r w:rsidR="0064586F">
        <w:t>. ábra</w:t>
      </w:r>
      <w:r>
        <w:fldChar w:fldCharType="end"/>
      </w:r>
      <w:r w:rsidR="00F44E6B">
        <w:t xml:space="preserve"> alapján azt láthatjuk a szerkesztő és a zárolt modell memória igénye a modell nagyságával </w:t>
      </w:r>
      <w:r w:rsidR="00C01171">
        <w:t>exponenciálisan nő.</w:t>
      </w:r>
      <w:r w:rsidR="00F44E6B">
        <w:t xml:space="preserve"> A mérést elvégeztem több esetben is zárak alkalmazása nélkül, pusztán csak az </w:t>
      </w:r>
      <w:proofErr w:type="spellStart"/>
      <w:r w:rsidR="00F44E6B">
        <w:t>IncQuery</w:t>
      </w:r>
      <w:proofErr w:type="spellEnd"/>
      <w:r w:rsidR="00F44E6B">
        <w:t xml:space="preserve"> minta illeszkedésre</w:t>
      </w:r>
      <w:r w:rsidR="001E6434">
        <w:t xml:space="preserve">, ekkor nem történt lényegi változás az eredmények terén. Az 500as modell esetében bár még a zárak elhelyezése sikeres volt, ezek után azonban a rendszer már nem volt működőképes, nem reagált semmire, így </w:t>
      </w:r>
      <w:r w:rsidR="00C01171">
        <w:t xml:space="preserve">a </w:t>
      </w:r>
      <w:r w:rsidR="001E6434">
        <w:t>mérés tovább</w:t>
      </w:r>
      <w:r w:rsidR="00946C68">
        <w:t>i</w:t>
      </w:r>
      <w:r w:rsidR="001E6434">
        <w:t xml:space="preserve"> részéből ezt a modellt már kihagyom.</w:t>
      </w:r>
    </w:p>
    <w:p w:rsidR="00B6036C" w:rsidRDefault="00B6036C" w:rsidP="0074250C">
      <w:pPr>
        <w:pStyle w:val="Cmsor2"/>
      </w:pPr>
      <w:bookmarkStart w:id="63" w:name="_Toc420251783"/>
      <w:r>
        <w:lastRenderedPageBreak/>
        <w:t>Zárak aktiválásához szükséges idő</w:t>
      </w:r>
      <w:bookmarkEnd w:id="63"/>
    </w:p>
    <w:p w:rsidR="0074250C" w:rsidRDefault="002F6F05" w:rsidP="002F6F05">
      <w:pPr>
        <w:ind w:firstLine="0"/>
      </w:pPr>
      <w:r>
        <w:rPr>
          <w:noProof/>
          <w:lang w:eastAsia="hu-HU"/>
        </w:rPr>
        <w:drawing>
          <wp:anchor distT="0" distB="0" distL="114300" distR="114300" simplePos="0" relativeHeight="251682816" behindDoc="0" locked="0" layoutInCell="1" allowOverlap="1" wp14:anchorId="23377B33" wp14:editId="227E1A7D">
            <wp:simplePos x="0" y="0"/>
            <wp:positionH relativeFrom="column">
              <wp:posOffset>356591</wp:posOffset>
            </wp:positionH>
            <wp:positionV relativeFrom="paragraph">
              <wp:posOffset>2442210</wp:posOffset>
            </wp:positionV>
            <wp:extent cx="4572000" cy="2743200"/>
            <wp:effectExtent l="0" t="0" r="0" b="0"/>
            <wp:wrapTopAndBottom/>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036C">
        <w:t>A köve</w:t>
      </w:r>
      <w:r w:rsidR="00946C68">
        <w:t>tkező mérésemben azt vizsgáltam</w:t>
      </w:r>
      <w:r w:rsidR="00B6036C">
        <w:t xml:space="preserve"> meg</w:t>
      </w:r>
      <w:r w:rsidR="00946C68">
        <w:t>,</w:t>
      </w:r>
      <w:r w:rsidR="00B6036C">
        <w:t xml:space="preserve"> hogy a különböző méretű modelleken a zárak elhelyezése mennyi időt vesz igénybe. Ezt a végrehajtási séma aktiválása, a</w:t>
      </w:r>
      <w:r w:rsidR="00B6036C" w:rsidRPr="00B6036C">
        <w:t xml:space="preserve"> </w:t>
      </w:r>
      <w:proofErr w:type="spellStart"/>
      <w:r w:rsidR="00B6036C" w:rsidRPr="00B6036C">
        <w:t>startUnscheduledExecution</w:t>
      </w:r>
      <w:proofErr w:type="spellEnd"/>
      <w:r w:rsidR="00B6036C">
        <w:t xml:space="preserve"> függvény meghívása előtti és utáni rendszeridőpontok differenciája alapján mértem. Ez azért megfelelő pont a mérésre, mert a függvény meghívására az összes</w:t>
      </w:r>
      <w:r w:rsidR="00C70590">
        <w:t>,</w:t>
      </w:r>
      <w:r w:rsidR="00B6036C">
        <w:t xml:space="preserve"> mintára illeszkedő objektum regisztrációra ker</w:t>
      </w:r>
      <w:r w:rsidR="00946C68">
        <w:t xml:space="preserve">ül, és a neki megfelelő </w:t>
      </w:r>
      <w:proofErr w:type="spellStart"/>
      <w:r w:rsidR="00946C68">
        <w:t>appear</w:t>
      </w:r>
      <w:proofErr w:type="spellEnd"/>
      <w:r w:rsidR="00946C68">
        <w:t xml:space="preserve"> </w:t>
      </w:r>
      <w:proofErr w:type="spellStart"/>
      <w:r w:rsidR="00946C68">
        <w:t>j</w:t>
      </w:r>
      <w:r w:rsidR="00B6036C">
        <w:t>ob</w:t>
      </w:r>
      <w:proofErr w:type="spellEnd"/>
      <w:r w:rsidR="00B6036C">
        <w:t xml:space="preserve"> meghívódik. </w:t>
      </w:r>
      <w:r w:rsidR="00DD5AC9">
        <w:t xml:space="preserve">Külön teszteltem azt az esetet, amikor csak a </w:t>
      </w:r>
      <w:proofErr w:type="spellStart"/>
      <w:r w:rsidR="00DD5AC9">
        <w:t>route</w:t>
      </w:r>
      <w:proofErr w:type="spellEnd"/>
      <w:r w:rsidR="000D4674">
        <w:t>,</w:t>
      </w:r>
      <w:r w:rsidR="00DD5AC9">
        <w:t xml:space="preserve"> </w:t>
      </w:r>
      <w:r w:rsidR="000D4674">
        <w:t>és</w:t>
      </w:r>
      <w:r w:rsidR="00DD5AC9">
        <w:t xml:space="preserve"> amikor a </w:t>
      </w:r>
      <w:proofErr w:type="spellStart"/>
      <w:r w:rsidR="00DD5AC9">
        <w:t>route</w:t>
      </w:r>
      <w:proofErr w:type="spellEnd"/>
      <w:r w:rsidR="00DD5AC9">
        <w:t xml:space="preserve"> és </w:t>
      </w:r>
      <w:proofErr w:type="spellStart"/>
      <w:r w:rsidR="00DD5AC9">
        <w:t>sen</w:t>
      </w:r>
      <w:r w:rsidR="00D2616A">
        <w:t>sor</w:t>
      </w:r>
      <w:proofErr w:type="spellEnd"/>
      <w:r w:rsidR="00D2616A">
        <w:t xml:space="preserve"> zárak együtt aktiválódtak</w:t>
      </w:r>
      <w:r w:rsidR="00DD5AC9">
        <w:t>.</w:t>
      </w:r>
      <w:r w:rsidR="000D4674">
        <w:t xml:space="preserve"> Így lehetőségem van megfigyelni </w:t>
      </w:r>
      <w:r w:rsidR="006B4DDB">
        <w:t>hogyan,</w:t>
      </w:r>
      <w:r w:rsidR="000D4674">
        <w:t xml:space="preserve"> alakulnak az eredmények egy kis és egy nagy minta illeszkedés</w:t>
      </w:r>
      <w:r w:rsidR="00D2616A">
        <w:t>i</w:t>
      </w:r>
      <w:r w:rsidR="000D4674">
        <w:t xml:space="preserve"> eredményhalmaz esetén.</w:t>
      </w:r>
      <w:r w:rsidR="00D2435F">
        <w:t xml:space="preserve"> A mért eredményt a</w:t>
      </w:r>
      <w:r w:rsidR="00FE5204">
        <w:t>z</w:t>
      </w:r>
      <w:r w:rsidR="00D2435F">
        <w:t xml:space="preserve"> </w:t>
      </w:r>
      <w:r w:rsidR="00D2435F">
        <w:fldChar w:fldCharType="begin"/>
      </w:r>
      <w:r w:rsidR="00D2435F">
        <w:instrText xml:space="preserve"> REF _Ref420170652 \p \h </w:instrText>
      </w:r>
      <w:r w:rsidR="00D2435F">
        <w:fldChar w:fldCharType="separate"/>
      </w:r>
      <w:r w:rsidR="0064586F">
        <w:t>alább</w:t>
      </w:r>
      <w:r w:rsidR="00D2435F">
        <w:fldChar w:fldCharType="end"/>
      </w:r>
      <w:r w:rsidR="00D2435F">
        <w:t xml:space="preserve"> ábra mutatja:</w:t>
      </w:r>
    </w:p>
    <w:bookmarkStart w:id="64" w:name="_Ref420170652"/>
    <w:p w:rsidR="000D4674" w:rsidRDefault="00A14104" w:rsidP="00511077">
      <w:pPr>
        <w:pStyle w:val="Kpalrs"/>
      </w:pPr>
      <w:r>
        <w:fldChar w:fldCharType="begin"/>
      </w:r>
      <w:r>
        <w:instrText xml:space="preserve"> SEQ ábra \* ARABIC </w:instrText>
      </w:r>
      <w:r>
        <w:fldChar w:fldCharType="separate"/>
      </w:r>
      <w:r w:rsidR="0064586F">
        <w:rPr>
          <w:noProof/>
        </w:rPr>
        <w:t>19</w:t>
      </w:r>
      <w:r>
        <w:rPr>
          <w:noProof/>
        </w:rPr>
        <w:fldChar w:fldCharType="end"/>
      </w:r>
      <w:r w:rsidR="0074250C">
        <w:t>. ábra Zárak elhelyezésének ideje</w:t>
      </w:r>
      <w:bookmarkEnd w:id="64"/>
    </w:p>
    <w:p w:rsidR="0074250C" w:rsidRDefault="00BE694D" w:rsidP="0074250C">
      <w:pPr>
        <w:keepNext/>
        <w:ind w:firstLine="0"/>
      </w:pPr>
      <w:r>
        <w:rPr>
          <w:noProof/>
          <w:lang w:eastAsia="hu-HU"/>
        </w:rPr>
        <w:lastRenderedPageBreak/>
        <w:drawing>
          <wp:anchor distT="0" distB="0" distL="114300" distR="114300" simplePos="0" relativeHeight="251683840" behindDoc="0" locked="0" layoutInCell="1" allowOverlap="1" wp14:anchorId="5ACAE169" wp14:editId="3436553C">
            <wp:simplePos x="0" y="0"/>
            <wp:positionH relativeFrom="column">
              <wp:posOffset>407111</wp:posOffset>
            </wp:positionH>
            <wp:positionV relativeFrom="paragraph">
              <wp:posOffset>0</wp:posOffset>
            </wp:positionV>
            <wp:extent cx="4572000" cy="2743200"/>
            <wp:effectExtent l="0" t="0" r="0" b="0"/>
            <wp:wrapTopAndBottom/>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bookmarkStart w:id="65" w:name="_Ref420170585"/>
    <w:p w:rsidR="00D2616A" w:rsidRDefault="00A14104" w:rsidP="00511077">
      <w:pPr>
        <w:pStyle w:val="Kpalrs"/>
      </w:pPr>
      <w:r>
        <w:fldChar w:fldCharType="begin"/>
      </w:r>
      <w:r>
        <w:instrText xml:space="preserve"> SEQ ábra \* ARABIC </w:instrText>
      </w:r>
      <w:r>
        <w:fldChar w:fldCharType="separate"/>
      </w:r>
      <w:r w:rsidR="0064586F">
        <w:rPr>
          <w:noProof/>
        </w:rPr>
        <w:t>20</w:t>
      </w:r>
      <w:r>
        <w:rPr>
          <w:noProof/>
        </w:rPr>
        <w:fldChar w:fldCharType="end"/>
      </w:r>
      <w:r w:rsidR="0074250C">
        <w:t>. ábra</w:t>
      </w:r>
      <w:bookmarkEnd w:id="65"/>
      <w:r w:rsidR="0074250C">
        <w:t xml:space="preserve"> Illeszkedések száma</w:t>
      </w:r>
    </w:p>
    <w:p w:rsidR="000D4674" w:rsidRDefault="00D2616A" w:rsidP="00B6036C">
      <w:pPr>
        <w:ind w:firstLine="0"/>
      </w:pPr>
      <w:r>
        <w:t>Figyelembe véve, hogy a generált modell lényegében lineáris</w:t>
      </w:r>
      <w:r w:rsidR="00D2435F">
        <w:t xml:space="preserve"> (</w:t>
      </w:r>
      <w:r w:rsidR="00D2435F">
        <w:fldChar w:fldCharType="begin"/>
      </w:r>
      <w:r w:rsidR="00D2435F">
        <w:instrText xml:space="preserve"> REF _Ref420170585 \h </w:instrText>
      </w:r>
      <w:r w:rsidR="00D2435F">
        <w:fldChar w:fldCharType="separate"/>
      </w:r>
      <w:r w:rsidR="0064586F">
        <w:rPr>
          <w:noProof/>
        </w:rPr>
        <w:t>20</w:t>
      </w:r>
      <w:r w:rsidR="0064586F">
        <w:t>. ábra</w:t>
      </w:r>
      <w:r w:rsidR="00D2435F">
        <w:fldChar w:fldCharType="end"/>
      </w:r>
      <w:r w:rsidR="00D2435F">
        <w:t>)</w:t>
      </w:r>
      <w:r>
        <w:t>, tehát nagyobb számú út esetén a modell többi része is ezzel párhuzamosan nő.  Így kijelenthető hogy a kezdeti zár lerakási idő</w:t>
      </w:r>
      <w:r w:rsidR="00287740">
        <w:t xml:space="preserve"> nem a modell őszméretétől</w:t>
      </w:r>
      <w:r>
        <w:t xml:space="preserve">, ha nem a modellben található illeszkedések számától függ. </w:t>
      </w:r>
      <w:r w:rsidR="00BE694D">
        <w:t>Akár csak a memória használata esetén, itt is exponenciális növekedést figyelhetünk meg, az illeszkedő objektumok száma exponenciálisan növeli a zárak lehelyezései idejét.</w:t>
      </w:r>
      <w:r w:rsidR="00876FE7">
        <w:t xml:space="preserve"> Arra hogy nem a modellméret, ha nem csak az illeszkedő objektumok száma okozza ezt, arra az </w:t>
      </w:r>
      <w:r w:rsidR="00946C68">
        <w:t xml:space="preserve">a </w:t>
      </w:r>
      <w:r w:rsidR="00876FE7">
        <w:t xml:space="preserve">magyarázat, hogy az </w:t>
      </w:r>
      <w:proofErr w:type="spellStart"/>
      <w:r w:rsidR="00876FE7">
        <w:t>IncQuery</w:t>
      </w:r>
      <w:proofErr w:type="spellEnd"/>
      <w:r w:rsidR="00876FE7">
        <w:t xml:space="preserve"> már a memóriában lévő modellen dolgozik, ezen megvizsgálni egy illeszkedést szinte jelentéktelen költségű, azonban ha illeszkedést talált a rendszert </w:t>
      </w:r>
      <w:r w:rsidR="002569B5">
        <w:t xml:space="preserve">azt nyílván kell tartania már, ami mint </w:t>
      </w:r>
      <w:r w:rsidR="000D2833">
        <w:t>látszik,</w:t>
      </w:r>
      <w:r w:rsidR="002569B5">
        <w:t xml:space="preserve"> nagy költséggel jár. </w:t>
      </w:r>
    </w:p>
    <w:p w:rsidR="00D462B4" w:rsidRDefault="00D462B4" w:rsidP="0074250C">
      <w:pPr>
        <w:pStyle w:val="Cmsor2"/>
      </w:pPr>
      <w:r>
        <w:tab/>
      </w:r>
      <w:bookmarkStart w:id="66" w:name="_Toc420251784"/>
      <w:r>
        <w:t>Művelet végrehajtása zárolt modellen</w:t>
      </w:r>
      <w:bookmarkEnd w:id="66"/>
    </w:p>
    <w:p w:rsidR="00D462B4" w:rsidRDefault="00D462B4" w:rsidP="00B6036C">
      <w:pPr>
        <w:ind w:firstLine="0"/>
      </w:pPr>
      <w:r>
        <w:t>Kérdés volt még</w:t>
      </w:r>
      <w:r w:rsidR="0030600A">
        <w:t>,</w:t>
      </w:r>
      <w:r>
        <w:t xml:space="preserve"> hogy már zárolt modell esetén egy zárat sértő művelet feloldása mennyi időt vesz igénybe. Ennek a mérésére az EMF </w:t>
      </w:r>
      <w:proofErr w:type="spellStart"/>
      <w:r>
        <w:t>Notification</w:t>
      </w:r>
      <w:proofErr w:type="spellEnd"/>
      <w:r>
        <w:t xml:space="preserve"> szolgáltatását használtam fel. Ez az eszköz még az </w:t>
      </w:r>
      <w:proofErr w:type="spellStart"/>
      <w:r>
        <w:t>IncQuery</w:t>
      </w:r>
      <w:proofErr w:type="spellEnd"/>
      <w:r>
        <w:t xml:space="preserve"> előtt képes jelezni egy modell változását, így lényegében az itt jelzett vál</w:t>
      </w:r>
      <w:r w:rsidR="00B525C8">
        <w:t>tozást tekinthetjük a művelet kezdetének</w:t>
      </w:r>
      <w:r>
        <w:t xml:space="preserve">. A művelet végét az utasítás </w:t>
      </w:r>
      <w:proofErr w:type="spellStart"/>
      <w:r>
        <w:t>stackre</w:t>
      </w:r>
      <w:proofErr w:type="spellEnd"/>
      <w:r>
        <w:t xml:space="preserve"> való eljutásig mértem. </w:t>
      </w:r>
    </w:p>
    <w:p w:rsidR="0074250C" w:rsidRDefault="00B525C8" w:rsidP="00285610">
      <w:pPr>
        <w:keepNext/>
        <w:ind w:firstLine="0"/>
        <w:jc w:val="center"/>
      </w:pPr>
      <w:r>
        <w:rPr>
          <w:noProof/>
          <w:lang w:eastAsia="hu-HU"/>
        </w:rPr>
        <w:lastRenderedPageBreak/>
        <w:drawing>
          <wp:inline distT="0" distB="0" distL="0" distR="0" wp14:anchorId="23709B57" wp14:editId="32042974">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bookmarkStart w:id="67" w:name="_Ref420170745"/>
    <w:bookmarkStart w:id="68" w:name="_Ref420170721"/>
    <w:p w:rsidR="00B525C8" w:rsidRDefault="00A14104" w:rsidP="00511077">
      <w:pPr>
        <w:pStyle w:val="Kpalrs"/>
      </w:pPr>
      <w:r>
        <w:fldChar w:fldCharType="begin"/>
      </w:r>
      <w:r>
        <w:instrText xml:space="preserve"> SEQ ábra \* ARABIC </w:instrText>
      </w:r>
      <w:r>
        <w:fldChar w:fldCharType="separate"/>
      </w:r>
      <w:r w:rsidR="0064586F">
        <w:rPr>
          <w:noProof/>
        </w:rPr>
        <w:t>21</w:t>
      </w:r>
      <w:r>
        <w:rPr>
          <w:noProof/>
        </w:rPr>
        <w:fldChar w:fldCharType="end"/>
      </w:r>
      <w:r w:rsidR="0074250C">
        <w:t>. ábra</w:t>
      </w:r>
      <w:bookmarkEnd w:id="67"/>
      <w:r w:rsidR="0074250C">
        <w:t xml:space="preserve"> Végrehajtási idő egy törlési művelet esetén</w:t>
      </w:r>
      <w:bookmarkEnd w:id="68"/>
    </w:p>
    <w:p w:rsidR="003C7F0F" w:rsidRDefault="00B525C8" w:rsidP="00B6036C">
      <w:pPr>
        <w:ind w:firstLine="0"/>
      </w:pPr>
      <w:r>
        <w:t xml:space="preserve">A méréseket végrehajtottam csak a </w:t>
      </w:r>
      <w:proofErr w:type="spellStart"/>
      <w:r>
        <w:t>route</w:t>
      </w:r>
      <w:proofErr w:type="spellEnd"/>
      <w:r>
        <w:t xml:space="preserve"> illetve a </w:t>
      </w:r>
      <w:proofErr w:type="spellStart"/>
      <w:r>
        <w:t>route</w:t>
      </w:r>
      <w:proofErr w:type="spellEnd"/>
      <w:r>
        <w:t xml:space="preserve"> és </w:t>
      </w:r>
      <w:proofErr w:type="spellStart"/>
      <w:r>
        <w:t>sensor</w:t>
      </w:r>
      <w:proofErr w:type="spellEnd"/>
      <w:r>
        <w:t xml:space="preserve"> </w:t>
      </w:r>
      <w:proofErr w:type="spellStart"/>
      <w:r>
        <w:t>pattern</w:t>
      </w:r>
      <w:proofErr w:type="spellEnd"/>
      <w:r>
        <w:t xml:space="preserve"> páros együttes használatával is. A </w:t>
      </w:r>
      <w:proofErr w:type="spellStart"/>
      <w:r>
        <w:t>route</w:t>
      </w:r>
      <w:proofErr w:type="spellEnd"/>
      <w:r>
        <w:t xml:space="preserve"> </w:t>
      </w:r>
      <w:proofErr w:type="spellStart"/>
      <w:r>
        <w:t>pattern</w:t>
      </w:r>
      <w:proofErr w:type="spellEnd"/>
      <w:r>
        <w:t xml:space="preserve"> </w:t>
      </w:r>
      <w:r w:rsidR="00946C68">
        <w:t>alkalmazása</w:t>
      </w:r>
      <w:r>
        <w:t xml:space="preserve"> esetén egy véletlen kiválasztott </w:t>
      </w:r>
      <w:proofErr w:type="spellStart"/>
      <w:r>
        <w:t>Route</w:t>
      </w:r>
      <w:proofErr w:type="spellEnd"/>
      <w:r>
        <w:t xml:space="preserve"> elemet töröltem, a minta páros esetén egy </w:t>
      </w:r>
      <w:proofErr w:type="spellStart"/>
      <w:r>
        <w:t>Route</w:t>
      </w:r>
      <w:proofErr w:type="spellEnd"/>
      <w:r>
        <w:t xml:space="preserve"> és egy </w:t>
      </w:r>
      <w:proofErr w:type="spellStart"/>
      <w:r>
        <w:t>Sensor</w:t>
      </w:r>
      <w:proofErr w:type="spellEnd"/>
      <w:r>
        <w:t xml:space="preserve"> objektum törlését is megvizsgáltam.</w:t>
      </w:r>
      <w:r w:rsidR="003C7F0F">
        <w:t xml:space="preserve"> </w:t>
      </w:r>
      <w:r>
        <w:t xml:space="preserve"> A </w:t>
      </w:r>
      <w:r w:rsidR="00971F05">
        <w:fldChar w:fldCharType="begin"/>
      </w:r>
      <w:r w:rsidR="00971F05">
        <w:instrText xml:space="preserve"> REF _Ref420170745 \h </w:instrText>
      </w:r>
      <w:r w:rsidR="00971F05">
        <w:fldChar w:fldCharType="separate"/>
      </w:r>
      <w:r w:rsidR="0064586F">
        <w:rPr>
          <w:noProof/>
        </w:rPr>
        <w:t>21</w:t>
      </w:r>
      <w:r w:rsidR="0064586F">
        <w:t>. ábra</w:t>
      </w:r>
      <w:r w:rsidR="00971F05">
        <w:fldChar w:fldCharType="end"/>
      </w:r>
      <w:r w:rsidR="00971F05">
        <w:t xml:space="preserve"> </w:t>
      </w:r>
      <w:r>
        <w:t>alapján</w:t>
      </w:r>
      <w:r w:rsidR="00971F05">
        <w:t>,</w:t>
      </w:r>
      <w:r>
        <w:t xml:space="preserve"> a már zárolt modellen a műveletek végrehajtási ideje minimális. </w:t>
      </w:r>
    </w:p>
    <w:p w:rsidR="003C7F0F" w:rsidRDefault="003C7F0F" w:rsidP="00B6036C">
      <w:pPr>
        <w:ind w:firstLine="0"/>
      </w:pPr>
      <w:r>
        <w:t xml:space="preserve">Ezek után mindegyik modell esetén </w:t>
      </w:r>
      <w:r w:rsidR="002301A0">
        <w:t xml:space="preserve">100, 200 és 500 véletlenszerű elem törlését is megkíséreltem úgy, hogy </w:t>
      </w:r>
      <w:r w:rsidR="008C2996">
        <w:t xml:space="preserve">lehetőleg minél több </w:t>
      </w:r>
      <w:proofErr w:type="spellStart"/>
      <w:r w:rsidR="002301A0">
        <w:t>Route</w:t>
      </w:r>
      <w:proofErr w:type="spellEnd"/>
      <w:r w:rsidR="002301A0">
        <w:t xml:space="preserve"> és </w:t>
      </w:r>
      <w:proofErr w:type="spellStart"/>
      <w:r w:rsidR="002301A0">
        <w:t>Sensor</w:t>
      </w:r>
      <w:proofErr w:type="spellEnd"/>
      <w:r w:rsidR="002301A0">
        <w:t xml:space="preserve"> típusú elem</w:t>
      </w:r>
      <w:r w:rsidR="008C2996">
        <w:t xml:space="preserve"> legyen a művelet hatáskörében</w:t>
      </w:r>
      <w:r w:rsidR="002301A0">
        <w:t>. Az alkalmazott zárakt</w:t>
      </w:r>
      <w:r w:rsidR="00946C68">
        <w:t>ól és modell</w:t>
      </w:r>
      <w:r w:rsidR="002301A0">
        <w:t xml:space="preserve">mérettől függetlenül, 100, 200 és 450 </w:t>
      </w:r>
      <w:proofErr w:type="spellStart"/>
      <w:r w:rsidR="002301A0">
        <w:t>ms</w:t>
      </w:r>
      <w:proofErr w:type="spellEnd"/>
      <w:r w:rsidR="002301A0">
        <w:t xml:space="preserve"> körül</w:t>
      </w:r>
      <w:r w:rsidR="0074250C">
        <w:t>i</w:t>
      </w:r>
      <w:r w:rsidR="002301A0">
        <w:t xml:space="preserve"> értékeket kaptam. Tehát a műveletek végrehajtása jól skálázódik, lineáris.</w:t>
      </w:r>
    </w:p>
    <w:p w:rsidR="00B525C8" w:rsidRDefault="00B525C8" w:rsidP="0074250C">
      <w:pPr>
        <w:pStyle w:val="Cmsor2"/>
      </w:pPr>
      <w:r>
        <w:tab/>
      </w:r>
      <w:bookmarkStart w:id="69" w:name="_Toc420251785"/>
      <w:r>
        <w:t>Összegzés</w:t>
      </w:r>
      <w:bookmarkEnd w:id="69"/>
    </w:p>
    <w:p w:rsidR="00CC3C9E" w:rsidRPr="00CC3C9E" w:rsidRDefault="00B525C8" w:rsidP="003E60C8">
      <w:pPr>
        <w:ind w:firstLine="0"/>
      </w:pPr>
      <w:r>
        <w:t xml:space="preserve">Mint kiderült a módszer hátrányai a hatalmas memória igény, és a modellek zárolási ideje. A hatalmas memória igényt ugyan minimálisan lehetne csökkenteni egy másik szerkesztő, vagy testreszabott Eclipse használatával, azonban a zárak alkalmazása így is jelentős terhelést jelent. </w:t>
      </w:r>
      <w:r w:rsidR="00941F79">
        <w:t>A zárak elhelyezésének az ideje annak ellenére, hogy egy memóriában történő művelet, igen hosszú ideig is eltarthat nagy illeszkedési halmaz</w:t>
      </w:r>
      <w:r w:rsidR="00241CBC">
        <w:t xml:space="preserve"> esetén. Sajnos </w:t>
      </w:r>
      <w:r w:rsidR="00941F79">
        <w:t>ezt tovább csökkenteni nem igen lehet. Másik oldalról, viszont ha a rendszerünk már egyszer elindult, a rajta végzett műveletek folyamatosak, elvárható időn belül végrehajtódnak.</w:t>
      </w:r>
    </w:p>
    <w:p w:rsidR="00CB26A3" w:rsidRDefault="00CB26A3" w:rsidP="00CB26A3">
      <w:pPr>
        <w:pStyle w:val="Cmsor1"/>
      </w:pPr>
      <w:bookmarkStart w:id="70" w:name="_Toc420251786"/>
      <w:r>
        <w:lastRenderedPageBreak/>
        <w:t>Kapcsolódó munkák</w:t>
      </w:r>
      <w:bookmarkEnd w:id="70"/>
    </w:p>
    <w:p w:rsidR="00CB26A3" w:rsidRPr="006552D4" w:rsidRDefault="00F531F3" w:rsidP="00F531F3">
      <w:r>
        <w:t xml:space="preserve">Mint minden mérnöki munka esetén, itt is érdemes volt már meglévő, hasonló megoldásokat megvizsgálni a felvetett problémára. Először a zárak tipikus megközelítéseit, majd az Eclipse két eszközét a </w:t>
      </w:r>
      <w:proofErr w:type="spellStart"/>
      <w:r>
        <w:t>CDO</w:t>
      </w:r>
      <w:r w:rsidR="009E1D98">
        <w:t>-t</w:t>
      </w:r>
      <w:proofErr w:type="spellEnd"/>
      <w:r w:rsidR="009E1D98">
        <w:t xml:space="preserve"> és az </w:t>
      </w:r>
      <w:proofErr w:type="spellStart"/>
      <w:r w:rsidR="009E1D98">
        <w:t>EMFStore-t</w:t>
      </w:r>
      <w:proofErr w:type="spellEnd"/>
      <w:r w:rsidR="009E1D98">
        <w:t xml:space="preserve"> hasonlítom</w:t>
      </w:r>
      <w:r>
        <w:t xml:space="preserve"> össze. Végül ezek funkciót az egyik népszerű fizetős modellezési eszközzel is összevetem.</w:t>
      </w:r>
    </w:p>
    <w:p w:rsidR="00CB26A3" w:rsidRDefault="00CB26A3" w:rsidP="00CB26A3">
      <w:pPr>
        <w:pStyle w:val="Cmsor2"/>
      </w:pPr>
      <w:bookmarkStart w:id="71" w:name="_Toc420251787"/>
      <w:r>
        <w:t>Zárak megvalósítása</w:t>
      </w:r>
      <w:r w:rsidR="00D778CD">
        <w:t xml:space="preserve"> általában</w:t>
      </w:r>
      <w:bookmarkEnd w:id="71"/>
    </w:p>
    <w:p w:rsidR="00D778CD" w:rsidRPr="00D778CD" w:rsidRDefault="00D778CD" w:rsidP="00D778CD">
      <w:r>
        <w:t xml:space="preserve">A zárakat több minőségben is vizsgálhatjuk, ilyen főbb tulajdonságok a művelet zársértésének detektálása, </w:t>
      </w:r>
      <w:proofErr w:type="spellStart"/>
      <w:r w:rsidRPr="00D778CD">
        <w:t>granularitás</w:t>
      </w:r>
      <w:proofErr w:type="spellEnd"/>
      <w:r>
        <w:t xml:space="preserve">, zárak </w:t>
      </w:r>
      <w:r w:rsidR="00063C20">
        <w:t xml:space="preserve">egymásra való hatásai, illetve hierarchiákon végzett zárolások mikéntjei. </w:t>
      </w:r>
    </w:p>
    <w:p w:rsidR="00CB26A3" w:rsidRDefault="00063C20" w:rsidP="00CB26A3">
      <w:r>
        <w:t>Azt, hogy egy adott művelet egy zárat sértett-e, kétféleképpen detektálhatjuk, vagy a művel</w:t>
      </w:r>
      <w:r w:rsidR="00B418B9">
        <w:t>et végrehajtása előtt vagy után detektáljuk az esetleges zársértést. Az első eset a pesszimista, hisz feltételezzük, hogy zár van az adott objektumon, a második eset az optimista eset, megpróbáljuk a műveletet végrehajtani és csak aztán detektálunk.</w:t>
      </w:r>
    </w:p>
    <w:p w:rsidR="00B418B9" w:rsidRDefault="00B418B9" w:rsidP="00CB26A3">
      <w:proofErr w:type="spellStart"/>
      <w:r>
        <w:t>Granularitás</w:t>
      </w:r>
      <w:proofErr w:type="spellEnd"/>
      <w:r>
        <w:t xml:space="preserve"> szerint a zárak sokrétűek lehetnek. Verziókezelő rendszerek vagy fájlrendszer esetén a zár a fájlra szól, vagy épp egy adott könyvtárra, de egy modell szerkesztőben már például nem feltétlen. Ott már tipikusan a modell elemeire, részeire helyezhetünk el zárakat, így egy komolyabb zárolási logikát alkalmazva.</w:t>
      </w:r>
    </w:p>
    <w:p w:rsidR="00B418B9" w:rsidRDefault="00B418B9" w:rsidP="00CB26A3">
      <w:r>
        <w:t xml:space="preserve">Zárak esetén gyakori az, hogy </w:t>
      </w:r>
      <w:r w:rsidR="00946C68">
        <w:t>az adott műveleteket kiéheztetik egymást</w:t>
      </w:r>
      <w:r>
        <w:t>, az erőforrások kölcsönösen blokkolják. Így megoldást kell találni arra nézve, hogy a rendszer tovább működhessen. Erre tipikusan a relációs adatbázisok területén láthatunk megoldásokat, ilyen például a kétfázisú zárolás is.</w:t>
      </w:r>
    </w:p>
    <w:p w:rsidR="00B418B9" w:rsidRPr="004044EE" w:rsidRDefault="00B418B9" w:rsidP="00CB26A3">
      <w:r>
        <w:t xml:space="preserve">Fontos </w:t>
      </w:r>
      <w:r w:rsidR="00894A5C">
        <w:t>kérdés még,</w:t>
      </w:r>
      <w:r>
        <w:t xml:space="preserve"> hogy ha egy adatszerkezetben zár</w:t>
      </w:r>
      <w:r w:rsidR="00894A5C">
        <w:t>t</w:t>
      </w:r>
      <w:r>
        <w:t xml:space="preserve"> helyezünk egy </w:t>
      </w:r>
      <w:r w:rsidR="00894A5C">
        <w:t>csomópontra,</w:t>
      </w:r>
      <w:r>
        <w:t xml:space="preserve"> akkor mi </w:t>
      </w:r>
      <w:r w:rsidR="00894A5C">
        <w:t>történik</w:t>
      </w:r>
      <w:r>
        <w:t xml:space="preserve"> a leszármazottaival, </w:t>
      </w:r>
      <w:r w:rsidR="00894A5C">
        <w:t>kapc</w:t>
      </w:r>
      <w:r w:rsidR="00946C68">
        <w:t>solódó elemeivel. Itt szintén a</w:t>
      </w:r>
      <w:r w:rsidR="00894A5C">
        <w:t xml:space="preserve"> relációs adatbázisok területéről példa lehet a fa vagy a figyelmeztető protokoll megvalósítása.  </w:t>
      </w:r>
    </w:p>
    <w:p w:rsidR="00CB26A3" w:rsidRDefault="00CB26A3" w:rsidP="00CB26A3">
      <w:pPr>
        <w:pStyle w:val="Cmsor2"/>
      </w:pPr>
      <w:bookmarkStart w:id="72" w:name="_Toc420251788"/>
      <w:r>
        <w:t>CDO</w:t>
      </w:r>
      <w:bookmarkEnd w:id="72"/>
    </w:p>
    <w:p w:rsidR="00CB26A3" w:rsidRPr="002417AC" w:rsidRDefault="00CB26A3" w:rsidP="00CB26A3">
      <w:r>
        <w:t>A CDO</w:t>
      </w:r>
      <w:r w:rsidR="00A41C95">
        <w:fldChar w:fldCharType="begin"/>
      </w:r>
      <w:r w:rsidR="00A41C95">
        <w:instrText xml:space="preserve"> REF _Ref420052172 \r \h </w:instrText>
      </w:r>
      <w:r w:rsidR="00A41C95">
        <w:fldChar w:fldCharType="separate"/>
      </w:r>
      <w:r w:rsidR="0064586F">
        <w:t>[18]</w:t>
      </w:r>
      <w:r w:rsidR="00A41C95">
        <w:fldChar w:fldCharType="end"/>
      </w:r>
      <w:r>
        <w:t xml:space="preserve"> az az </w:t>
      </w:r>
      <w:proofErr w:type="spellStart"/>
      <w:r>
        <w:t>Connected</w:t>
      </w:r>
      <w:proofErr w:type="spellEnd"/>
      <w:r>
        <w:t xml:space="preserve"> Data </w:t>
      </w:r>
      <w:proofErr w:type="spellStart"/>
      <w:r>
        <w:t>Objects</w:t>
      </w:r>
      <w:proofErr w:type="spellEnd"/>
      <w:r>
        <w:t xml:space="preserve"> egy olyan megoldás, amely képes az EMF modellek tárolására magas testreszabhatóság mellett. Egyik fő tulajdonsága, hogy </w:t>
      </w:r>
      <w:r>
        <w:lastRenderedPageBreak/>
        <w:t xml:space="preserve">az adatok tárolására számos lehetőségünk van. A rendszer képes használni SQL, </w:t>
      </w:r>
      <w:proofErr w:type="spellStart"/>
      <w:r>
        <w:t>NoSQL</w:t>
      </w:r>
      <w:proofErr w:type="spellEnd"/>
      <w:r>
        <w:t>, fájl vagy akár memória (Ram) alapú háttértárat is. Felépítéséből adódóan ugyan lehetőséget biztosít kollaboratív munkára, de az esetleg</w:t>
      </w:r>
      <w:r w:rsidR="0030600A">
        <w:t>es</w:t>
      </w:r>
      <w:r>
        <w:t xml:space="preserve"> konfliktusok megoldásához tipikusan külső eszközöket kell használnunk </w:t>
      </w:r>
      <w:proofErr w:type="spellStart"/>
      <w:r>
        <w:t>pl</w:t>
      </w:r>
      <w:proofErr w:type="spellEnd"/>
      <w:r>
        <w:t xml:space="preserve"> EMF </w:t>
      </w:r>
      <w:proofErr w:type="spellStart"/>
      <w:r>
        <w:t>Diff</w:t>
      </w:r>
      <w:proofErr w:type="spellEnd"/>
      <w:r>
        <w:t>/</w:t>
      </w:r>
      <w:proofErr w:type="spellStart"/>
      <w:r>
        <w:t>Merge</w:t>
      </w:r>
      <w:proofErr w:type="spellEnd"/>
      <w:r>
        <w:t xml:space="preserve">. </w:t>
      </w:r>
    </w:p>
    <w:p w:rsidR="00CB26A3" w:rsidRDefault="00FE4280" w:rsidP="00CB26A3">
      <w:pPr>
        <w:pStyle w:val="Cmsor2"/>
      </w:pPr>
      <w:bookmarkStart w:id="73" w:name="_Toc420251789"/>
      <w:proofErr w:type="spellStart"/>
      <w:r>
        <w:t>EMFS</w:t>
      </w:r>
      <w:r w:rsidR="00CB26A3">
        <w:t>tore</w:t>
      </w:r>
      <w:bookmarkEnd w:id="73"/>
      <w:proofErr w:type="spellEnd"/>
    </w:p>
    <w:p w:rsidR="00CB26A3" w:rsidRPr="002417AC" w:rsidRDefault="00CB26A3" w:rsidP="00CB26A3">
      <w:r>
        <w:t xml:space="preserve">Az </w:t>
      </w:r>
      <w:proofErr w:type="spellStart"/>
      <w:r>
        <w:t>EMFStore</w:t>
      </w:r>
      <w:proofErr w:type="spellEnd"/>
      <w:r w:rsidR="000F2DEC">
        <w:fldChar w:fldCharType="begin"/>
      </w:r>
      <w:r w:rsidR="000F2DEC">
        <w:instrText xml:space="preserve"> REF _Ref420252371 \r \h </w:instrText>
      </w:r>
      <w:r w:rsidR="000F2DEC">
        <w:fldChar w:fldCharType="separate"/>
      </w:r>
      <w:r w:rsidR="0064586F">
        <w:t>[19]</w:t>
      </w:r>
      <w:r w:rsidR="000F2DEC">
        <w:fldChar w:fldCharType="end"/>
      </w:r>
      <w:r>
        <w:t xml:space="preserve"> egy olyan tároló EMF modellek számára, ami képes verzió követni az egyes modellek változásait. Létjogosultsága nyilvánvaló, hisz a többi verziókövető rendszer kizárólag szöveg alapú, ezáltal nem tudnak megfelelően kezelni olyan fájlokat, amikben szöveg nem program kódot, ha nem egy modellt testesít meg. Ezáltal a rendszer hatékony megoldást tud nyújtani nem csak verzió kezelésre, ha nem kollaboratív munkára is, hisz a modellek összefésülése illetve konfliktus feloldása könnyen megoldható.</w:t>
      </w:r>
    </w:p>
    <w:p w:rsidR="00CB26A3" w:rsidRDefault="00FE4280" w:rsidP="00CB26A3">
      <w:pPr>
        <w:pStyle w:val="Cmsor2"/>
      </w:pPr>
      <w:bookmarkStart w:id="74" w:name="_Toc420251790"/>
      <w:proofErr w:type="spellStart"/>
      <w:r>
        <w:t>EMFS</w:t>
      </w:r>
      <w:r w:rsidR="00CB26A3">
        <w:t>tore</w:t>
      </w:r>
      <w:proofErr w:type="spellEnd"/>
      <w:r w:rsidR="00CB26A3">
        <w:t xml:space="preserve"> és CDO összehasonlítása</w:t>
      </w:r>
      <w:bookmarkEnd w:id="74"/>
    </w:p>
    <w:p w:rsidR="00CB26A3" w:rsidRDefault="00FD721C" w:rsidP="00CB26A3">
      <w:pPr>
        <w:pStyle w:val="Cmsor3"/>
      </w:pPr>
      <w:bookmarkStart w:id="75" w:name="_Toc420251791"/>
      <w:r>
        <w:t>Adat</w:t>
      </w:r>
      <w:r w:rsidR="00CB26A3">
        <w:t>tárolás</w:t>
      </w:r>
      <w:bookmarkEnd w:id="75"/>
    </w:p>
    <w:p w:rsidR="00CB26A3" w:rsidRDefault="00CB26A3" w:rsidP="00CB26A3">
      <w:r>
        <w:t xml:space="preserve">A CDO számos tárolási technológiát fel tud használni egészen az egyszerű fájl alapútól a komplexebb adatbázisokig. Előnye abban rejlik, hogy a tárolási mechanizmusa szabadon megvalósítható adapterek útján, így akár eddig nem létező technikákkal is kiegészíthető. Fontos megemlíteni, hogy a rendszer támogatja a </w:t>
      </w:r>
      <w:proofErr w:type="spellStart"/>
      <w:r>
        <w:t>lazy</w:t>
      </w:r>
      <w:proofErr w:type="spellEnd"/>
      <w:r>
        <w:t xml:space="preserve"> </w:t>
      </w:r>
      <w:proofErr w:type="spellStart"/>
      <w:r>
        <w:t>loading</w:t>
      </w:r>
      <w:r w:rsidR="003271C7">
        <w:t>ot</w:t>
      </w:r>
      <w:proofErr w:type="spellEnd"/>
      <w:r w:rsidR="00C60916">
        <w:t>,</w:t>
      </w:r>
      <w:r>
        <w:t xml:space="preserve"> a késleltetett betöltést is. Ennek a haszna főleg akkor jelentkezik, amikor egy nagyobb modellt szeretnék használni. A technika lehetőséget biztosít arra, hogy ne az egész modellt olvassuk be a háttértárról, ha nem csak egy részét, épp amit használunk. </w:t>
      </w:r>
    </w:p>
    <w:p w:rsidR="00CB26A3" w:rsidRPr="002846FF" w:rsidRDefault="00CB26A3" w:rsidP="00CB26A3">
      <w:r>
        <w:t xml:space="preserve">Ezzel szemben az </w:t>
      </w:r>
      <w:proofErr w:type="spellStart"/>
      <w:r>
        <w:t>EMFStore</w:t>
      </w:r>
      <w:proofErr w:type="spellEnd"/>
      <w:r>
        <w:t xml:space="preserve"> csak is kizárólag XMI fájl alapú </w:t>
      </w:r>
      <w:proofErr w:type="spellStart"/>
      <w:r>
        <w:t>perzisztenciát</w:t>
      </w:r>
      <w:proofErr w:type="spellEnd"/>
      <w:r>
        <w:t xml:space="preserve"> támogat. Az XMI</w:t>
      </w:r>
      <w:r w:rsidR="00B812BE">
        <w:fldChar w:fldCharType="begin"/>
      </w:r>
      <w:r w:rsidR="00B812BE">
        <w:instrText xml:space="preserve"> REF _Ref420052380 \r \h </w:instrText>
      </w:r>
      <w:r w:rsidR="00B812BE">
        <w:fldChar w:fldCharType="separate"/>
      </w:r>
      <w:r w:rsidR="0064586F">
        <w:t>[20]</w:t>
      </w:r>
      <w:r w:rsidR="00B812BE">
        <w:fldChar w:fldCharType="end"/>
      </w:r>
      <w:r>
        <w:t xml:space="preserve"> lényegében 3 technológiát egyesít, ezek pedig az XML, a fájl struktúráját rögzíti, az UML és MOF pedig az ábrázolt adatok formátumát adja meg. Bár a formátum akár egy ember számára is jól olvasható struktúrához vezet, azonban a gép számára ez nehézkes feldolgozást jelent. A CDO </w:t>
      </w:r>
      <w:proofErr w:type="spellStart"/>
      <w:r>
        <w:t>lazy</w:t>
      </w:r>
      <w:proofErr w:type="spellEnd"/>
      <w:r>
        <w:t xml:space="preserve"> </w:t>
      </w:r>
      <w:proofErr w:type="spellStart"/>
      <w:r>
        <w:t>loading</w:t>
      </w:r>
      <w:proofErr w:type="spellEnd"/>
      <w:r>
        <w:t xml:space="preserve"> megoldásához képest, ahhoz hogy itt dolgozni tudjunk egy modellel, a háttértárolóról teljes egészen be kell azt olvasni, és a memóriában kell tárolni. Így a modellhez való első hozzáférés nehézkes lehet és nagy memória igény is jelentkezhet egy komplexebb modell esetén. Cserébe viszont az első interakció után a modellen végzett műveletek késleltetése kicsi lesz, hisz a memóriában lévő modellen történnek a műveletek.  </w:t>
      </w:r>
    </w:p>
    <w:p w:rsidR="00CB26A3" w:rsidRDefault="00CB26A3" w:rsidP="00CB26A3">
      <w:pPr>
        <w:pStyle w:val="Cmsor3"/>
      </w:pPr>
      <w:bookmarkStart w:id="76" w:name="_Toc420251792"/>
      <w:r>
        <w:lastRenderedPageBreak/>
        <w:t>Kollaboráció</w:t>
      </w:r>
      <w:bookmarkEnd w:id="76"/>
    </w:p>
    <w:p w:rsidR="00CB26A3" w:rsidRDefault="00CB26A3" w:rsidP="00CB26A3">
      <w:r>
        <w:t>A CDO mint egy központosított tároló, elérhetősége miatt egyértelmű hogy alkalmas lehet megosztott, több felhasználót igénylő munkák kiszolgálására. Azonban mivel, komolyabb modell műveletek, mint pl</w:t>
      </w:r>
      <w:r w:rsidR="00C60916">
        <w:t>.</w:t>
      </w:r>
      <w:r>
        <w:t xml:space="preserve"> a </w:t>
      </w:r>
      <w:proofErr w:type="spellStart"/>
      <w:r>
        <w:t>merge</w:t>
      </w:r>
      <w:proofErr w:type="spellEnd"/>
      <w:r>
        <w:t xml:space="preserve"> nem támogat</w:t>
      </w:r>
      <w:r w:rsidR="00C60916">
        <w:t>,</w:t>
      </w:r>
      <w:r>
        <w:t xml:space="preserve"> így egyértelműen csak online munka esetén lehet hatékony. Bár a rendszer támogat offline módot is, ekkor azonban csak összegyűjti a változtatásokat, majd amikor a kiszolgáló elérhető lesz, végrehajtja azokat. Mi</w:t>
      </w:r>
      <w:r w:rsidR="00A949E1">
        <w:t>vel ez a mód gyakran konfliktus</w:t>
      </w:r>
      <w:r>
        <w:t>kezelést kíván, külső eszközöket kell bevonni</w:t>
      </w:r>
      <w:r w:rsidR="00C60916">
        <w:t>, amik</w:t>
      </w:r>
      <w:r>
        <w:t xml:space="preserve"> nehezítik a munkát.</w:t>
      </w:r>
    </w:p>
    <w:p w:rsidR="00CB26A3" w:rsidRPr="007B638B" w:rsidRDefault="00CB26A3" w:rsidP="00CB26A3">
      <w:r>
        <w:t xml:space="preserve">Az </w:t>
      </w:r>
      <w:proofErr w:type="spellStart"/>
      <w:r>
        <w:t>EMFStore</w:t>
      </w:r>
      <w:proofErr w:type="spellEnd"/>
      <w:r>
        <w:t xml:space="preserve"> ez</w:t>
      </w:r>
      <w:r w:rsidR="00C60916">
        <w:t>zel szemben a több felhasználós környezet</w:t>
      </w:r>
      <w:r>
        <w:t xml:space="preserve"> igényeit figyelembe véve készült. Műveletei az SVN rendszerhez hasonlóan működnek, ezáltal a mindig offline történnek. Ennek ellenére a rendszer képes online üzenetek közlésére a modell változásairól. Figyelembe véve hogy verziókövetést, magas fokú modell összefésülést, probléma megoldásokat is tartalmaz, egyértelműen hogy kollaboratív munkára ez a megoldás hatékonyabb biztosított eszközei által.</w:t>
      </w:r>
    </w:p>
    <w:p w:rsidR="00CB26A3" w:rsidRDefault="00CB26A3" w:rsidP="00CB26A3">
      <w:pPr>
        <w:pStyle w:val="Cmsor3"/>
      </w:pPr>
      <w:bookmarkStart w:id="77" w:name="_Toc420251793"/>
      <w:r>
        <w:t>Jogok kezelése, zárolás</w:t>
      </w:r>
      <w:bookmarkEnd w:id="77"/>
    </w:p>
    <w:p w:rsidR="00CB26A3" w:rsidRDefault="00CB26A3" w:rsidP="00CB26A3">
      <w:r>
        <w:t>Felhasználók azonosítása terén, a CDO több lehetőséget is kínál. Lehetőségünk van egyszerűen</w:t>
      </w:r>
      <w:r w:rsidR="00C60916">
        <w:t>,</w:t>
      </w:r>
      <w:r>
        <w:t xml:space="preserve"> akár egy fájlban is megadni a felhasználókat, illetve komolyabb LDAP (</w:t>
      </w:r>
      <w:proofErr w:type="spellStart"/>
      <w:r w:rsidRPr="00A70656">
        <w:t>Lightweight</w:t>
      </w:r>
      <w:proofErr w:type="spellEnd"/>
      <w:r w:rsidRPr="00A70656">
        <w:t xml:space="preserve"> </w:t>
      </w:r>
      <w:proofErr w:type="spellStart"/>
      <w:r w:rsidRPr="00A70656">
        <w:t>Directory</w:t>
      </w:r>
      <w:proofErr w:type="spellEnd"/>
      <w:r w:rsidRPr="00A70656">
        <w:t xml:space="preserve"> Access </w:t>
      </w:r>
      <w:proofErr w:type="spellStart"/>
      <w:r w:rsidRPr="00A70656">
        <w:t>Protocol</w:t>
      </w:r>
      <w:proofErr w:type="spellEnd"/>
      <w:r>
        <w:t>) is támogatott, ami már komolyabb</w:t>
      </w:r>
      <w:r w:rsidR="00C60916">
        <w:t>,</w:t>
      </w:r>
      <w:r w:rsidRPr="00A70656">
        <w:t xml:space="preserve"> strukturáltabb</w:t>
      </w:r>
      <w:r>
        <w:t xml:space="preserve"> felhasználó kezelést tesz lehetővé. Az objektumok zárolása esetén is több lehetőség van, objektumokat akár egyesével is zárolhatunk, de lehetőségünk van magasabb szintű szűrő kifejezéseket is deklarálni. </w:t>
      </w:r>
    </w:p>
    <w:p w:rsidR="00CB26A3" w:rsidRPr="00A439A1" w:rsidRDefault="00CB26A3" w:rsidP="00CB26A3">
      <w:r>
        <w:t xml:space="preserve">Az </w:t>
      </w:r>
      <w:proofErr w:type="spellStart"/>
      <w:r>
        <w:t>EMFStore</w:t>
      </w:r>
      <w:proofErr w:type="spellEnd"/>
      <w:r>
        <w:t xml:space="preserve"> ezzel szemben szegényesebb funkcionalitással bír. A felhasználók azonosításánál külső mego</w:t>
      </w:r>
      <w:r w:rsidR="0006709A">
        <w:t>ldást nem lehet alkalmazni, és</w:t>
      </w:r>
      <w:r>
        <w:t xml:space="preserve"> lényegében </w:t>
      </w:r>
      <w:proofErr w:type="spellStart"/>
      <w:r>
        <w:t>lock</w:t>
      </w:r>
      <w:proofErr w:type="spellEnd"/>
      <w:r>
        <w:t xml:space="preserve"> funkcióval sem rendelkezik a rendszer. Az egyetlen, amit tehetünk, hogy az adott projekt estén jogot adunk felhasználónak vagy egy felhasználók csoportjának, és ezzel kontrollálhatjuk a hozzáférésüket. </w:t>
      </w:r>
    </w:p>
    <w:p w:rsidR="00CB26A3" w:rsidRDefault="00CB26A3" w:rsidP="00CB26A3">
      <w:pPr>
        <w:pStyle w:val="Cmsor3"/>
      </w:pPr>
      <w:bookmarkStart w:id="78" w:name="_Toc420251794"/>
      <w:r>
        <w:t>Konfliktusok megoldása</w:t>
      </w:r>
      <w:bookmarkEnd w:id="78"/>
    </w:p>
    <w:p w:rsidR="00CB26A3" w:rsidRPr="00BF70A1" w:rsidRDefault="00CB26A3" w:rsidP="00CB26A3">
      <w:r>
        <w:t xml:space="preserve">Mint azt az eddigiekben már említettem, a CDO esetén külső megoldásokhoz kell folyamodni tipikusan, míg az </w:t>
      </w:r>
      <w:proofErr w:type="spellStart"/>
      <w:r>
        <w:t>EMFStore</w:t>
      </w:r>
      <w:proofErr w:type="spellEnd"/>
      <w:r>
        <w:t xml:space="preserve"> magas szintű összefésülést, modell </w:t>
      </w:r>
      <w:proofErr w:type="spellStart"/>
      <w:r>
        <w:t>commit</w:t>
      </w:r>
      <w:proofErr w:type="spellEnd"/>
      <w:r>
        <w:t xml:space="preserve"> pontra való visszaállítást tesz lehetővé.</w:t>
      </w:r>
    </w:p>
    <w:p w:rsidR="00CB26A3" w:rsidRDefault="00CB26A3" w:rsidP="00CB26A3">
      <w:pPr>
        <w:pStyle w:val="Cmsor3"/>
      </w:pPr>
      <w:bookmarkStart w:id="79" w:name="_Toc420251795"/>
      <w:r>
        <w:lastRenderedPageBreak/>
        <w:t>Skálázhatóság</w:t>
      </w:r>
      <w:bookmarkEnd w:id="79"/>
    </w:p>
    <w:p w:rsidR="00CB26A3" w:rsidRDefault="00CB26A3" w:rsidP="00CB26A3">
      <w:r>
        <w:t>Mivel magas</w:t>
      </w:r>
      <w:r w:rsidRPr="000609A2">
        <w:t xml:space="preserve"> </w:t>
      </w:r>
      <w:r>
        <w:t>háttértár testreszabhatósággal rendelkezik a CDO ezért skálázhatósága nagyban függ a felhasznált technológiától. M</w:t>
      </w:r>
      <w:r w:rsidR="00A949E1">
        <w:t>ivel főként SQL alapú adatbázis</w:t>
      </w:r>
      <w:r>
        <w:t xml:space="preserve"> használata az elterjedt így az ilyen rendszerekre </w:t>
      </w:r>
      <w:proofErr w:type="spellStart"/>
      <w:r>
        <w:t>alapú</w:t>
      </w:r>
      <w:r w:rsidR="002264C2">
        <w:t>ló</w:t>
      </w:r>
      <w:proofErr w:type="spellEnd"/>
      <w:r>
        <w:t xml:space="preserve"> megoldást veszem most figyelembe. Tekintettel arra, hogy általában egy SQL adatbázis jól skálázódik nagyobb adatmennyiség esetén, sz</w:t>
      </w:r>
      <w:r w:rsidR="00455F2F">
        <w:t xml:space="preserve">ámos helyen </w:t>
      </w:r>
      <w:proofErr w:type="spellStart"/>
      <w:r w:rsidR="00455F2F">
        <w:t>gyorsító</w:t>
      </w:r>
      <w:r>
        <w:t>tárazást</w:t>
      </w:r>
      <w:proofErr w:type="spellEnd"/>
      <w:r>
        <w:t xml:space="preserve"> lehet alkalmazni a műveletek során, és h</w:t>
      </w:r>
      <w:r w:rsidR="00C60916">
        <w:t xml:space="preserve">ogy a CDO </w:t>
      </w:r>
      <w:proofErr w:type="spellStart"/>
      <w:r w:rsidR="00C60916">
        <w:t>lazy</w:t>
      </w:r>
      <w:proofErr w:type="spellEnd"/>
      <w:r w:rsidR="00C60916">
        <w:t xml:space="preserve"> </w:t>
      </w:r>
      <w:proofErr w:type="spellStart"/>
      <w:r w:rsidR="00C60916">
        <w:t>loading</w:t>
      </w:r>
      <w:proofErr w:type="spellEnd"/>
      <w:r w:rsidR="00C60916">
        <w:t xml:space="preserve"> technikát</w:t>
      </w:r>
      <w:r>
        <w:t xml:space="preserve"> is támogatja, egy viszonylag jól skálázható rendszer kaphatunk.</w:t>
      </w:r>
    </w:p>
    <w:p w:rsidR="00CB26A3" w:rsidRDefault="00CB26A3" w:rsidP="00CB26A3">
      <w:r>
        <w:t xml:space="preserve">Ellentétben ezzel, az </w:t>
      </w:r>
      <w:proofErr w:type="spellStart"/>
      <w:r>
        <w:t>EMFStore</w:t>
      </w:r>
      <w:proofErr w:type="spellEnd"/>
      <w:r>
        <w:t xml:space="preserve"> pusztán XMI alapú tárolásra ad lehetőséget, és a modellen való művelet esetén mindenképp be kell tölteni a teljest modell a memóriába. Ez az első művelet végrehajtása előtt sok időt tehet ki, azonban később a műveleti idők viszonylag kicsik lesznek. A megoldás hátránya</w:t>
      </w:r>
      <w:r w:rsidR="00E60542">
        <w:t>,</w:t>
      </w:r>
      <w:r>
        <w:t xml:space="preserve"> hogy egy méret fölött</w:t>
      </w:r>
      <w:r w:rsidR="00E60542">
        <w:t xml:space="preserve"> biztosan kifutunk a memóriából</w:t>
      </w:r>
      <w:r>
        <w:t xml:space="preserve"> és a rendszer szinte h</w:t>
      </w:r>
      <w:r w:rsidR="00C60916">
        <w:t>asználhatatlanná válik, hisz a J</w:t>
      </w:r>
      <w:r>
        <w:t xml:space="preserve">ava szemét gyűjtője folyamatosan „szenvedni” fog. </w:t>
      </w:r>
    </w:p>
    <w:p w:rsidR="00CB26A3" w:rsidRDefault="00CB26A3" w:rsidP="00CB26A3">
      <w:pPr>
        <w:pStyle w:val="Cmsor3"/>
      </w:pPr>
      <w:bookmarkStart w:id="80" w:name="_Toc420251796"/>
      <w:r>
        <w:t>Összefo</w:t>
      </w:r>
      <w:r w:rsidR="001231C5">
        <w:t>glalás</w:t>
      </w:r>
      <w:bookmarkEnd w:id="80"/>
    </w:p>
    <w:p w:rsidR="00CB26A3" w:rsidRDefault="00B872C3" w:rsidP="0074250C">
      <w:r>
        <w:t>Figyelembe véve a két eszköz tulajdonságait</w:t>
      </w:r>
      <w:r w:rsidR="00E972CF">
        <w:t>,</w:t>
      </w:r>
      <w:r>
        <w:t xml:space="preserve"> mindkettőnek vannak célterületet meghatározó </w:t>
      </w:r>
      <w:r w:rsidR="00E972CF">
        <w:t>tulajdonságaik,</w:t>
      </w:r>
      <w:r>
        <w:t xml:space="preserve"> amik egyértelműen eldöntik, hogy mire is használhatóak. Az </w:t>
      </w:r>
      <w:proofErr w:type="spellStart"/>
      <w:r>
        <w:t>EMFStore</w:t>
      </w:r>
      <w:proofErr w:type="spellEnd"/>
      <w:r>
        <w:t xml:space="preserve"> esetében egyértelmű</w:t>
      </w:r>
      <w:r w:rsidR="00E60542">
        <w:t>,</w:t>
      </w:r>
      <w:r>
        <w:t xml:space="preserve"> hogy a készítők célja a verziókezelés megvalósítása volt, azonban más funkcióval nem igen rendelkezik a rendszer. Ezzel szemben az CDO sokrétű szolgáltatásai, mint a felhasználó kezelés, zárak megvalósítása, rugalmas háttértár kezelés vélemény</w:t>
      </w:r>
      <w:r w:rsidR="00C948F1">
        <w:t>em</w:t>
      </w:r>
      <w:r>
        <w:t xml:space="preserve"> </w:t>
      </w:r>
      <w:r w:rsidR="008D1525">
        <w:t xml:space="preserve">szerint szélesebb igényeket fed le és szélesebb réteg által használt </w:t>
      </w:r>
      <w:r w:rsidR="00D56D36">
        <w:t xml:space="preserve">megoldás, míg az </w:t>
      </w:r>
      <w:proofErr w:type="spellStart"/>
      <w:r w:rsidR="00D56D36">
        <w:t>EMFStore</w:t>
      </w:r>
      <w:proofErr w:type="spellEnd"/>
      <w:r w:rsidR="00D56D36">
        <w:t xml:space="preserve"> egy szűk réteg eszköze lehet csak.</w:t>
      </w:r>
    </w:p>
    <w:p w:rsidR="00CB26A3" w:rsidRDefault="00CB26A3" w:rsidP="00CB26A3">
      <w:pPr>
        <w:pStyle w:val="Cmsor2"/>
      </w:pPr>
      <w:bookmarkStart w:id="81" w:name="_Toc420251797"/>
      <w:proofErr w:type="spellStart"/>
      <w:r>
        <w:t>MetaEdit</w:t>
      </w:r>
      <w:bookmarkEnd w:id="81"/>
      <w:proofErr w:type="spellEnd"/>
    </w:p>
    <w:p w:rsidR="00CB26A3" w:rsidRDefault="00CB26A3" w:rsidP="00CB26A3">
      <w:r>
        <w:t xml:space="preserve">Az iparban egy igen népszerű és sokfunkcionalitású modellező eszköz a </w:t>
      </w:r>
      <w:proofErr w:type="spellStart"/>
      <w:r>
        <w:t>MetaCase</w:t>
      </w:r>
      <w:proofErr w:type="spellEnd"/>
      <w:r>
        <w:t xml:space="preserve"> vállalat </w:t>
      </w:r>
      <w:proofErr w:type="spellStart"/>
      <w:r>
        <w:t>MetaEdit</w:t>
      </w:r>
      <w:proofErr w:type="spellEnd"/>
      <w:r w:rsidR="00E27B7E">
        <w:fldChar w:fldCharType="begin"/>
      </w:r>
      <w:r w:rsidR="00E27B7E">
        <w:instrText xml:space="preserve"> REF _Ref420052491 \r \h </w:instrText>
      </w:r>
      <w:r w:rsidR="00E27B7E">
        <w:fldChar w:fldCharType="separate"/>
      </w:r>
      <w:r w:rsidR="0064586F">
        <w:t>[21]</w:t>
      </w:r>
      <w:r w:rsidR="00E27B7E">
        <w:fldChar w:fldCharType="end"/>
      </w:r>
      <w:r>
        <w:t xml:space="preserve"> szoftvercsomagja. A szoftver népszerűsé</w:t>
      </w:r>
      <w:r w:rsidR="00E60542">
        <w:t>gét</w:t>
      </w:r>
      <w:r>
        <w:t xml:space="preserve"> az igen szerteágazó funkcionalitási sokszínűségének köszönheti</w:t>
      </w:r>
      <w:r w:rsidR="00455F2F">
        <w:t>.</w:t>
      </w:r>
      <w:r>
        <w:t xml:space="preserve"> Ilyen fontosabb funkciók például:</w:t>
      </w:r>
    </w:p>
    <w:p w:rsidR="00CB26A3" w:rsidRDefault="00CB26A3" w:rsidP="00CB26A3">
      <w:pPr>
        <w:numPr>
          <w:ilvl w:val="0"/>
          <w:numId w:val="24"/>
        </w:numPr>
      </w:pPr>
      <w:r>
        <w:t>modellek központi szerverről való elérése</w:t>
      </w:r>
    </w:p>
    <w:p w:rsidR="00CB26A3" w:rsidRDefault="00CB26A3" w:rsidP="00CB26A3">
      <w:pPr>
        <w:numPr>
          <w:ilvl w:val="0"/>
          <w:numId w:val="24"/>
        </w:numPr>
      </w:pPr>
      <w:r>
        <w:t>modellből kód és eszközök generálása</w:t>
      </w:r>
    </w:p>
    <w:p w:rsidR="00CB26A3" w:rsidRDefault="00CB26A3" w:rsidP="00CB26A3">
      <w:pPr>
        <w:numPr>
          <w:ilvl w:val="0"/>
          <w:numId w:val="24"/>
        </w:numPr>
      </w:pPr>
      <w:proofErr w:type="spellStart"/>
      <w:r>
        <w:t>validáció</w:t>
      </w:r>
      <w:proofErr w:type="spellEnd"/>
    </w:p>
    <w:p w:rsidR="00CB26A3" w:rsidRDefault="00CB26A3" w:rsidP="00CB26A3">
      <w:pPr>
        <w:numPr>
          <w:ilvl w:val="0"/>
          <w:numId w:val="24"/>
        </w:numPr>
      </w:pPr>
      <w:r>
        <w:lastRenderedPageBreak/>
        <w:t xml:space="preserve">sok felhasználós kollaboratív környezet biztosítása </w:t>
      </w:r>
    </w:p>
    <w:p w:rsidR="00CB26A3" w:rsidRDefault="00CB26A3" w:rsidP="00CB26A3">
      <w:pPr>
        <w:numPr>
          <w:ilvl w:val="0"/>
          <w:numId w:val="24"/>
        </w:numPr>
      </w:pPr>
      <w:r>
        <w:t>modellek verziókövetése</w:t>
      </w:r>
    </w:p>
    <w:p w:rsidR="00CB26A3" w:rsidRDefault="00CB26A3" w:rsidP="00CB26A3">
      <w:pPr>
        <w:numPr>
          <w:ilvl w:val="0"/>
          <w:numId w:val="24"/>
        </w:numPr>
      </w:pPr>
      <w:r>
        <w:t>magas szintű integrálhatóság szinte bármilyen nyelvvel és környezettel</w:t>
      </w:r>
    </w:p>
    <w:p w:rsidR="00CB26A3" w:rsidRDefault="00C60916" w:rsidP="00CB26A3">
      <w:r>
        <w:t>Összehasonlítva a</w:t>
      </w:r>
      <w:r w:rsidR="00CB26A3">
        <w:t xml:space="preserve">z Eclipse által nyújtott eszközökkel az első különbség, hogy ez egy fizetős megoldás, míg az előbbiek mind ingyenesek és nyíltak.  Szolgáltatások terén elég jól lefedi a CDO és </w:t>
      </w:r>
      <w:proofErr w:type="spellStart"/>
      <w:r w:rsidR="00CB26A3">
        <w:t>EMFStore</w:t>
      </w:r>
      <w:proofErr w:type="spellEnd"/>
      <w:r w:rsidR="00CB26A3">
        <w:t xml:space="preserve"> nyújtotta lehetőségeket, azonban néhány, tipikusan testreszabhatósági tulajdonságokban csorbákat szenved. </w:t>
      </w:r>
    </w:p>
    <w:p w:rsidR="00CB26A3" w:rsidRPr="000C77DF" w:rsidRDefault="00784367" w:rsidP="00D778CD">
      <w:pPr>
        <w:pStyle w:val="Cmsor3"/>
      </w:pPr>
      <w:bookmarkStart w:id="82" w:name="_Toc420251798"/>
      <w:r>
        <w:t>Modell</w:t>
      </w:r>
      <w:r w:rsidR="00CB26A3">
        <w:t>szerkesztés</w:t>
      </w:r>
      <w:bookmarkEnd w:id="82"/>
    </w:p>
    <w:p w:rsidR="00CB26A3" w:rsidRDefault="00CB26A3" w:rsidP="00CB26A3">
      <w:r>
        <w:t>A mun</w:t>
      </w:r>
      <w:r w:rsidR="004318D4">
        <w:t>ka folyamán jól elkülönülő meta</w:t>
      </w:r>
      <w:r w:rsidR="00C60916">
        <w:t>modell (</w:t>
      </w:r>
      <w:proofErr w:type="spellStart"/>
      <w:r w:rsidR="00C60916">
        <w:t>Workbench</w:t>
      </w:r>
      <w:proofErr w:type="spellEnd"/>
      <w:r w:rsidR="00C60916">
        <w:t>) és példány</w:t>
      </w:r>
      <w:r>
        <w:t>modell szerkesztővel (</w:t>
      </w:r>
      <w:proofErr w:type="spellStart"/>
      <w:r>
        <w:t>Moduler</w:t>
      </w:r>
      <w:proofErr w:type="spellEnd"/>
      <w:r>
        <w:t xml:space="preserve">) rendelkezik. Ezen szerkesztők specifikusan csak az egyik feladat elvégzésére vannak kiélezve, így jóval hatékonyabb módon lehet egy adott problémát megoldani. </w:t>
      </w:r>
    </w:p>
    <w:p w:rsidR="00CB26A3" w:rsidRDefault="00CB26A3" w:rsidP="00CB26A3">
      <w:r>
        <w:t xml:space="preserve">Annak ellenére, hogy a rendszer </w:t>
      </w:r>
      <w:r w:rsidR="000662C5">
        <w:t>jó</w:t>
      </w:r>
      <w:r>
        <w:t xml:space="preserve"> integrálhatóságot biztosít számos fejlesztői környezetbe, fejlesztés közben a külső eszközök használata problémássá válhat annak ellenére, hogy egy jól definiált kiegészítő </w:t>
      </w:r>
      <w:proofErr w:type="spellStart"/>
      <w:r>
        <w:t>interfésszel</w:t>
      </w:r>
      <w:proofErr w:type="spellEnd"/>
      <w:r>
        <w:t xml:space="preserve"> rendelkezik</w:t>
      </w:r>
      <w:r w:rsidR="00D0795F">
        <w:t xml:space="preserve"> a </w:t>
      </w:r>
      <w:proofErr w:type="spellStart"/>
      <w:r w:rsidR="00D0795F">
        <w:t>MetaEdit</w:t>
      </w:r>
      <w:proofErr w:type="spellEnd"/>
      <w:r>
        <w:t>. Az eszközök olyan szintű integrálható</w:t>
      </w:r>
      <w:r w:rsidR="0080110D">
        <w:t>ságát, mint az Eclipse rendszer</w:t>
      </w:r>
      <w:r>
        <w:t xml:space="preserve"> nem tudja megvalósítani. Épp ezért egy komplexebb, szerteágazóbb eszköztárat igénylő fejlesztés során az Eclipse biztosan kényelmesebb és hatékonyabb munkára képes.</w:t>
      </w:r>
    </w:p>
    <w:p w:rsidR="00CB26A3" w:rsidRDefault="00CB26A3" w:rsidP="00D778CD">
      <w:pPr>
        <w:pStyle w:val="Cmsor3"/>
      </w:pPr>
      <w:bookmarkStart w:id="83" w:name="_Toc420251799"/>
      <w:r>
        <w:t>Kollaboratív munka támogatása</w:t>
      </w:r>
      <w:bookmarkEnd w:id="83"/>
    </w:p>
    <w:p w:rsidR="00CB26A3" w:rsidRDefault="00CB26A3" w:rsidP="00CB26A3">
      <w:r>
        <w:t xml:space="preserve">Rendszerük lényegében a bemutatott két Eclipse eszköz tulajdonságait ötvözi. Képes verziókezelésre, bár ennek a </w:t>
      </w:r>
      <w:proofErr w:type="spellStart"/>
      <w:r>
        <w:t>granularitása</w:t>
      </w:r>
      <w:proofErr w:type="spellEnd"/>
      <w:r>
        <w:t xml:space="preserve"> egész más felfogású</w:t>
      </w:r>
      <w:r w:rsidR="002636E6">
        <w:t xml:space="preserve">, mint az </w:t>
      </w:r>
      <w:proofErr w:type="spellStart"/>
      <w:r w:rsidR="002636E6">
        <w:t>EMFStore</w:t>
      </w:r>
      <w:proofErr w:type="spellEnd"/>
      <w:r w:rsidR="002636E6">
        <w:t xml:space="preserve"> esetében. A</w:t>
      </w:r>
      <w:r>
        <w:t xml:space="preserve"> változásokról pillanatképeket készít, és ezekre lehet esetlegesen visszatérni. Így bár szerényebb lehetőségekkel, de megvalósítja a verziókezelést. Azonban magas fokú zárolási lehetőségekkel is bír, külön objektumokat és struktúrák zárolását is engedélyezi, felhasználóknak pedig széles körű jogok szabhatók meg. </w:t>
      </w:r>
      <w:r w:rsidRPr="00D24C8A">
        <w:t>Így</w:t>
      </w:r>
      <w:r>
        <w:rPr>
          <w:lang w:val="en-US"/>
        </w:rPr>
        <w:t xml:space="preserve"> </w:t>
      </w:r>
      <w:r w:rsidRPr="00D24C8A">
        <w:t>egyedüli hátránya</w:t>
      </w:r>
      <w:r>
        <w:t xml:space="preserve"> ebben az aspektusa</w:t>
      </w:r>
      <w:r w:rsidRPr="00D24C8A">
        <w:t xml:space="preserve"> </w:t>
      </w:r>
      <w:r w:rsidR="002636E6">
        <w:t xml:space="preserve">az offline munka lehetősége az </w:t>
      </w:r>
      <w:proofErr w:type="spellStart"/>
      <w:r w:rsidR="002636E6">
        <w:t>EMFStore-hoz</w:t>
      </w:r>
      <w:proofErr w:type="spellEnd"/>
      <w:r w:rsidR="002636E6">
        <w:t xml:space="preserve"> képest.</w:t>
      </w:r>
    </w:p>
    <w:p w:rsidR="00CB26A3" w:rsidRDefault="00625DDE" w:rsidP="00D778CD">
      <w:pPr>
        <w:pStyle w:val="Cmsor3"/>
      </w:pPr>
      <w:bookmarkStart w:id="84" w:name="_Toc420251800"/>
      <w:r>
        <w:t>I</w:t>
      </w:r>
      <w:r w:rsidR="00CB26A3">
        <w:t>ntegrálhatóság, más környezetekkel való kapcsolat</w:t>
      </w:r>
      <w:bookmarkEnd w:id="84"/>
    </w:p>
    <w:p w:rsidR="00CB26A3" w:rsidRPr="00D24C8A" w:rsidRDefault="00CB26A3" w:rsidP="00CB26A3">
      <w:r>
        <w:t xml:space="preserve">Az eszköz bár rendelkezik kiegészítő </w:t>
      </w:r>
      <w:proofErr w:type="spellStart"/>
      <w:r>
        <w:t>interfésszel</w:t>
      </w:r>
      <w:proofErr w:type="spellEnd"/>
      <w:r>
        <w:t xml:space="preserve">, ám ez közel sem közelíti meg az Eclipse funkcionalitását. Ilyen funkciók lehetnek például más aspektusú szerkesztők használata egy időben ugyanarra a modellre, vagy az adatokon végzett több lépcsős </w:t>
      </w:r>
      <w:r>
        <w:lastRenderedPageBreak/>
        <w:t xml:space="preserve">feldolgozás. Másik oldalról viszont, az Eclipse eszközei csak a Java környezetre redukálódnak, míg a </w:t>
      </w:r>
      <w:proofErr w:type="spellStart"/>
      <w:r>
        <w:t>MetaEdit</w:t>
      </w:r>
      <w:proofErr w:type="spellEnd"/>
      <w:r>
        <w:t xml:space="preserve"> lényegében bármely programozási nyelvvel </w:t>
      </w:r>
      <w:r w:rsidR="00C60916">
        <w:t>együtt tud működni</w:t>
      </w:r>
      <w:r w:rsidR="00455F2F">
        <w:t>.</w:t>
      </w:r>
      <w:r w:rsidR="00C60916">
        <w:t xml:space="preserve"> E</w:t>
      </w:r>
      <w:r>
        <w:t xml:space="preserve">z pedig igen nagy </w:t>
      </w:r>
      <w:r w:rsidR="00C60916">
        <w:t>előnyt</w:t>
      </w:r>
      <w:r>
        <w:t xml:space="preserve"> jelenthet egy olyan környezetben</w:t>
      </w:r>
      <w:r w:rsidR="00C60916">
        <w:t>,</w:t>
      </w:r>
      <w:r>
        <w:t xml:space="preserve"> ahol az adott problémához a legjobb programozási nyelvet, rendszert használják. </w:t>
      </w:r>
    </w:p>
    <w:p w:rsidR="00423DFC" w:rsidRDefault="00423DFC" w:rsidP="00423DFC">
      <w:pPr>
        <w:pStyle w:val="Cmsor1"/>
      </w:pPr>
      <w:bookmarkStart w:id="85" w:name="_Toc420251801"/>
      <w:r>
        <w:lastRenderedPageBreak/>
        <w:t>Összefoglalás</w:t>
      </w:r>
      <w:bookmarkEnd w:id="85"/>
    </w:p>
    <w:p w:rsidR="00917075" w:rsidRDefault="00917075" w:rsidP="00917075">
      <w:r>
        <w:t xml:space="preserve">A szakdolgozat során megismertem és bemutattam </w:t>
      </w:r>
      <w:r w:rsidR="000A1841">
        <w:t>a ma haszná</w:t>
      </w:r>
      <w:r w:rsidR="00F4667F">
        <w:t xml:space="preserve">latos népszerű </w:t>
      </w:r>
      <w:r w:rsidR="000A1841">
        <w:t>verziókezelő rendszereket</w:t>
      </w:r>
      <w:r w:rsidR="00F4667F">
        <w:t>, részletesebben bemutattam a GIT fontosabb funkcióit. Ezek után az EMF modellek kollaborációs</w:t>
      </w:r>
      <w:r w:rsidR="00E5465B">
        <w:t xml:space="preserve"> lehetőségeit vizsgáltam meg, bemutattam az Eclipse CDO és </w:t>
      </w:r>
      <w:proofErr w:type="spellStart"/>
      <w:r w:rsidR="00E5465B">
        <w:t>EMFStore</w:t>
      </w:r>
      <w:proofErr w:type="spellEnd"/>
      <w:r w:rsidR="00E5465B">
        <w:t xml:space="preserve"> eszközét, majd egy külsős fizetős m</w:t>
      </w:r>
      <w:r w:rsidR="007C6139">
        <w:t xml:space="preserve">egoldással, a </w:t>
      </w:r>
      <w:proofErr w:type="spellStart"/>
      <w:r w:rsidR="007C6139">
        <w:t>MetaCase</w:t>
      </w:r>
      <w:proofErr w:type="spellEnd"/>
      <w:r w:rsidR="007C6139">
        <w:t xml:space="preserve"> </w:t>
      </w:r>
      <w:proofErr w:type="spellStart"/>
      <w:r w:rsidR="007C6139">
        <w:t>MetaEdit</w:t>
      </w:r>
      <w:proofErr w:type="spellEnd"/>
      <w:r w:rsidR="00E5465B">
        <w:t xml:space="preserve"> szoftverével is összevettem a képességeiket.</w:t>
      </w:r>
    </w:p>
    <w:p w:rsidR="000C7C45" w:rsidRPr="00917075" w:rsidRDefault="00E7050F" w:rsidP="00917075">
      <w:r>
        <w:t>Szakdolgozatom további céljaként létrehoztam egy kollaborációt támogató</w:t>
      </w:r>
      <w:r w:rsidR="007C6139">
        <w:t>,</w:t>
      </w:r>
      <w:r>
        <w:t xml:space="preserve"> </w:t>
      </w:r>
      <w:r w:rsidR="00C60916">
        <w:t xml:space="preserve">tulajdonság alapú </w:t>
      </w:r>
      <w:r w:rsidR="007C6139">
        <w:t xml:space="preserve">EMF </w:t>
      </w:r>
      <w:r>
        <w:t>modell zárolást lehetővé tevő eszközt. Az eszköz hatékonyságát, használhatóságát mérésekkel vizsgáltam meg, maj</w:t>
      </w:r>
      <w:r w:rsidR="00C9343A">
        <w:t>d egy ipari példán, a MONDO IKERLAN</w:t>
      </w:r>
      <w:r>
        <w:t xml:space="preserve"> tagjától származó szélturbina vezérlési modelljén mutattam be az </w:t>
      </w:r>
      <w:r w:rsidR="00AA6BF1">
        <w:t>eszközt.</w:t>
      </w:r>
    </w:p>
    <w:p w:rsidR="00CB26A3" w:rsidRDefault="00CB26A3" w:rsidP="00423DFC">
      <w:pPr>
        <w:pStyle w:val="Cmsor2"/>
      </w:pPr>
      <w:bookmarkStart w:id="86" w:name="_Toc420251802"/>
      <w:r>
        <w:t>Továbbfejlesztési irányok</w:t>
      </w:r>
      <w:bookmarkEnd w:id="86"/>
    </w:p>
    <w:p w:rsidR="00B41781" w:rsidRDefault="00B41781" w:rsidP="00B41781">
      <w:r>
        <w:t>Az elkészített al</w:t>
      </w:r>
      <w:r w:rsidR="006E4A14">
        <w:t xml:space="preserve">kalmazásom több lehetséges </w:t>
      </w:r>
      <w:r>
        <w:t>fejlesztési ponttal is rendelkez</w:t>
      </w:r>
      <w:r w:rsidR="00D439DC">
        <w:t>ik, ezek közül néhány fontosabb alább szerepel.</w:t>
      </w:r>
    </w:p>
    <w:p w:rsidR="00D439DC" w:rsidRPr="00B41781" w:rsidRDefault="00D439DC" w:rsidP="00D439DC">
      <w:pPr>
        <w:pStyle w:val="Cmsor3"/>
      </w:pPr>
      <w:bookmarkStart w:id="87" w:name="_Toc420251803"/>
      <w:r>
        <w:t>Nagyobb kifejező erővel rendelkező zárak</w:t>
      </w:r>
      <w:bookmarkEnd w:id="87"/>
    </w:p>
    <w:p w:rsidR="006E4A14" w:rsidRDefault="005E17F9" w:rsidP="00D439DC">
      <w:r>
        <w:t>K</w:t>
      </w:r>
      <w:r w:rsidR="006E4A14">
        <w:t xml:space="preserve">omplexebb </w:t>
      </w:r>
      <w:proofErr w:type="spellStart"/>
      <w:r w:rsidR="006E4A14">
        <w:t>lock</w:t>
      </w:r>
      <w:proofErr w:type="spellEnd"/>
      <w:r w:rsidR="006E4A14">
        <w:t xml:space="preserve"> definíciók lehetősége sokat tudna javítani az eszköz használhatóságán. Bár az </w:t>
      </w:r>
      <w:proofErr w:type="spellStart"/>
      <w:r w:rsidR="006E4A14">
        <w:t>IncQuery</w:t>
      </w:r>
      <w:proofErr w:type="spellEnd"/>
      <w:r w:rsidR="006E4A14">
        <w:t xml:space="preserve"> minta illeszkedési leírása igen szerteágazó funkcionalitással bír, azonban a paraméterek megadásánál semmilyen funkcionalitás nincs a</w:t>
      </w:r>
      <w:r w:rsidR="00C2197C">
        <w:t xml:space="preserve"> további paraméter lekötésének</w:t>
      </w:r>
      <w:r w:rsidR="006E4A14">
        <w:t xml:space="preserve"> lehetőségén túl. Itt mindenképp lehetne bővíteni a funkcionalitást logikai műveletekkel, esetleg pár függvénnyel. Távlati célként pedig akár egy </w:t>
      </w:r>
      <w:r w:rsidR="00C2197C">
        <w:t>külön zárak definiálására szolgáló</w:t>
      </w:r>
      <w:r w:rsidR="006E4A14">
        <w:t xml:space="preserve"> nyelv megalkotása lenne a legideálisabb</w:t>
      </w:r>
      <w:r w:rsidR="00C2197C">
        <w:t>,</w:t>
      </w:r>
      <w:r w:rsidR="006E4A14">
        <w:t xml:space="preserve"> például az Eclipse </w:t>
      </w:r>
      <w:proofErr w:type="spellStart"/>
      <w:r w:rsidR="006E4A14">
        <w:t>Xtext</w:t>
      </w:r>
      <w:proofErr w:type="spellEnd"/>
      <w:r w:rsidR="006E4A14">
        <w:t xml:space="preserve"> eszközével.</w:t>
      </w:r>
    </w:p>
    <w:p w:rsidR="00D439DC" w:rsidRDefault="00D439DC" w:rsidP="00D439DC">
      <w:pPr>
        <w:pStyle w:val="Cmsor3"/>
      </w:pPr>
      <w:bookmarkStart w:id="88" w:name="_Toc420251804"/>
      <w:r>
        <w:t>Zár sértés esetén visszajelzés</w:t>
      </w:r>
      <w:bookmarkEnd w:id="88"/>
    </w:p>
    <w:p w:rsidR="00C2197C" w:rsidRDefault="005E17F9" w:rsidP="00D439DC">
      <w:r>
        <w:t>Zárat sze</w:t>
      </w:r>
      <w:r w:rsidR="003E2BEB">
        <w:t xml:space="preserve">gő </w:t>
      </w:r>
      <w:r>
        <w:t>műveletek esetén jelenleg a felhasználó érdemi visszajelzést nem kap arról, hogy nem sikerült a kívánt művelete, csak azt tapasztalhatja, hogy minden maradt a régiben. Itt egy felhasználóbarát megoldás lenne, ha tudatnánk a felhasználóval, hogy pontosan miért nem tudja az akcióját végrehajtani, melyik zár vagy zárak akadályozzák őt.</w:t>
      </w:r>
    </w:p>
    <w:p w:rsidR="00D439DC" w:rsidRDefault="00D439DC" w:rsidP="00D439DC">
      <w:pPr>
        <w:pStyle w:val="Cmsor3"/>
      </w:pPr>
      <w:bookmarkStart w:id="89" w:name="_Toc420251805"/>
      <w:r>
        <w:lastRenderedPageBreak/>
        <w:t>Intelligens zárelhelyezés</w:t>
      </w:r>
      <w:bookmarkEnd w:id="89"/>
    </w:p>
    <w:p w:rsidR="005E17F9" w:rsidRDefault="005E17F9" w:rsidP="00D439DC">
      <w:r>
        <w:t xml:space="preserve">Miközben a felhasználó dolgozik az adott modellen kollaboratív környezetben sokat </w:t>
      </w:r>
      <w:r w:rsidR="00DF037C">
        <w:t>segítene,</w:t>
      </w:r>
      <w:r>
        <w:t xml:space="preserve"> ha a rendszer magától tudná zárolni a modell egyes részeit pusztán a felhasználó akció</w:t>
      </w:r>
      <w:r w:rsidR="00426D46">
        <w:t>i</w:t>
      </w:r>
      <w:r>
        <w:t xml:space="preserve"> alapján. Így sok konfliktus lenne elkerülhető illetve hatékonyabb munkát eredményezne, hisz az adott művelet végrehajtása előtt nem kellene a zár elhelyezésével foglalkozni. </w:t>
      </w:r>
    </w:p>
    <w:p w:rsidR="00D439DC" w:rsidRDefault="00D439DC" w:rsidP="00D439DC">
      <w:pPr>
        <w:pStyle w:val="Cmsor3"/>
      </w:pPr>
      <w:bookmarkStart w:id="90" w:name="_Toc420251806"/>
      <w:r>
        <w:t>Hatékonyabb kommunikáció</w:t>
      </w:r>
      <w:bookmarkEnd w:id="90"/>
    </w:p>
    <w:p w:rsidR="006F419A" w:rsidRDefault="006F419A" w:rsidP="00D439DC">
      <w:r>
        <w:t xml:space="preserve">Bár a feladat során használt Jersey </w:t>
      </w:r>
      <w:r w:rsidR="00E0137A">
        <w:t>REST</w:t>
      </w:r>
      <w:r>
        <w:t xml:space="preserve"> megoldása funkcionalitásban elég volt a követelményeknek, </w:t>
      </w:r>
      <w:r w:rsidR="00B57DBC">
        <w:t xml:space="preserve">ha a program funkcionalitása tovább nőne, bizonyossággal a technika korlátaiba ütköznénk. A </w:t>
      </w:r>
      <w:r w:rsidR="00E0137A">
        <w:t>REST</w:t>
      </w:r>
      <w:r w:rsidR="00B57DBC">
        <w:t xml:space="preserve"> alapvetően egy tartalom szolgáltatási eszköz, valós idejű vagy titkosított adatátvitel már nagyon nehézkesen vagy egyáltalán nem lenne megvalósítható segítségével. Jelenleg talán a legjobb eszköz a </w:t>
      </w:r>
      <w:proofErr w:type="spellStart"/>
      <w:r w:rsidR="00B57DBC">
        <w:t>WebSocket</w:t>
      </w:r>
      <w:proofErr w:type="spellEnd"/>
      <w:r w:rsidR="00B57DBC">
        <w:t xml:space="preserve"> </w:t>
      </w:r>
      <w:r w:rsidR="0045102C">
        <w:t>lehetne,</w:t>
      </w:r>
      <w:r w:rsidR="00B57DBC">
        <w:t xml:space="preserve"> hisz egyaránt nyújt magas szintű szolgáltatások, de </w:t>
      </w:r>
      <w:r w:rsidR="00A26928">
        <w:t>alacsony szintű adat átvitelre i</w:t>
      </w:r>
      <w:r w:rsidR="00B57DBC">
        <w:t>s lehetőséget biztosít</w:t>
      </w:r>
      <w:r w:rsidR="003E2BEB">
        <w:t>,</w:t>
      </w:r>
      <w:r w:rsidR="00B57DBC">
        <w:t xml:space="preserve"> így a kommunikációt teljesen igényünk szerint alakíthatnánk. </w:t>
      </w:r>
    </w:p>
    <w:p w:rsidR="00D439DC" w:rsidRDefault="00D439DC" w:rsidP="00D439DC">
      <w:pPr>
        <w:pStyle w:val="Cmsor3"/>
      </w:pPr>
      <w:bookmarkStart w:id="91" w:name="_Toc420251807"/>
      <w:r>
        <w:t>Magasabb szintű integráció</w:t>
      </w:r>
      <w:bookmarkEnd w:id="91"/>
    </w:p>
    <w:p w:rsidR="00B41781" w:rsidRDefault="0045102C" w:rsidP="00D439DC">
      <w:r>
        <w:t xml:space="preserve">Az Eclipse rendelkezik egy úgynevezett Team </w:t>
      </w:r>
      <w:proofErr w:type="spellStart"/>
      <w:r>
        <w:t>API-val</w:t>
      </w:r>
      <w:proofErr w:type="spellEnd"/>
      <w:r>
        <w:t>. Ez az interfész lehetőséget biztosít arra, hogy kollaboratív es</w:t>
      </w:r>
      <w:r w:rsidR="007F59F8">
        <w:t>zközt valósítsunk meg platformon</w:t>
      </w:r>
      <w:r>
        <w:t xml:space="preserve"> belül. Ezt használja többek között</w:t>
      </w:r>
      <w:r w:rsidR="001859C1">
        <w:t xml:space="preserve"> a </w:t>
      </w:r>
      <w:proofErr w:type="spellStart"/>
      <w:r w:rsidR="001859C1">
        <w:t>Subversive</w:t>
      </w:r>
      <w:proofErr w:type="spellEnd"/>
      <w:r w:rsidR="001859C1">
        <w:t xml:space="preserve"> (SVN) és </w:t>
      </w:r>
      <w:proofErr w:type="spellStart"/>
      <w:r w:rsidR="001859C1">
        <w:t>EGit</w:t>
      </w:r>
      <w:proofErr w:type="spellEnd"/>
      <w:r w:rsidR="001859C1">
        <w:t xml:space="preserve"> (GIT</w:t>
      </w:r>
      <w:r>
        <w:t xml:space="preserve">) eszköz is. </w:t>
      </w:r>
      <w:r w:rsidR="00882B1F">
        <w:t>Az elkészített alkalmazásom használhatósága nagyban növe</w:t>
      </w:r>
      <w:r w:rsidR="001859C1">
        <w:t>kedett volna, ha az SVN vagy GIT</w:t>
      </w:r>
      <w:r w:rsidR="00882B1F">
        <w:t xml:space="preserve"> rendszerekkel kombinálni tudtam volna úgy, hogy ezt az </w:t>
      </w:r>
      <w:r w:rsidR="005C0A67">
        <w:t>interfészt</w:t>
      </w:r>
      <w:r w:rsidR="00882B1F">
        <w:t xml:space="preserve"> megfelelően implementálom. Azonban e feladat komplexitása miatt erre nálam nem került sor.</w:t>
      </w:r>
    </w:p>
    <w:p w:rsidR="00B41781" w:rsidRPr="00B41781" w:rsidRDefault="00B41781" w:rsidP="00B41781"/>
    <w:p w:rsidR="00CB26A3" w:rsidRPr="00CB26A3" w:rsidRDefault="00CB26A3" w:rsidP="00CB26A3"/>
    <w:p w:rsidR="0063585C" w:rsidRDefault="0063585C" w:rsidP="00816BCB">
      <w:pPr>
        <w:pStyle w:val="Fejezetcimszmozsnlkl"/>
      </w:pPr>
      <w:bookmarkStart w:id="92" w:name="_Toc420251808"/>
      <w:r w:rsidRPr="00B50CAA">
        <w:lastRenderedPageBreak/>
        <w:t>Irodalomjegyzék</w:t>
      </w:r>
      <w:bookmarkEnd w:id="92"/>
    </w:p>
    <w:p w:rsidR="007E7B6F" w:rsidRPr="00A45F79" w:rsidRDefault="007E7B6F" w:rsidP="00A45F79">
      <w:pPr>
        <w:pStyle w:val="Irodalomjegyzksor"/>
      </w:pPr>
      <w:bookmarkStart w:id="93" w:name="_Ref420050206"/>
      <w:r w:rsidRPr="00A45F79">
        <w:t>Stephen J. Mellor,Marc Balcer: Executable UML: A Foundation for Model-Driven Architectures ISBN:0201748045</w:t>
      </w:r>
      <w:bookmarkEnd w:id="93"/>
    </w:p>
    <w:p w:rsidR="007745B6" w:rsidRPr="00A45F79" w:rsidRDefault="00283131" w:rsidP="00A45F79">
      <w:pPr>
        <w:pStyle w:val="Irodalomjegyzksor"/>
      </w:pPr>
      <w:r w:rsidRPr="00A45F79">
        <w:t xml:space="preserve">MONDO Project, </w:t>
      </w:r>
      <w:hyperlink r:id="rId19" w:history="1">
        <w:bookmarkStart w:id="94" w:name="_Ref420008093"/>
        <w:r w:rsidR="00012451" w:rsidRPr="00A45F79">
          <w:rPr>
            <w:rStyle w:val="Hiperhivatkozs"/>
            <w:color w:val="auto"/>
            <w:u w:val="none"/>
          </w:rPr>
          <w:t>HTTP</w:t>
        </w:r>
        <w:r w:rsidR="007745B6" w:rsidRPr="00A45F79">
          <w:rPr>
            <w:rStyle w:val="Hiperhivatkozs"/>
            <w:color w:val="auto"/>
            <w:u w:val="none"/>
          </w:rPr>
          <w:t>://www.mondo-project.org/overview</w:t>
        </w:r>
        <w:bookmarkEnd w:id="94"/>
      </w:hyperlink>
      <w:r w:rsidRPr="00A45F79">
        <w:t>, 2015.05.21</w:t>
      </w:r>
    </w:p>
    <w:p w:rsidR="00D11ABC" w:rsidRPr="00A45F79" w:rsidRDefault="00D11ABC" w:rsidP="00A45F79">
      <w:pPr>
        <w:pStyle w:val="Irodalomjegyzksor"/>
      </w:pPr>
      <w:bookmarkStart w:id="95" w:name="_Ref420050341"/>
      <w:r w:rsidRPr="00A45F79">
        <w:t xml:space="preserve">Mondo Project - IKERLAN, </w:t>
      </w:r>
      <w:hyperlink r:id="rId20" w:history="1">
        <w:r w:rsidR="00012451" w:rsidRPr="00A45F79">
          <w:rPr>
            <w:rStyle w:val="Hiperhivatkozs"/>
            <w:color w:val="auto"/>
            <w:u w:val="none"/>
          </w:rPr>
          <w:t>HTTP</w:t>
        </w:r>
        <w:r w:rsidRPr="00A45F79">
          <w:rPr>
            <w:rStyle w:val="Hiperhivatkozs"/>
            <w:color w:val="auto"/>
            <w:u w:val="none"/>
          </w:rPr>
          <w:t>://www.ikerlan.es/en/what-we-research/projects/mondo</w:t>
        </w:r>
      </w:hyperlink>
      <w:r w:rsidRPr="00A45F79">
        <w:t>, 2015.05.01</w:t>
      </w:r>
      <w:bookmarkEnd w:id="95"/>
    </w:p>
    <w:p w:rsidR="004D128E" w:rsidRPr="00A45F79" w:rsidRDefault="003556AD" w:rsidP="00A45F79">
      <w:pPr>
        <w:pStyle w:val="Irodalomjegyzksor"/>
      </w:pPr>
      <w:bookmarkStart w:id="96" w:name="_Ref420248315"/>
      <w:r w:rsidRPr="00A45F79">
        <w:t>Ben Collins-Sussman,The subversion project: buiding a better CVS,2002</w:t>
      </w:r>
      <w:bookmarkEnd w:id="96"/>
    </w:p>
    <w:p w:rsidR="00AA376B" w:rsidRPr="00A45F79" w:rsidRDefault="00AA376B" w:rsidP="00A45F79">
      <w:pPr>
        <w:pStyle w:val="Irodalomjegyzksor"/>
      </w:pPr>
      <w:bookmarkStart w:id="97" w:name="_Ref420050765"/>
      <w:r w:rsidRPr="00A45F79">
        <w:t>Scott Chacon, Ben Straub : Pro Git, ISBN-13: 978-1484200773</w:t>
      </w:r>
      <w:bookmarkEnd w:id="97"/>
    </w:p>
    <w:p w:rsidR="00093AB5" w:rsidRPr="00A45F79" w:rsidRDefault="00093AB5" w:rsidP="00A45F79">
      <w:pPr>
        <w:pStyle w:val="Irodalomjegyzksor"/>
      </w:pPr>
      <w:bookmarkStart w:id="98" w:name="_Ref420050884"/>
      <w:r w:rsidRPr="00A45F79">
        <w:t xml:space="preserve">Eclipse Foundation, </w:t>
      </w:r>
      <w:hyperlink r:id="rId21" w:history="1">
        <w:r w:rsidR="00012451" w:rsidRPr="00A45F79">
          <w:rPr>
            <w:rStyle w:val="Hiperhivatkozs"/>
            <w:color w:val="auto"/>
            <w:u w:val="none"/>
          </w:rPr>
          <w:t>HTTP</w:t>
        </w:r>
        <w:r w:rsidRPr="00A45F79">
          <w:rPr>
            <w:rStyle w:val="Hiperhivatkozs"/>
            <w:color w:val="auto"/>
            <w:u w:val="none"/>
          </w:rPr>
          <w:t>s://eclipse.org/</w:t>
        </w:r>
      </w:hyperlink>
      <w:r w:rsidRPr="00A45F79">
        <w:t>, 2015.03.04</w:t>
      </w:r>
      <w:bookmarkEnd w:id="98"/>
    </w:p>
    <w:p w:rsidR="00AF1768" w:rsidRPr="00A45F79" w:rsidRDefault="00AF1768" w:rsidP="00A45F79">
      <w:pPr>
        <w:pStyle w:val="Irodalomjegyzksor"/>
      </w:pPr>
      <w:bookmarkStart w:id="99" w:name="_Ref420050982"/>
      <w:r w:rsidRPr="00A45F79">
        <w:t xml:space="preserve">Eclipse Foundation, </w:t>
      </w:r>
      <w:hyperlink r:id="rId22" w:history="1">
        <w:r w:rsidR="00012451" w:rsidRPr="00A45F79">
          <w:rPr>
            <w:rStyle w:val="Hiperhivatkozs"/>
            <w:color w:val="auto"/>
            <w:u w:val="none"/>
          </w:rPr>
          <w:t>HTTP</w:t>
        </w:r>
        <w:r w:rsidRPr="00A45F79">
          <w:rPr>
            <w:rStyle w:val="Hiperhivatkozs"/>
            <w:color w:val="auto"/>
            <w:u w:val="none"/>
          </w:rPr>
          <w:t>s://eclipse.org/eclipse/</w:t>
        </w:r>
      </w:hyperlink>
      <w:r w:rsidRPr="00A45F79">
        <w:t>, 2015.03.05</w:t>
      </w:r>
      <w:bookmarkEnd w:id="99"/>
    </w:p>
    <w:p w:rsidR="004046D5" w:rsidRPr="00A45F79" w:rsidRDefault="006646D7" w:rsidP="00A45F79">
      <w:pPr>
        <w:pStyle w:val="Irodalomjegyzksor"/>
      </w:pPr>
      <w:bookmarkStart w:id="100" w:name="_Ref420248689"/>
      <w:r w:rsidRPr="00A45F79">
        <w:t>Erich Gamma,Kent Beck,Contributing to Eclipse: Principles, Patterns, and Plug-ins,ISBN-13: 978-0321205759</w:t>
      </w:r>
      <w:bookmarkEnd w:id="100"/>
    </w:p>
    <w:p w:rsidR="00545E80" w:rsidRPr="00A45F79" w:rsidRDefault="00545E80" w:rsidP="00A45F79">
      <w:pPr>
        <w:pStyle w:val="Irodalomjegyzksor"/>
      </w:pPr>
      <w:bookmarkStart w:id="101" w:name="_Ref420061688"/>
      <w:r w:rsidRPr="00A45F79">
        <w:t xml:space="preserve">Eclipse Foundation, Eclipse wiki, </w:t>
      </w:r>
      <w:hyperlink r:id="rId23" w:history="1">
        <w:r w:rsidR="00012451" w:rsidRPr="00A45F79">
          <w:t>HTTP</w:t>
        </w:r>
        <w:r w:rsidRPr="00A45F79">
          <w:t>://help.eclipse.org/juno/index.jsp?nav=%2F2</w:t>
        </w:r>
      </w:hyperlink>
      <w:r w:rsidRPr="00A45F79">
        <w:t>, 2015.03.23</w:t>
      </w:r>
      <w:bookmarkEnd w:id="101"/>
    </w:p>
    <w:p w:rsidR="0010201A" w:rsidRPr="00A45F79" w:rsidRDefault="001E3928" w:rsidP="00A45F79">
      <w:pPr>
        <w:pStyle w:val="Irodalomjegyzksor"/>
      </w:pPr>
      <w:bookmarkStart w:id="102" w:name="_Ref420248747"/>
      <w:r w:rsidRPr="00A45F79">
        <w:t>Richard Hall,Karl Pauls,Stuart McCulloch,David Savage,Osgi in Action: Creating Modular Applications in Java,ISBN:1933988916 9781933988917</w:t>
      </w:r>
      <w:bookmarkEnd w:id="102"/>
    </w:p>
    <w:p w:rsidR="00F04AFD" w:rsidRPr="00A45F79" w:rsidRDefault="00283131" w:rsidP="00A45F79">
      <w:pPr>
        <w:pStyle w:val="Irodalomjegyzksor"/>
      </w:pPr>
      <w:bookmarkStart w:id="103" w:name="_Ref420049146"/>
      <w:r w:rsidRPr="00A45F79">
        <w:t xml:space="preserve"> BUTE Fault Tolerant Systems Research Group </w:t>
      </w:r>
      <w:hyperlink r:id="rId24" w:history="1">
        <w:r w:rsidR="00012451" w:rsidRPr="00A45F79">
          <w:rPr>
            <w:rStyle w:val="Hiperhivatkozs"/>
            <w:color w:val="auto"/>
            <w:u w:val="none"/>
          </w:rPr>
          <w:t>HTTP</w:t>
        </w:r>
        <w:r w:rsidRPr="00A45F79">
          <w:rPr>
            <w:rStyle w:val="Hiperhivatkozs"/>
            <w:color w:val="auto"/>
            <w:u w:val="none"/>
          </w:rPr>
          <w:t>s://github.com/FTSRG/trainbenchmark</w:t>
        </w:r>
      </w:hyperlink>
      <w:r w:rsidRPr="00A45F79">
        <w:t>, 2015.05.20</w:t>
      </w:r>
    </w:p>
    <w:p w:rsidR="00FA522D" w:rsidRPr="00A45F79" w:rsidRDefault="00FA522D" w:rsidP="00A45F79">
      <w:pPr>
        <w:pStyle w:val="Irodalomjegyzksor"/>
      </w:pPr>
      <w:bookmarkStart w:id="104" w:name="_Ref420051363"/>
      <w:r w:rsidRPr="00A45F79">
        <w:t>Dave Steinberg,Frank Budinsky,Marcelo Paternostro,Ed Merks:EMF: Eclipse Modeling Framework (2nd Edition),ISBN-13: 978-0321331885</w:t>
      </w:r>
      <w:bookmarkEnd w:id="104"/>
    </w:p>
    <w:bookmarkStart w:id="105" w:name="_Ref420151753"/>
    <w:p w:rsidR="00C5615E" w:rsidRPr="00A45F79" w:rsidRDefault="00C5615E" w:rsidP="00A45F79">
      <w:pPr>
        <w:pStyle w:val="Irodalomjegyzksor"/>
      </w:pPr>
      <w:r w:rsidRPr="00A45F79">
        <w:fldChar w:fldCharType="begin"/>
      </w:r>
      <w:r w:rsidRPr="00A45F79">
        <w:instrText xml:space="preserve"> HYPERLINK "https://inf.mit.bme.hu/user/21/biblio" </w:instrText>
      </w:r>
      <w:r w:rsidRPr="00A45F79">
        <w:fldChar w:fldCharType="separate"/>
      </w:r>
      <w:r w:rsidRPr="00A45F79">
        <w:rPr>
          <w:rStyle w:val="Hiperhivatkozs"/>
          <w:color w:val="auto"/>
          <w:u w:val="none"/>
        </w:rPr>
        <w:t>Bergmann, G.</w:t>
      </w:r>
      <w:r w:rsidRPr="00A45F79">
        <w:fldChar w:fldCharType="end"/>
      </w:r>
      <w:r w:rsidRPr="00A45F79">
        <w:t>,</w:t>
      </w:r>
      <w:r w:rsidRPr="00A45F79">
        <w:rPr>
          <w:rStyle w:val="apple-converted-space"/>
        </w:rPr>
        <w:t> </w:t>
      </w:r>
      <w:hyperlink r:id="rId25" w:history="1">
        <w:r w:rsidRPr="00A45F79">
          <w:rPr>
            <w:rStyle w:val="Hiperhivatkozs"/>
            <w:color w:val="auto"/>
            <w:u w:val="none"/>
          </w:rPr>
          <w:t>Horváth, Á.</w:t>
        </w:r>
      </w:hyperlink>
      <w:r w:rsidRPr="00A45F79">
        <w:t>,</w:t>
      </w:r>
      <w:r w:rsidRPr="00A45F79">
        <w:rPr>
          <w:rStyle w:val="apple-converted-space"/>
        </w:rPr>
        <w:t> </w:t>
      </w:r>
      <w:hyperlink r:id="rId26" w:history="1">
        <w:r w:rsidRPr="00A45F79">
          <w:rPr>
            <w:rStyle w:val="Hiperhivatkozs"/>
            <w:color w:val="auto"/>
            <w:u w:val="none"/>
          </w:rPr>
          <w:t>Ráth, I.</w:t>
        </w:r>
      </w:hyperlink>
      <w:r w:rsidRPr="00A45F79">
        <w:t>,</w:t>
      </w:r>
      <w:r w:rsidRPr="00A45F79">
        <w:rPr>
          <w:rStyle w:val="apple-converted-space"/>
        </w:rPr>
        <w:t> </w:t>
      </w:r>
      <w:hyperlink r:id="rId27" w:history="1">
        <w:r w:rsidRPr="00A45F79">
          <w:rPr>
            <w:rStyle w:val="Hiperhivatkozs"/>
            <w:color w:val="auto"/>
            <w:u w:val="none"/>
          </w:rPr>
          <w:t>Varró, D.</w:t>
        </w:r>
      </w:hyperlink>
      <w:r w:rsidRPr="00A45F79">
        <w:t>,</w:t>
      </w:r>
      <w:r w:rsidRPr="00A45F79">
        <w:rPr>
          <w:rStyle w:val="apple-converted-space"/>
        </w:rPr>
        <w:t> </w:t>
      </w:r>
      <w:hyperlink r:id="rId28" w:history="1">
        <w:r w:rsidRPr="00A45F79">
          <w:rPr>
            <w:rStyle w:val="Hiperhivatkozs"/>
            <w:color w:val="auto"/>
            <w:u w:val="none"/>
          </w:rPr>
          <w:t>Balogh, A.</w:t>
        </w:r>
      </w:hyperlink>
      <w:r w:rsidRPr="00A45F79">
        <w:t>,</w:t>
      </w:r>
      <w:r w:rsidRPr="00A45F79">
        <w:rPr>
          <w:rStyle w:val="apple-converted-space"/>
        </w:rPr>
        <w:t> </w:t>
      </w:r>
      <w:hyperlink r:id="rId29" w:history="1">
        <w:r w:rsidRPr="00A45F79">
          <w:rPr>
            <w:rStyle w:val="Hiperhivatkozs"/>
            <w:color w:val="auto"/>
            <w:u w:val="none"/>
          </w:rPr>
          <w:t>Balogh, Z.</w:t>
        </w:r>
      </w:hyperlink>
      <w:r w:rsidRPr="00A45F79">
        <w:t>,</w:t>
      </w:r>
      <w:r w:rsidRPr="00A45F79">
        <w:rPr>
          <w:rStyle w:val="apple-converted-space"/>
        </w:rPr>
        <w:t> </w:t>
      </w:r>
      <w:hyperlink r:id="rId30" w:history="1">
        <w:r w:rsidRPr="00A45F79">
          <w:rPr>
            <w:rStyle w:val="Hiperhivatkozs"/>
            <w:color w:val="auto"/>
            <w:u w:val="none"/>
          </w:rPr>
          <w:t>Ökrös, A.</w:t>
        </w:r>
      </w:hyperlink>
      <w:r w:rsidRPr="00A45F79">
        <w:t>, Incremental evaluation of model queries over emf models.Model Driven Engineering Languages and Systems, 13th International Conference,October 2010</w:t>
      </w:r>
      <w:bookmarkEnd w:id="105"/>
    </w:p>
    <w:p w:rsidR="00791211" w:rsidRPr="00A45F79" w:rsidRDefault="00791211" w:rsidP="00A45F79">
      <w:pPr>
        <w:pStyle w:val="Irodalomjegyzksor"/>
      </w:pPr>
      <w:bookmarkStart w:id="106" w:name="_Ref420149247"/>
      <w:r w:rsidRPr="00A45F79">
        <w:t>Eclipse Project, HTTP://wiki.eclipse.org/EMFIncQuery/DeveloperDocumentation/EventDrivenVM,2015.0</w:t>
      </w:r>
      <w:r w:rsidR="00FA5510" w:rsidRPr="00A45F79">
        <w:t>4.24</w:t>
      </w:r>
      <w:bookmarkEnd w:id="106"/>
    </w:p>
    <w:p w:rsidR="00FA522D" w:rsidRPr="00A45F79" w:rsidRDefault="00FA522D" w:rsidP="00A45F79">
      <w:pPr>
        <w:pStyle w:val="Irodalomjegyzksor"/>
      </w:pPr>
      <w:bookmarkStart w:id="107" w:name="_Ref420051567"/>
      <w:r w:rsidRPr="00A45F79">
        <w:t>Jersey,</w:t>
      </w:r>
      <w:r w:rsidR="00012451" w:rsidRPr="00A45F79">
        <w:t>HTTP</w:t>
      </w:r>
      <w:r w:rsidRPr="00A45F79">
        <w:t>s://jersey.java.net/, 2015.05.20</w:t>
      </w:r>
      <w:bookmarkEnd w:id="107"/>
    </w:p>
    <w:p w:rsidR="00A439A3" w:rsidRPr="00A45F79" w:rsidRDefault="00A439A3" w:rsidP="00A45F79">
      <w:pPr>
        <w:pStyle w:val="Irodalomjegyzksor"/>
      </w:pPr>
      <w:bookmarkStart w:id="108" w:name="_Ref420051681"/>
      <w:r w:rsidRPr="00A45F79">
        <w:t>Jim Webber,Savas Parastatidis,Ian Robinson:</w:t>
      </w:r>
      <w:r w:rsidR="00E0137A" w:rsidRPr="00A45F79">
        <w:t>REST</w:t>
      </w:r>
      <w:r w:rsidRPr="00A45F79">
        <w:t xml:space="preserve"> in Practice: Hypermedia and Systems Architecture ISBN-13: 978-0596805821</w:t>
      </w:r>
      <w:bookmarkEnd w:id="108"/>
    </w:p>
    <w:p w:rsidR="00994BA1" w:rsidRPr="00A45F79" w:rsidRDefault="002D1AE0" w:rsidP="00A45F79">
      <w:pPr>
        <w:pStyle w:val="Irodalomjegyzksor"/>
      </w:pPr>
      <w:bookmarkStart w:id="109" w:name="_Ref420051749"/>
      <w:r w:rsidRPr="00A45F79">
        <w:t>Network Working Group D. Crockford, The application/json Media Type for JavaScript Object Notation (JSON),July 200</w:t>
      </w:r>
      <w:bookmarkEnd w:id="109"/>
      <w:r w:rsidRPr="00A45F79">
        <w:t>6</w:t>
      </w:r>
    </w:p>
    <w:p w:rsidR="00B14109" w:rsidRPr="00A45F79" w:rsidRDefault="00B14109" w:rsidP="00A45F79">
      <w:pPr>
        <w:pStyle w:val="Irodalomjegyzksor"/>
      </w:pPr>
      <w:bookmarkStart w:id="110" w:name="_Ref420052172"/>
      <w:r w:rsidRPr="00A45F79">
        <w:lastRenderedPageBreak/>
        <w:t xml:space="preserve">Eclipse project, </w:t>
      </w:r>
      <w:hyperlink r:id="rId31" w:history="1">
        <w:r w:rsidR="00012451" w:rsidRPr="00A45F79">
          <w:rPr>
            <w:rStyle w:val="Hiperhivatkozs"/>
            <w:color w:val="auto"/>
            <w:u w:val="none"/>
          </w:rPr>
          <w:t>HTTP</w:t>
        </w:r>
        <w:r w:rsidRPr="00A45F79">
          <w:rPr>
            <w:rStyle w:val="Hiperhivatkozs"/>
            <w:color w:val="auto"/>
            <w:u w:val="none"/>
          </w:rPr>
          <w:t>://projects.eclipse.org/projects/modeling.emf.cdo</w:t>
        </w:r>
      </w:hyperlink>
      <w:r w:rsidRPr="00A45F79">
        <w:t>, 2015.05.13</w:t>
      </w:r>
      <w:bookmarkEnd w:id="110"/>
    </w:p>
    <w:p w:rsidR="00A41C95" w:rsidRPr="00A45F79" w:rsidRDefault="00071757" w:rsidP="00A45F79">
      <w:pPr>
        <w:pStyle w:val="Irodalomjegyzksor"/>
      </w:pPr>
      <w:bookmarkStart w:id="111" w:name="_Ref420252371"/>
      <w:r w:rsidRPr="00A45F79">
        <w:t>Jonas Helming,Maximilian Koegel,EMFStore: a model repository for EMF models,2010</w:t>
      </w:r>
      <w:bookmarkEnd w:id="111"/>
    </w:p>
    <w:p w:rsidR="00FE4280" w:rsidRPr="00A45F79" w:rsidRDefault="00675985" w:rsidP="00A45F79">
      <w:pPr>
        <w:pStyle w:val="Irodalomjegyzksor"/>
      </w:pPr>
      <w:bookmarkStart w:id="112" w:name="_Ref420052380"/>
      <w:r w:rsidRPr="00A45F79">
        <w:t>Timothy J. Grose,Gary C. Doney,Stephen A. Brodsky,Mastering XMI: Java Programming with XMI, XML, and UML,ISBN: 0471384291</w:t>
      </w:r>
      <w:bookmarkEnd w:id="112"/>
    </w:p>
    <w:p w:rsidR="00B50CAA" w:rsidRPr="00A45F79" w:rsidRDefault="00E27B7E" w:rsidP="00A45F79">
      <w:pPr>
        <w:pStyle w:val="Irodalomjegyzksor"/>
      </w:pPr>
      <w:bookmarkStart w:id="113" w:name="_Ref420052491"/>
      <w:r w:rsidRPr="00A45F79">
        <w:t xml:space="preserve">MetaCase, </w:t>
      </w:r>
      <w:hyperlink r:id="rId32" w:history="1">
        <w:r w:rsidR="00012451" w:rsidRPr="00A45F79">
          <w:t>HTTP</w:t>
        </w:r>
        <w:r w:rsidRPr="00A45F79">
          <w:t>://www.metacase.com/solution/</w:t>
        </w:r>
      </w:hyperlink>
      <w:r w:rsidRPr="00A45F79">
        <w:t>, 2015.05.11</w:t>
      </w:r>
      <w:bookmarkEnd w:id="103"/>
      <w:bookmarkEnd w:id="113"/>
    </w:p>
    <w:sectPr w:rsidR="00B50CAA" w:rsidRPr="00A45F79" w:rsidSect="00D23BFC">
      <w:headerReference w:type="even" r:id="rId33"/>
      <w:footerReference w:type="default" r:id="rId3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3C4" w:rsidRDefault="006733C4">
      <w:r>
        <w:separator/>
      </w:r>
    </w:p>
  </w:endnote>
  <w:endnote w:type="continuationSeparator" w:id="0">
    <w:p w:rsidR="006733C4" w:rsidRDefault="0067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64586F">
      <w:rPr>
        <w:rStyle w:val="Oldalszm"/>
        <w:noProof/>
      </w:rPr>
      <w:t>21</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3C4" w:rsidRDefault="006733C4">
      <w:r>
        <w:separator/>
      </w:r>
    </w:p>
  </w:footnote>
  <w:footnote w:type="continuationSeparator" w:id="0">
    <w:p w:rsidR="006733C4" w:rsidRDefault="00673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230" w:rsidRDefault="00806230"/>
  <w:p w:rsidR="00806230" w:rsidRDefault="00806230"/>
  <w:p w:rsidR="00806230" w:rsidRDefault="008062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65574"/>
    <w:multiLevelType w:val="hybridMultilevel"/>
    <w:tmpl w:val="F796D8CC"/>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4E2890E"/>
    <w:lvl w:ilvl="0" w:tplc="86501598">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C056F7"/>
    <w:multiLevelType w:val="hybridMultilevel"/>
    <w:tmpl w:val="FC1C6032"/>
    <w:lvl w:ilvl="0" w:tplc="040E0001">
      <w:start w:val="1"/>
      <w:numFmt w:val="bullet"/>
      <w:lvlText w:val=""/>
      <w:lvlJc w:val="left"/>
      <w:pPr>
        <w:ind w:left="1562" w:hanging="360"/>
      </w:pPr>
      <w:rPr>
        <w:rFonts w:ascii="Symbol" w:hAnsi="Symbol" w:hint="default"/>
      </w:rPr>
    </w:lvl>
    <w:lvl w:ilvl="1" w:tplc="040E0003" w:tentative="1">
      <w:start w:val="1"/>
      <w:numFmt w:val="bullet"/>
      <w:lvlText w:val="o"/>
      <w:lvlJc w:val="left"/>
      <w:pPr>
        <w:ind w:left="2282" w:hanging="360"/>
      </w:pPr>
      <w:rPr>
        <w:rFonts w:ascii="Courier New" w:hAnsi="Courier New" w:cs="Courier New" w:hint="default"/>
      </w:rPr>
    </w:lvl>
    <w:lvl w:ilvl="2" w:tplc="040E0005" w:tentative="1">
      <w:start w:val="1"/>
      <w:numFmt w:val="bullet"/>
      <w:lvlText w:val=""/>
      <w:lvlJc w:val="left"/>
      <w:pPr>
        <w:ind w:left="3002" w:hanging="360"/>
      </w:pPr>
      <w:rPr>
        <w:rFonts w:ascii="Wingdings" w:hAnsi="Wingdings" w:hint="default"/>
      </w:rPr>
    </w:lvl>
    <w:lvl w:ilvl="3" w:tplc="040E0001" w:tentative="1">
      <w:start w:val="1"/>
      <w:numFmt w:val="bullet"/>
      <w:lvlText w:val=""/>
      <w:lvlJc w:val="left"/>
      <w:pPr>
        <w:ind w:left="3722" w:hanging="360"/>
      </w:pPr>
      <w:rPr>
        <w:rFonts w:ascii="Symbol" w:hAnsi="Symbol" w:hint="default"/>
      </w:rPr>
    </w:lvl>
    <w:lvl w:ilvl="4" w:tplc="040E0003" w:tentative="1">
      <w:start w:val="1"/>
      <w:numFmt w:val="bullet"/>
      <w:lvlText w:val="o"/>
      <w:lvlJc w:val="left"/>
      <w:pPr>
        <w:ind w:left="4442" w:hanging="360"/>
      </w:pPr>
      <w:rPr>
        <w:rFonts w:ascii="Courier New" w:hAnsi="Courier New" w:cs="Courier New" w:hint="default"/>
      </w:rPr>
    </w:lvl>
    <w:lvl w:ilvl="5" w:tplc="040E0005" w:tentative="1">
      <w:start w:val="1"/>
      <w:numFmt w:val="bullet"/>
      <w:lvlText w:val=""/>
      <w:lvlJc w:val="left"/>
      <w:pPr>
        <w:ind w:left="5162" w:hanging="360"/>
      </w:pPr>
      <w:rPr>
        <w:rFonts w:ascii="Wingdings" w:hAnsi="Wingdings" w:hint="default"/>
      </w:rPr>
    </w:lvl>
    <w:lvl w:ilvl="6" w:tplc="040E0001" w:tentative="1">
      <w:start w:val="1"/>
      <w:numFmt w:val="bullet"/>
      <w:lvlText w:val=""/>
      <w:lvlJc w:val="left"/>
      <w:pPr>
        <w:ind w:left="5882" w:hanging="360"/>
      </w:pPr>
      <w:rPr>
        <w:rFonts w:ascii="Symbol" w:hAnsi="Symbol" w:hint="default"/>
      </w:rPr>
    </w:lvl>
    <w:lvl w:ilvl="7" w:tplc="040E0003" w:tentative="1">
      <w:start w:val="1"/>
      <w:numFmt w:val="bullet"/>
      <w:lvlText w:val="o"/>
      <w:lvlJc w:val="left"/>
      <w:pPr>
        <w:ind w:left="6602" w:hanging="360"/>
      </w:pPr>
      <w:rPr>
        <w:rFonts w:ascii="Courier New" w:hAnsi="Courier New" w:cs="Courier New" w:hint="default"/>
      </w:rPr>
    </w:lvl>
    <w:lvl w:ilvl="8" w:tplc="040E0005" w:tentative="1">
      <w:start w:val="1"/>
      <w:numFmt w:val="bullet"/>
      <w:lvlText w:val=""/>
      <w:lvlJc w:val="left"/>
      <w:pPr>
        <w:ind w:left="7322" w:hanging="360"/>
      </w:pPr>
      <w:rPr>
        <w:rFonts w:ascii="Wingdings" w:hAnsi="Wingdings" w:hint="default"/>
      </w:rPr>
    </w:lvl>
  </w:abstractNum>
  <w:abstractNum w:abstractNumId="13" w15:restartNumberingAfterBreak="0">
    <w:nsid w:val="0FFB425C"/>
    <w:multiLevelType w:val="hybridMultilevel"/>
    <w:tmpl w:val="12BE4F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start w:val="1"/>
      <w:numFmt w:val="bullet"/>
      <w:lvlText w:val=""/>
      <w:lvlJc w:val="left"/>
      <w:pPr>
        <w:ind w:left="2880" w:hanging="360"/>
      </w:pPr>
      <w:rPr>
        <w:rFonts w:ascii="Wingdings" w:hAnsi="Wingdings" w:hint="default"/>
      </w:rPr>
    </w:lvl>
    <w:lvl w:ilvl="3" w:tplc="040E000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7664D99"/>
    <w:multiLevelType w:val="hybridMultilevel"/>
    <w:tmpl w:val="7E2CF3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1A7A6127"/>
    <w:multiLevelType w:val="hybridMultilevel"/>
    <w:tmpl w:val="E3421C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2DE6456"/>
    <w:multiLevelType w:val="hybridMultilevel"/>
    <w:tmpl w:val="13449B3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27C4419A"/>
    <w:multiLevelType w:val="hybridMultilevel"/>
    <w:tmpl w:val="DD14FB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1CE5E73"/>
    <w:multiLevelType w:val="hybridMultilevel"/>
    <w:tmpl w:val="6736FCDE"/>
    <w:lvl w:ilvl="0" w:tplc="5614D45C">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1" w15:restartNumberingAfterBreak="0">
    <w:nsid w:val="32BE6349"/>
    <w:multiLevelType w:val="hybridMultilevel"/>
    <w:tmpl w:val="51DE08C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42F2476"/>
    <w:multiLevelType w:val="hybridMultilevel"/>
    <w:tmpl w:val="F7E6E37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2A62B05"/>
    <w:multiLevelType w:val="hybridMultilevel"/>
    <w:tmpl w:val="8AECE7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D3D6892"/>
    <w:multiLevelType w:val="hybridMultilevel"/>
    <w:tmpl w:val="FF9A681E"/>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0" w15:restartNumberingAfterBreak="0">
    <w:nsid w:val="514A5209"/>
    <w:multiLevelType w:val="hybridMultilevel"/>
    <w:tmpl w:val="DCF2D738"/>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2EC7B8E"/>
    <w:multiLevelType w:val="hybridMultilevel"/>
    <w:tmpl w:val="95CA07A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5F71DD1"/>
    <w:multiLevelType w:val="hybridMultilevel"/>
    <w:tmpl w:val="314E09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5D282116"/>
    <w:multiLevelType w:val="hybridMultilevel"/>
    <w:tmpl w:val="FC249D60"/>
    <w:lvl w:ilvl="0" w:tplc="040E0001">
      <w:start w:val="1"/>
      <w:numFmt w:val="bullet"/>
      <w:lvlText w:val=""/>
      <w:lvlJc w:val="left"/>
      <w:pPr>
        <w:ind w:left="1800" w:hanging="360"/>
      </w:pPr>
      <w:rPr>
        <w:rFonts w:ascii="Symbol" w:hAnsi="Symbol"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5" w15:restartNumberingAfterBreak="0">
    <w:nsid w:val="645609F4"/>
    <w:multiLevelType w:val="hybridMultilevel"/>
    <w:tmpl w:val="27040F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65B81DB1"/>
    <w:multiLevelType w:val="hybridMultilevel"/>
    <w:tmpl w:val="8E4EECEC"/>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7"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C111337"/>
    <w:multiLevelType w:val="hybridMultilevel"/>
    <w:tmpl w:val="C48E18E2"/>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39" w15:restartNumberingAfterBreak="0">
    <w:nsid w:val="73ED2E0D"/>
    <w:multiLevelType w:val="hybridMultilevel"/>
    <w:tmpl w:val="D3723FF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57C5DC8"/>
    <w:multiLevelType w:val="hybridMultilevel"/>
    <w:tmpl w:val="F94C96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6B51B0"/>
    <w:multiLevelType w:val="hybridMultilevel"/>
    <w:tmpl w:val="324CFC4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2" w15:restartNumberingAfterBreak="0">
    <w:nsid w:val="799C3B84"/>
    <w:multiLevelType w:val="multilevel"/>
    <w:tmpl w:val="FE78F08C"/>
    <w:lvl w:ilvl="0">
      <w:start w:val="1"/>
      <w:numFmt w:val="decimal"/>
      <w:pStyle w:val="Cmsor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142"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3" w15:restartNumberingAfterBreak="0">
    <w:nsid w:val="7A2B0787"/>
    <w:multiLevelType w:val="hybridMultilevel"/>
    <w:tmpl w:val="F5E6FC6E"/>
    <w:lvl w:ilvl="0" w:tplc="18A4A784">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4" w15:restartNumberingAfterBreak="0">
    <w:nsid w:val="7BCA54F9"/>
    <w:multiLevelType w:val="hybridMultilevel"/>
    <w:tmpl w:val="24FE93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F6F08C2"/>
    <w:multiLevelType w:val="hybridMultilevel"/>
    <w:tmpl w:val="6F92ABE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1"/>
  </w:num>
  <w:num w:numId="2">
    <w:abstractNumId w:val="42"/>
  </w:num>
  <w:num w:numId="3">
    <w:abstractNumId w:val="17"/>
  </w:num>
  <w:num w:numId="4">
    <w:abstractNumId w:val="26"/>
  </w:num>
  <w:num w:numId="5">
    <w:abstractNumId w:val="28"/>
  </w:num>
  <w:num w:numId="6">
    <w:abstractNumId w:val="32"/>
  </w:num>
  <w:num w:numId="7">
    <w:abstractNumId w:val="22"/>
  </w:num>
  <w:num w:numId="8">
    <w:abstractNumId w:val="14"/>
  </w:num>
  <w:num w:numId="9">
    <w:abstractNumId w:val="24"/>
  </w:num>
  <w:num w:numId="10">
    <w:abstractNumId w:val="45"/>
  </w:num>
  <w:num w:numId="11">
    <w:abstractNumId w:val="25"/>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44"/>
  </w:num>
  <w:num w:numId="24">
    <w:abstractNumId w:val="31"/>
  </w:num>
  <w:num w:numId="25">
    <w:abstractNumId w:val="19"/>
  </w:num>
  <w:num w:numId="26">
    <w:abstractNumId w:val="36"/>
  </w:num>
  <w:num w:numId="27">
    <w:abstractNumId w:val="15"/>
  </w:num>
  <w:num w:numId="28">
    <w:abstractNumId w:val="38"/>
  </w:num>
  <w:num w:numId="29">
    <w:abstractNumId w:val="27"/>
  </w:num>
  <w:num w:numId="30">
    <w:abstractNumId w:val="29"/>
  </w:num>
  <w:num w:numId="31">
    <w:abstractNumId w:val="41"/>
  </w:num>
  <w:num w:numId="32">
    <w:abstractNumId w:val="40"/>
  </w:num>
  <w:num w:numId="33">
    <w:abstractNumId w:val="34"/>
  </w:num>
  <w:num w:numId="34">
    <w:abstractNumId w:val="39"/>
  </w:num>
  <w:num w:numId="35">
    <w:abstractNumId w:val="13"/>
  </w:num>
  <w:num w:numId="36">
    <w:abstractNumId w:val="18"/>
  </w:num>
  <w:num w:numId="37">
    <w:abstractNumId w:val="16"/>
  </w:num>
  <w:num w:numId="38">
    <w:abstractNumId w:val="20"/>
  </w:num>
  <w:num w:numId="39">
    <w:abstractNumId w:val="43"/>
  </w:num>
  <w:num w:numId="40">
    <w:abstractNumId w:val="30"/>
  </w:num>
  <w:num w:numId="41">
    <w:abstractNumId w:val="10"/>
  </w:num>
  <w:num w:numId="42">
    <w:abstractNumId w:val="12"/>
  </w:num>
  <w:num w:numId="43">
    <w:abstractNumId w:val="23"/>
  </w:num>
  <w:num w:numId="44">
    <w:abstractNumId w:val="21"/>
  </w:num>
  <w:num w:numId="45">
    <w:abstractNumId w:val="35"/>
  </w:num>
  <w:num w:numId="46">
    <w:abstractNumId w:val="46"/>
  </w:num>
  <w:num w:numId="47">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0EA8"/>
    <w:rsid w:val="00001A63"/>
    <w:rsid w:val="000062F4"/>
    <w:rsid w:val="0001192F"/>
    <w:rsid w:val="00012451"/>
    <w:rsid w:val="00015783"/>
    <w:rsid w:val="00015BBD"/>
    <w:rsid w:val="00016BD2"/>
    <w:rsid w:val="000202F0"/>
    <w:rsid w:val="00020957"/>
    <w:rsid w:val="00027FE8"/>
    <w:rsid w:val="00030DF0"/>
    <w:rsid w:val="000364AB"/>
    <w:rsid w:val="00040B3C"/>
    <w:rsid w:val="00041C08"/>
    <w:rsid w:val="0005225B"/>
    <w:rsid w:val="00053D84"/>
    <w:rsid w:val="000541E4"/>
    <w:rsid w:val="00056448"/>
    <w:rsid w:val="00063C20"/>
    <w:rsid w:val="00064852"/>
    <w:rsid w:val="000662C5"/>
    <w:rsid w:val="0006709A"/>
    <w:rsid w:val="00071757"/>
    <w:rsid w:val="000737A2"/>
    <w:rsid w:val="00075EE7"/>
    <w:rsid w:val="00077E7F"/>
    <w:rsid w:val="0008075E"/>
    <w:rsid w:val="0008318C"/>
    <w:rsid w:val="00087797"/>
    <w:rsid w:val="00093AB5"/>
    <w:rsid w:val="000949AC"/>
    <w:rsid w:val="00097233"/>
    <w:rsid w:val="000A1841"/>
    <w:rsid w:val="000A7483"/>
    <w:rsid w:val="000B53E0"/>
    <w:rsid w:val="000B72F7"/>
    <w:rsid w:val="000B7DA3"/>
    <w:rsid w:val="000C07A4"/>
    <w:rsid w:val="000C190D"/>
    <w:rsid w:val="000C23E6"/>
    <w:rsid w:val="000C7C45"/>
    <w:rsid w:val="000D2833"/>
    <w:rsid w:val="000D42F8"/>
    <w:rsid w:val="000D42FC"/>
    <w:rsid w:val="000D4483"/>
    <w:rsid w:val="000D4674"/>
    <w:rsid w:val="000D5F7F"/>
    <w:rsid w:val="000D67A7"/>
    <w:rsid w:val="000E1084"/>
    <w:rsid w:val="000F1343"/>
    <w:rsid w:val="000F13C1"/>
    <w:rsid w:val="000F2DEC"/>
    <w:rsid w:val="001009AB"/>
    <w:rsid w:val="0010201A"/>
    <w:rsid w:val="00105106"/>
    <w:rsid w:val="00110404"/>
    <w:rsid w:val="00111289"/>
    <w:rsid w:val="001231C5"/>
    <w:rsid w:val="00132764"/>
    <w:rsid w:val="00133755"/>
    <w:rsid w:val="00136AD8"/>
    <w:rsid w:val="00137D60"/>
    <w:rsid w:val="001400DF"/>
    <w:rsid w:val="00151679"/>
    <w:rsid w:val="00151DA0"/>
    <w:rsid w:val="00160955"/>
    <w:rsid w:val="001659F2"/>
    <w:rsid w:val="00171054"/>
    <w:rsid w:val="00171804"/>
    <w:rsid w:val="00173282"/>
    <w:rsid w:val="001859C1"/>
    <w:rsid w:val="00191F5F"/>
    <w:rsid w:val="001A57BC"/>
    <w:rsid w:val="001A7833"/>
    <w:rsid w:val="001B1A57"/>
    <w:rsid w:val="001C09F9"/>
    <w:rsid w:val="001C1C92"/>
    <w:rsid w:val="001C1EC8"/>
    <w:rsid w:val="001C7DFF"/>
    <w:rsid w:val="001D25AE"/>
    <w:rsid w:val="001E3928"/>
    <w:rsid w:val="001E3D4C"/>
    <w:rsid w:val="001E6434"/>
    <w:rsid w:val="001E7CF7"/>
    <w:rsid w:val="001F3D1A"/>
    <w:rsid w:val="002058C7"/>
    <w:rsid w:val="002102C3"/>
    <w:rsid w:val="0021277B"/>
    <w:rsid w:val="002140F0"/>
    <w:rsid w:val="00225F65"/>
    <w:rsid w:val="002264C2"/>
    <w:rsid w:val="00227347"/>
    <w:rsid w:val="002301A0"/>
    <w:rsid w:val="00232FB1"/>
    <w:rsid w:val="00235F9F"/>
    <w:rsid w:val="00241CBC"/>
    <w:rsid w:val="0024780D"/>
    <w:rsid w:val="002569B5"/>
    <w:rsid w:val="00257706"/>
    <w:rsid w:val="00260988"/>
    <w:rsid w:val="00260DB3"/>
    <w:rsid w:val="002636E6"/>
    <w:rsid w:val="00263903"/>
    <w:rsid w:val="00267677"/>
    <w:rsid w:val="00272135"/>
    <w:rsid w:val="00275AD3"/>
    <w:rsid w:val="0027759C"/>
    <w:rsid w:val="00283131"/>
    <w:rsid w:val="002841F9"/>
    <w:rsid w:val="00285610"/>
    <w:rsid w:val="00287740"/>
    <w:rsid w:val="00293FA3"/>
    <w:rsid w:val="0029559C"/>
    <w:rsid w:val="002A4016"/>
    <w:rsid w:val="002B5475"/>
    <w:rsid w:val="002B6093"/>
    <w:rsid w:val="002C2D7E"/>
    <w:rsid w:val="002D0621"/>
    <w:rsid w:val="002D1AE0"/>
    <w:rsid w:val="002D36FD"/>
    <w:rsid w:val="002D79BE"/>
    <w:rsid w:val="002D7DA9"/>
    <w:rsid w:val="002E1D2A"/>
    <w:rsid w:val="002E3A1F"/>
    <w:rsid w:val="002E6B80"/>
    <w:rsid w:val="002F1B99"/>
    <w:rsid w:val="002F6C09"/>
    <w:rsid w:val="002F6F05"/>
    <w:rsid w:val="003009EA"/>
    <w:rsid w:val="00302BB3"/>
    <w:rsid w:val="0030600A"/>
    <w:rsid w:val="00313013"/>
    <w:rsid w:val="0031482D"/>
    <w:rsid w:val="00320AA6"/>
    <w:rsid w:val="00320C3A"/>
    <w:rsid w:val="003271C7"/>
    <w:rsid w:val="003272E1"/>
    <w:rsid w:val="0032789A"/>
    <w:rsid w:val="00331F57"/>
    <w:rsid w:val="00333095"/>
    <w:rsid w:val="0033441E"/>
    <w:rsid w:val="00336932"/>
    <w:rsid w:val="003407DC"/>
    <w:rsid w:val="00340FBC"/>
    <w:rsid w:val="00350297"/>
    <w:rsid w:val="00350AEC"/>
    <w:rsid w:val="00351C40"/>
    <w:rsid w:val="003556AD"/>
    <w:rsid w:val="00361883"/>
    <w:rsid w:val="003619E3"/>
    <w:rsid w:val="0037381F"/>
    <w:rsid w:val="0039187D"/>
    <w:rsid w:val="00393428"/>
    <w:rsid w:val="00396433"/>
    <w:rsid w:val="00396F98"/>
    <w:rsid w:val="003A0203"/>
    <w:rsid w:val="003A4CDB"/>
    <w:rsid w:val="003A6116"/>
    <w:rsid w:val="003B355A"/>
    <w:rsid w:val="003B6057"/>
    <w:rsid w:val="003B7860"/>
    <w:rsid w:val="003C7ABF"/>
    <w:rsid w:val="003C7F0F"/>
    <w:rsid w:val="003D5FC6"/>
    <w:rsid w:val="003E0FBB"/>
    <w:rsid w:val="003E2BEB"/>
    <w:rsid w:val="003E60C8"/>
    <w:rsid w:val="003E70B1"/>
    <w:rsid w:val="003F452F"/>
    <w:rsid w:val="003F5425"/>
    <w:rsid w:val="003F72C6"/>
    <w:rsid w:val="004027B3"/>
    <w:rsid w:val="004046D5"/>
    <w:rsid w:val="00405DE0"/>
    <w:rsid w:val="00410924"/>
    <w:rsid w:val="00415F2A"/>
    <w:rsid w:val="00423929"/>
    <w:rsid w:val="00423DFC"/>
    <w:rsid w:val="00424742"/>
    <w:rsid w:val="00426D46"/>
    <w:rsid w:val="00427506"/>
    <w:rsid w:val="004318D4"/>
    <w:rsid w:val="00444003"/>
    <w:rsid w:val="0044486E"/>
    <w:rsid w:val="00447D12"/>
    <w:rsid w:val="0045102C"/>
    <w:rsid w:val="00451F01"/>
    <w:rsid w:val="004528C5"/>
    <w:rsid w:val="00455F2F"/>
    <w:rsid w:val="00460A36"/>
    <w:rsid w:val="00460F84"/>
    <w:rsid w:val="00462348"/>
    <w:rsid w:val="00466580"/>
    <w:rsid w:val="0046756A"/>
    <w:rsid w:val="004732C4"/>
    <w:rsid w:val="00482DB7"/>
    <w:rsid w:val="0048395A"/>
    <w:rsid w:val="00483B3A"/>
    <w:rsid w:val="00484E63"/>
    <w:rsid w:val="004851C7"/>
    <w:rsid w:val="004855BE"/>
    <w:rsid w:val="00487AA0"/>
    <w:rsid w:val="00493AA8"/>
    <w:rsid w:val="004A0CCF"/>
    <w:rsid w:val="004A1308"/>
    <w:rsid w:val="004B04A5"/>
    <w:rsid w:val="004C5477"/>
    <w:rsid w:val="004C7BCD"/>
    <w:rsid w:val="004D128E"/>
    <w:rsid w:val="004E57B2"/>
    <w:rsid w:val="00500912"/>
    <w:rsid w:val="00501145"/>
    <w:rsid w:val="005014A6"/>
    <w:rsid w:val="00502A30"/>
    <w:rsid w:val="00511077"/>
    <w:rsid w:val="00515EF1"/>
    <w:rsid w:val="00516274"/>
    <w:rsid w:val="00516AF8"/>
    <w:rsid w:val="00520A10"/>
    <w:rsid w:val="00545934"/>
    <w:rsid w:val="00545E80"/>
    <w:rsid w:val="005514D9"/>
    <w:rsid w:val="005515C5"/>
    <w:rsid w:val="00551818"/>
    <w:rsid w:val="005524FC"/>
    <w:rsid w:val="005567C0"/>
    <w:rsid w:val="0055759F"/>
    <w:rsid w:val="0056547F"/>
    <w:rsid w:val="005673E3"/>
    <w:rsid w:val="005733F2"/>
    <w:rsid w:val="00573BE5"/>
    <w:rsid w:val="00576495"/>
    <w:rsid w:val="005822C0"/>
    <w:rsid w:val="00587674"/>
    <w:rsid w:val="00590D27"/>
    <w:rsid w:val="005A19CF"/>
    <w:rsid w:val="005A4591"/>
    <w:rsid w:val="005B491C"/>
    <w:rsid w:val="005C0A67"/>
    <w:rsid w:val="005C448C"/>
    <w:rsid w:val="005D3443"/>
    <w:rsid w:val="005D448F"/>
    <w:rsid w:val="005E01E0"/>
    <w:rsid w:val="005E17F9"/>
    <w:rsid w:val="005E35DB"/>
    <w:rsid w:val="005F0E07"/>
    <w:rsid w:val="005F7316"/>
    <w:rsid w:val="0062185B"/>
    <w:rsid w:val="0062203E"/>
    <w:rsid w:val="00623670"/>
    <w:rsid w:val="00625DDE"/>
    <w:rsid w:val="00627BAC"/>
    <w:rsid w:val="006320D2"/>
    <w:rsid w:val="00634DAF"/>
    <w:rsid w:val="0063585C"/>
    <w:rsid w:val="006362B2"/>
    <w:rsid w:val="00641018"/>
    <w:rsid w:val="0064333D"/>
    <w:rsid w:val="0064586F"/>
    <w:rsid w:val="00645AE6"/>
    <w:rsid w:val="00650C7C"/>
    <w:rsid w:val="00660693"/>
    <w:rsid w:val="006633B1"/>
    <w:rsid w:val="00663B43"/>
    <w:rsid w:val="006646D7"/>
    <w:rsid w:val="006733C4"/>
    <w:rsid w:val="0067426A"/>
    <w:rsid w:val="006749DA"/>
    <w:rsid w:val="00675281"/>
    <w:rsid w:val="00675985"/>
    <w:rsid w:val="006776C1"/>
    <w:rsid w:val="00681E99"/>
    <w:rsid w:val="006827DF"/>
    <w:rsid w:val="00683BB1"/>
    <w:rsid w:val="00684CAA"/>
    <w:rsid w:val="00692605"/>
    <w:rsid w:val="00693B7A"/>
    <w:rsid w:val="0069457E"/>
    <w:rsid w:val="0069775B"/>
    <w:rsid w:val="006A1B7F"/>
    <w:rsid w:val="006A4F5F"/>
    <w:rsid w:val="006B12C1"/>
    <w:rsid w:val="006B2FB8"/>
    <w:rsid w:val="006B31E0"/>
    <w:rsid w:val="006B4DDB"/>
    <w:rsid w:val="006B67ED"/>
    <w:rsid w:val="006C0AB8"/>
    <w:rsid w:val="006C3CEE"/>
    <w:rsid w:val="006D1456"/>
    <w:rsid w:val="006D338C"/>
    <w:rsid w:val="006E1609"/>
    <w:rsid w:val="006E4A14"/>
    <w:rsid w:val="006F2A0D"/>
    <w:rsid w:val="006F2AD1"/>
    <w:rsid w:val="006F35B1"/>
    <w:rsid w:val="006F419A"/>
    <w:rsid w:val="006F4F92"/>
    <w:rsid w:val="006F512E"/>
    <w:rsid w:val="00700E3A"/>
    <w:rsid w:val="007062C6"/>
    <w:rsid w:val="00707F4F"/>
    <w:rsid w:val="0071035C"/>
    <w:rsid w:val="00720B74"/>
    <w:rsid w:val="00720EAF"/>
    <w:rsid w:val="00722FF3"/>
    <w:rsid w:val="00726275"/>
    <w:rsid w:val="00727068"/>
    <w:rsid w:val="00730B3C"/>
    <w:rsid w:val="007346B9"/>
    <w:rsid w:val="00735103"/>
    <w:rsid w:val="0074250C"/>
    <w:rsid w:val="00747D3F"/>
    <w:rsid w:val="00760AAF"/>
    <w:rsid w:val="007616B6"/>
    <w:rsid w:val="00763E0E"/>
    <w:rsid w:val="00764154"/>
    <w:rsid w:val="0076796A"/>
    <w:rsid w:val="007745B6"/>
    <w:rsid w:val="00774673"/>
    <w:rsid w:val="00784367"/>
    <w:rsid w:val="007851F0"/>
    <w:rsid w:val="00791211"/>
    <w:rsid w:val="00793446"/>
    <w:rsid w:val="0079450B"/>
    <w:rsid w:val="0079549D"/>
    <w:rsid w:val="007A0780"/>
    <w:rsid w:val="007A55BD"/>
    <w:rsid w:val="007B11E4"/>
    <w:rsid w:val="007B490A"/>
    <w:rsid w:val="007B67D9"/>
    <w:rsid w:val="007B7B47"/>
    <w:rsid w:val="007C6139"/>
    <w:rsid w:val="007D05CD"/>
    <w:rsid w:val="007D172D"/>
    <w:rsid w:val="007E191B"/>
    <w:rsid w:val="007E2DF8"/>
    <w:rsid w:val="007E37AE"/>
    <w:rsid w:val="007E491D"/>
    <w:rsid w:val="007E73A3"/>
    <w:rsid w:val="007E7B6F"/>
    <w:rsid w:val="007F59F8"/>
    <w:rsid w:val="0080110D"/>
    <w:rsid w:val="00806230"/>
    <w:rsid w:val="008075D9"/>
    <w:rsid w:val="00816AAF"/>
    <w:rsid w:val="00816BCB"/>
    <w:rsid w:val="00827C10"/>
    <w:rsid w:val="00831B29"/>
    <w:rsid w:val="00832D0E"/>
    <w:rsid w:val="008344C7"/>
    <w:rsid w:val="00834CE7"/>
    <w:rsid w:val="00840F20"/>
    <w:rsid w:val="0084362D"/>
    <w:rsid w:val="00847FEF"/>
    <w:rsid w:val="00853AC2"/>
    <w:rsid w:val="00854BDC"/>
    <w:rsid w:val="008615C2"/>
    <w:rsid w:val="008646B8"/>
    <w:rsid w:val="00870C00"/>
    <w:rsid w:val="00876FE7"/>
    <w:rsid w:val="00882B1F"/>
    <w:rsid w:val="0088482D"/>
    <w:rsid w:val="00891055"/>
    <w:rsid w:val="00891126"/>
    <w:rsid w:val="00891C7F"/>
    <w:rsid w:val="00894A5C"/>
    <w:rsid w:val="00896A18"/>
    <w:rsid w:val="008A0BB3"/>
    <w:rsid w:val="008A201F"/>
    <w:rsid w:val="008A57F1"/>
    <w:rsid w:val="008B3AA5"/>
    <w:rsid w:val="008C2996"/>
    <w:rsid w:val="008C310B"/>
    <w:rsid w:val="008C792B"/>
    <w:rsid w:val="008D1525"/>
    <w:rsid w:val="008D1C28"/>
    <w:rsid w:val="008D274B"/>
    <w:rsid w:val="008D5B38"/>
    <w:rsid w:val="008E7228"/>
    <w:rsid w:val="008F0ED4"/>
    <w:rsid w:val="009027E1"/>
    <w:rsid w:val="00904BAA"/>
    <w:rsid w:val="009053D0"/>
    <w:rsid w:val="0090541F"/>
    <w:rsid w:val="00912F2A"/>
    <w:rsid w:val="00917075"/>
    <w:rsid w:val="00920FAB"/>
    <w:rsid w:val="00936FA2"/>
    <w:rsid w:val="00940CB1"/>
    <w:rsid w:val="00941F79"/>
    <w:rsid w:val="009425C5"/>
    <w:rsid w:val="00946C68"/>
    <w:rsid w:val="00953E0B"/>
    <w:rsid w:val="009559C3"/>
    <w:rsid w:val="00955EE4"/>
    <w:rsid w:val="00960633"/>
    <w:rsid w:val="00961761"/>
    <w:rsid w:val="00966B77"/>
    <w:rsid w:val="00971F05"/>
    <w:rsid w:val="00973022"/>
    <w:rsid w:val="00974F95"/>
    <w:rsid w:val="00976C85"/>
    <w:rsid w:val="00977531"/>
    <w:rsid w:val="009804EB"/>
    <w:rsid w:val="00981866"/>
    <w:rsid w:val="0098532E"/>
    <w:rsid w:val="009936B8"/>
    <w:rsid w:val="00993992"/>
    <w:rsid w:val="00994BA1"/>
    <w:rsid w:val="00994F3E"/>
    <w:rsid w:val="009A2CAB"/>
    <w:rsid w:val="009A644F"/>
    <w:rsid w:val="009B09E8"/>
    <w:rsid w:val="009B1AB8"/>
    <w:rsid w:val="009B7700"/>
    <w:rsid w:val="009C1C93"/>
    <w:rsid w:val="009C269D"/>
    <w:rsid w:val="009C51AA"/>
    <w:rsid w:val="009C7180"/>
    <w:rsid w:val="009E1D98"/>
    <w:rsid w:val="009E6037"/>
    <w:rsid w:val="009E6A5B"/>
    <w:rsid w:val="009E6EE0"/>
    <w:rsid w:val="009E6F8C"/>
    <w:rsid w:val="009F260E"/>
    <w:rsid w:val="009F6329"/>
    <w:rsid w:val="009F69DD"/>
    <w:rsid w:val="009F6E8F"/>
    <w:rsid w:val="00A01993"/>
    <w:rsid w:val="00A0272F"/>
    <w:rsid w:val="00A05FA9"/>
    <w:rsid w:val="00A076B4"/>
    <w:rsid w:val="00A14104"/>
    <w:rsid w:val="00A21866"/>
    <w:rsid w:val="00A25001"/>
    <w:rsid w:val="00A26928"/>
    <w:rsid w:val="00A34DC4"/>
    <w:rsid w:val="00A41C95"/>
    <w:rsid w:val="00A42A21"/>
    <w:rsid w:val="00A439A3"/>
    <w:rsid w:val="00A43E68"/>
    <w:rsid w:val="00A45F79"/>
    <w:rsid w:val="00A46FDC"/>
    <w:rsid w:val="00A51518"/>
    <w:rsid w:val="00A54556"/>
    <w:rsid w:val="00A60765"/>
    <w:rsid w:val="00A6215E"/>
    <w:rsid w:val="00A63091"/>
    <w:rsid w:val="00A65894"/>
    <w:rsid w:val="00A71FD5"/>
    <w:rsid w:val="00A7398B"/>
    <w:rsid w:val="00A76217"/>
    <w:rsid w:val="00A92297"/>
    <w:rsid w:val="00A93BFD"/>
    <w:rsid w:val="00A949E1"/>
    <w:rsid w:val="00A97A4F"/>
    <w:rsid w:val="00AA376B"/>
    <w:rsid w:val="00AA69DB"/>
    <w:rsid w:val="00AA6BF1"/>
    <w:rsid w:val="00AB1F70"/>
    <w:rsid w:val="00AB511F"/>
    <w:rsid w:val="00AB60BF"/>
    <w:rsid w:val="00AC0B02"/>
    <w:rsid w:val="00AC34F4"/>
    <w:rsid w:val="00AC4BD9"/>
    <w:rsid w:val="00AC5519"/>
    <w:rsid w:val="00AC59F5"/>
    <w:rsid w:val="00AD3CB9"/>
    <w:rsid w:val="00AE05C4"/>
    <w:rsid w:val="00AE15BB"/>
    <w:rsid w:val="00AE20EA"/>
    <w:rsid w:val="00AE601C"/>
    <w:rsid w:val="00AE655D"/>
    <w:rsid w:val="00AF15FB"/>
    <w:rsid w:val="00AF1768"/>
    <w:rsid w:val="00B0237C"/>
    <w:rsid w:val="00B06FE1"/>
    <w:rsid w:val="00B0751C"/>
    <w:rsid w:val="00B13FD0"/>
    <w:rsid w:val="00B14109"/>
    <w:rsid w:val="00B16B2B"/>
    <w:rsid w:val="00B250EE"/>
    <w:rsid w:val="00B306FE"/>
    <w:rsid w:val="00B3299D"/>
    <w:rsid w:val="00B3733C"/>
    <w:rsid w:val="00B4104A"/>
    <w:rsid w:val="00B41745"/>
    <w:rsid w:val="00B41781"/>
    <w:rsid w:val="00B418B9"/>
    <w:rsid w:val="00B454BB"/>
    <w:rsid w:val="00B50CAA"/>
    <w:rsid w:val="00B525C8"/>
    <w:rsid w:val="00B57583"/>
    <w:rsid w:val="00B57DBC"/>
    <w:rsid w:val="00B6036C"/>
    <w:rsid w:val="00B65B3D"/>
    <w:rsid w:val="00B674CC"/>
    <w:rsid w:val="00B70E0B"/>
    <w:rsid w:val="00B77860"/>
    <w:rsid w:val="00B81242"/>
    <w:rsid w:val="00B812BE"/>
    <w:rsid w:val="00B82BF5"/>
    <w:rsid w:val="00B85779"/>
    <w:rsid w:val="00B86408"/>
    <w:rsid w:val="00B872C3"/>
    <w:rsid w:val="00B93820"/>
    <w:rsid w:val="00B96880"/>
    <w:rsid w:val="00BA07E0"/>
    <w:rsid w:val="00BA79C5"/>
    <w:rsid w:val="00BB0C5A"/>
    <w:rsid w:val="00BC3779"/>
    <w:rsid w:val="00BD6022"/>
    <w:rsid w:val="00BE5315"/>
    <w:rsid w:val="00BE694D"/>
    <w:rsid w:val="00BE6ACF"/>
    <w:rsid w:val="00C00B3C"/>
    <w:rsid w:val="00C01171"/>
    <w:rsid w:val="00C10F18"/>
    <w:rsid w:val="00C2197C"/>
    <w:rsid w:val="00C244E9"/>
    <w:rsid w:val="00C252E8"/>
    <w:rsid w:val="00C2686E"/>
    <w:rsid w:val="00C27F3C"/>
    <w:rsid w:val="00C31260"/>
    <w:rsid w:val="00C361E1"/>
    <w:rsid w:val="00C36AE1"/>
    <w:rsid w:val="00C375AB"/>
    <w:rsid w:val="00C40245"/>
    <w:rsid w:val="00C405AF"/>
    <w:rsid w:val="00C438D3"/>
    <w:rsid w:val="00C47C62"/>
    <w:rsid w:val="00C500F5"/>
    <w:rsid w:val="00C5059F"/>
    <w:rsid w:val="00C53F92"/>
    <w:rsid w:val="00C5615E"/>
    <w:rsid w:val="00C606E5"/>
    <w:rsid w:val="00C60916"/>
    <w:rsid w:val="00C70590"/>
    <w:rsid w:val="00C73DEE"/>
    <w:rsid w:val="00C76037"/>
    <w:rsid w:val="00C81F49"/>
    <w:rsid w:val="00C83276"/>
    <w:rsid w:val="00C8357F"/>
    <w:rsid w:val="00C862E9"/>
    <w:rsid w:val="00C87476"/>
    <w:rsid w:val="00C9343A"/>
    <w:rsid w:val="00C93A45"/>
    <w:rsid w:val="00C94815"/>
    <w:rsid w:val="00C94856"/>
    <w:rsid w:val="00C948F1"/>
    <w:rsid w:val="00C96758"/>
    <w:rsid w:val="00C97EF8"/>
    <w:rsid w:val="00CA0877"/>
    <w:rsid w:val="00CA3958"/>
    <w:rsid w:val="00CB26A3"/>
    <w:rsid w:val="00CB428C"/>
    <w:rsid w:val="00CB541C"/>
    <w:rsid w:val="00CB6062"/>
    <w:rsid w:val="00CB799D"/>
    <w:rsid w:val="00CC0412"/>
    <w:rsid w:val="00CC3C9E"/>
    <w:rsid w:val="00CC7E5A"/>
    <w:rsid w:val="00CD49C8"/>
    <w:rsid w:val="00CD5B1F"/>
    <w:rsid w:val="00CE0F36"/>
    <w:rsid w:val="00CE3744"/>
    <w:rsid w:val="00CF01D9"/>
    <w:rsid w:val="00CF1E60"/>
    <w:rsid w:val="00CF4FBB"/>
    <w:rsid w:val="00CF63DD"/>
    <w:rsid w:val="00D02699"/>
    <w:rsid w:val="00D04314"/>
    <w:rsid w:val="00D05FC8"/>
    <w:rsid w:val="00D07335"/>
    <w:rsid w:val="00D0795F"/>
    <w:rsid w:val="00D11ABC"/>
    <w:rsid w:val="00D1632F"/>
    <w:rsid w:val="00D166EC"/>
    <w:rsid w:val="00D20756"/>
    <w:rsid w:val="00D20A6E"/>
    <w:rsid w:val="00D2278F"/>
    <w:rsid w:val="00D23BFC"/>
    <w:rsid w:val="00D23C81"/>
    <w:rsid w:val="00D2435F"/>
    <w:rsid w:val="00D2616A"/>
    <w:rsid w:val="00D26730"/>
    <w:rsid w:val="00D303DF"/>
    <w:rsid w:val="00D312DB"/>
    <w:rsid w:val="00D34CF9"/>
    <w:rsid w:val="00D355CC"/>
    <w:rsid w:val="00D420B7"/>
    <w:rsid w:val="00D429F2"/>
    <w:rsid w:val="00D439DC"/>
    <w:rsid w:val="00D441B5"/>
    <w:rsid w:val="00D462B4"/>
    <w:rsid w:val="00D46A51"/>
    <w:rsid w:val="00D53D39"/>
    <w:rsid w:val="00D53F5A"/>
    <w:rsid w:val="00D56D36"/>
    <w:rsid w:val="00D5703E"/>
    <w:rsid w:val="00D64DF9"/>
    <w:rsid w:val="00D70B02"/>
    <w:rsid w:val="00D72D40"/>
    <w:rsid w:val="00D778CD"/>
    <w:rsid w:val="00D81927"/>
    <w:rsid w:val="00D8253F"/>
    <w:rsid w:val="00D90EF7"/>
    <w:rsid w:val="00D92CB1"/>
    <w:rsid w:val="00D95E2C"/>
    <w:rsid w:val="00D97269"/>
    <w:rsid w:val="00DA0774"/>
    <w:rsid w:val="00DA2636"/>
    <w:rsid w:val="00DA6533"/>
    <w:rsid w:val="00DB251E"/>
    <w:rsid w:val="00DC424A"/>
    <w:rsid w:val="00DD5AC9"/>
    <w:rsid w:val="00DD6A58"/>
    <w:rsid w:val="00DD7941"/>
    <w:rsid w:val="00DE272B"/>
    <w:rsid w:val="00DE3BEC"/>
    <w:rsid w:val="00DE4048"/>
    <w:rsid w:val="00DE6834"/>
    <w:rsid w:val="00DF037C"/>
    <w:rsid w:val="00DF2458"/>
    <w:rsid w:val="00DF591E"/>
    <w:rsid w:val="00DF7565"/>
    <w:rsid w:val="00E0114E"/>
    <w:rsid w:val="00E0137A"/>
    <w:rsid w:val="00E07EE4"/>
    <w:rsid w:val="00E1247B"/>
    <w:rsid w:val="00E15330"/>
    <w:rsid w:val="00E201AF"/>
    <w:rsid w:val="00E21924"/>
    <w:rsid w:val="00E2339F"/>
    <w:rsid w:val="00E2485B"/>
    <w:rsid w:val="00E251AF"/>
    <w:rsid w:val="00E27B7E"/>
    <w:rsid w:val="00E42F0D"/>
    <w:rsid w:val="00E453D6"/>
    <w:rsid w:val="00E5163F"/>
    <w:rsid w:val="00E5465B"/>
    <w:rsid w:val="00E57ADD"/>
    <w:rsid w:val="00E57B36"/>
    <w:rsid w:val="00E60542"/>
    <w:rsid w:val="00E608BB"/>
    <w:rsid w:val="00E61824"/>
    <w:rsid w:val="00E633EF"/>
    <w:rsid w:val="00E638AF"/>
    <w:rsid w:val="00E63DF7"/>
    <w:rsid w:val="00E65682"/>
    <w:rsid w:val="00E7050F"/>
    <w:rsid w:val="00E71585"/>
    <w:rsid w:val="00E72536"/>
    <w:rsid w:val="00E8385C"/>
    <w:rsid w:val="00E84B4F"/>
    <w:rsid w:val="00E8616D"/>
    <w:rsid w:val="00E86A0C"/>
    <w:rsid w:val="00E910A9"/>
    <w:rsid w:val="00E96F08"/>
    <w:rsid w:val="00E972CF"/>
    <w:rsid w:val="00EB06C8"/>
    <w:rsid w:val="00EB0740"/>
    <w:rsid w:val="00EB722F"/>
    <w:rsid w:val="00EC0F8B"/>
    <w:rsid w:val="00EC2FCE"/>
    <w:rsid w:val="00EC362F"/>
    <w:rsid w:val="00EC4D48"/>
    <w:rsid w:val="00ED34C1"/>
    <w:rsid w:val="00EE1A1F"/>
    <w:rsid w:val="00EE2264"/>
    <w:rsid w:val="00EE3CBA"/>
    <w:rsid w:val="00EF01C8"/>
    <w:rsid w:val="00F04AFD"/>
    <w:rsid w:val="00F050F9"/>
    <w:rsid w:val="00F21D36"/>
    <w:rsid w:val="00F232BD"/>
    <w:rsid w:val="00F243D4"/>
    <w:rsid w:val="00F33CB8"/>
    <w:rsid w:val="00F37A89"/>
    <w:rsid w:val="00F403A7"/>
    <w:rsid w:val="00F41BA7"/>
    <w:rsid w:val="00F42B6F"/>
    <w:rsid w:val="00F44E6B"/>
    <w:rsid w:val="00F4667F"/>
    <w:rsid w:val="00F51762"/>
    <w:rsid w:val="00F531F3"/>
    <w:rsid w:val="00F53262"/>
    <w:rsid w:val="00F81AEA"/>
    <w:rsid w:val="00F85095"/>
    <w:rsid w:val="00F93F48"/>
    <w:rsid w:val="00FA07DE"/>
    <w:rsid w:val="00FA1EF3"/>
    <w:rsid w:val="00FA3CF3"/>
    <w:rsid w:val="00FA522D"/>
    <w:rsid w:val="00FA5510"/>
    <w:rsid w:val="00FA6ED9"/>
    <w:rsid w:val="00FB2942"/>
    <w:rsid w:val="00FC5904"/>
    <w:rsid w:val="00FD14D3"/>
    <w:rsid w:val="00FD570D"/>
    <w:rsid w:val="00FD721C"/>
    <w:rsid w:val="00FE4280"/>
    <w:rsid w:val="00FE5204"/>
    <w:rsid w:val="00FE6972"/>
    <w:rsid w:val="00FF060A"/>
    <w:rsid w:val="00FF12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E2CC0-A626-4D4A-9235-0F2D5B22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21277B"/>
    <w:pPr>
      <w:keepNext/>
      <w:spacing w:before="240" w:after="60"/>
      <w:ind w:firstLine="0"/>
      <w:outlineLvl w:val="1"/>
    </w:pPr>
    <w:rPr>
      <w:rFonts w:cs="Arial"/>
      <w:b/>
      <w:bCs/>
      <w:iCs/>
      <w:sz w:val="32"/>
      <w:szCs w:val="28"/>
    </w:rPr>
  </w:style>
  <w:style w:type="paragraph" w:styleId="Cmsor3">
    <w:name w:val="heading 3"/>
    <w:basedOn w:val="Norml"/>
    <w:next w:val="Norml"/>
    <w:autoRedefine/>
    <w:qFormat/>
    <w:rsid w:val="00D420B7"/>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ind w:left="0"/>
      <w:outlineLvl w:val="3"/>
    </w:pPr>
    <w:rPr>
      <w:b/>
      <w:bCs/>
      <w:szCs w:val="28"/>
    </w:rPr>
  </w:style>
  <w:style w:type="paragraph" w:styleId="Cmsor5">
    <w:name w:val="heading 5"/>
    <w:basedOn w:val="Norml"/>
    <w:next w:val="Norml"/>
    <w:qFormat/>
    <w:pPr>
      <w:numPr>
        <w:ilvl w:val="4"/>
        <w:numId w:val="2"/>
      </w:numPr>
      <w:spacing w:before="240" w:after="60"/>
      <w:outlineLvl w:val="4"/>
    </w:pPr>
    <w:rPr>
      <w:b/>
      <w:bCs/>
      <w:i/>
      <w:iCs/>
      <w:sz w:val="26"/>
      <w:szCs w:val="26"/>
    </w:rPr>
  </w:style>
  <w:style w:type="paragraph" w:styleId="Cmsor6">
    <w:name w:val="heading 6"/>
    <w:basedOn w:val="Norml"/>
    <w:next w:val="Norml"/>
    <w:qFormat/>
    <w:pPr>
      <w:numPr>
        <w:ilvl w:val="5"/>
        <w:numId w:val="2"/>
      </w:numPr>
      <w:spacing w:before="240" w:after="60"/>
      <w:outlineLvl w:val="5"/>
    </w:pPr>
    <w:rPr>
      <w:b/>
      <w:bCs/>
      <w:sz w:val="22"/>
      <w:szCs w:val="22"/>
    </w:rPr>
  </w:style>
  <w:style w:type="paragraph" w:styleId="Cmsor7">
    <w:name w:val="heading 7"/>
    <w:basedOn w:val="Norml"/>
    <w:next w:val="Norml"/>
    <w:qFormat/>
    <w:pPr>
      <w:numPr>
        <w:ilvl w:val="6"/>
        <w:numId w:val="2"/>
      </w:numPr>
      <w:spacing w:before="240" w:after="60"/>
      <w:outlineLvl w:val="6"/>
    </w:pPr>
  </w:style>
  <w:style w:type="paragraph" w:styleId="Cmsor8">
    <w:name w:val="heading 8"/>
    <w:basedOn w:val="Norml"/>
    <w:next w:val="Norml"/>
    <w:qFormat/>
    <w:pPr>
      <w:numPr>
        <w:ilvl w:val="7"/>
        <w:numId w:val="2"/>
      </w:numPr>
      <w:spacing w:before="240" w:after="60"/>
      <w:outlineLvl w:val="7"/>
    </w:pPr>
    <w:rPr>
      <w:i/>
      <w:iCs/>
    </w:rPr>
  </w:style>
  <w:style w:type="paragraph" w:styleId="Cmsor9">
    <w:name w:val="heading 9"/>
    <w:basedOn w:val="Norml"/>
    <w:next w:val="Norml"/>
    <w:qFormat/>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C5615E"/>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511077"/>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paragraph" w:styleId="NormlWeb">
    <w:name w:val="Normal (Web)"/>
    <w:basedOn w:val="Norml"/>
    <w:uiPriority w:val="99"/>
    <w:unhideWhenUsed/>
    <w:rsid w:val="00904BAA"/>
    <w:pPr>
      <w:spacing w:before="100" w:beforeAutospacing="1" w:after="100" w:afterAutospacing="1" w:line="240" w:lineRule="auto"/>
      <w:ind w:firstLine="0"/>
      <w:jc w:val="left"/>
    </w:pPr>
    <w:rPr>
      <w:lang w:eastAsia="hu-HU"/>
    </w:rPr>
  </w:style>
  <w:style w:type="character" w:styleId="Mrltotthiperhivatkozs">
    <w:name w:val="FollowedHyperlink"/>
    <w:basedOn w:val="Bekezdsalapbettpusa"/>
    <w:rsid w:val="00E63DF7"/>
    <w:rPr>
      <w:color w:val="954F72" w:themeColor="followedHyperlink"/>
      <w:u w:val="single"/>
    </w:rPr>
  </w:style>
  <w:style w:type="table" w:styleId="Rcsostblzat">
    <w:name w:val="Table Grid"/>
    <w:basedOn w:val="Normltblzat"/>
    <w:rsid w:val="00C9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Bekezdsalapbettpusa"/>
    <w:rsid w:val="00C5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0177">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844469969">
      <w:bodyDiv w:val="1"/>
      <w:marLeft w:val="0"/>
      <w:marRight w:val="0"/>
      <w:marTop w:val="0"/>
      <w:marBottom w:val="0"/>
      <w:divBdr>
        <w:top w:val="none" w:sz="0" w:space="0" w:color="auto"/>
        <w:left w:val="none" w:sz="0" w:space="0" w:color="auto"/>
        <w:bottom w:val="none" w:sz="0" w:space="0" w:color="auto"/>
        <w:right w:val="none" w:sz="0" w:space="0" w:color="auto"/>
      </w:divBdr>
    </w:div>
    <w:div w:id="2134518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4.xml"/><Relationship Id="rId26" Type="http://schemas.openxmlformats.org/officeDocument/2006/relationships/hyperlink" Target="https://inf.mit.bme.hu/user/15/biblio" TargetMode="External"/><Relationship Id="rId3" Type="http://schemas.openxmlformats.org/officeDocument/2006/relationships/styles" Target="styles.xml"/><Relationship Id="rId21" Type="http://schemas.openxmlformats.org/officeDocument/2006/relationships/hyperlink" Target="https://eclipse.or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hyperlink" Target="https://inf.mit.bme.hu/user/7/biblio"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ikerlan.es/en/what-we-research/projects/mondo" TargetMode="External"/><Relationship Id="rId29" Type="http://schemas.openxmlformats.org/officeDocument/2006/relationships/hyperlink" Target="https://inf.mit.bme.hu/user/0/bibl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TSpec/2.0" TargetMode="External"/><Relationship Id="rId24" Type="http://schemas.openxmlformats.org/officeDocument/2006/relationships/hyperlink" Target="https://github.com/FTSRG/trainbenchmark" TargetMode="External"/><Relationship Id="rId32" Type="http://schemas.openxmlformats.org/officeDocument/2006/relationships/hyperlink" Target="http://www.metacase.com/solution/"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help.eclipse.org/juno/index.jsp?nav=%2F2" TargetMode="External"/><Relationship Id="rId28" Type="http://schemas.openxmlformats.org/officeDocument/2006/relationships/hyperlink" Target="https://inf.mit.bme.hu/user/23/biblio"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ondo-project.org/overview" TargetMode="External"/><Relationship Id="rId31" Type="http://schemas.openxmlformats.org/officeDocument/2006/relationships/hyperlink" Target="http://projects.eclipse.org/projects/modeling.emf.cd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https://eclipse.org/eclipse/" TargetMode="External"/><Relationship Id="rId27" Type="http://schemas.openxmlformats.org/officeDocument/2006/relationships/hyperlink" Target="https://inf.mit.bme.hu/user/25/biblio" TargetMode="External"/><Relationship Id="rId30" Type="http://schemas.openxmlformats.org/officeDocument/2006/relationships/hyperlink" Target="https://inf.mit.bme.hu/user/%252Fbiblio"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EGA\BME\szakdolgozat\Benchmar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95022243841142"/>
          <c:y val="3.8244236399205218E-2"/>
          <c:w val="0.84149413755712965"/>
          <c:h val="0.79725377792364704"/>
        </c:manualLayout>
      </c:layout>
      <c:lineChart>
        <c:grouping val="standard"/>
        <c:varyColors val="0"/>
        <c:ser>
          <c:idx val="0"/>
          <c:order val="0"/>
          <c:tx>
            <c:strRef>
              <c:f>Munka1!$K$10</c:f>
              <c:strCache>
                <c:ptCount val="1"/>
                <c:pt idx="0">
                  <c:v>szerkesztő</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Munka1!$J$11:$J$14</c:f>
              <c:numCache>
                <c:formatCode>General</c:formatCode>
                <c:ptCount val="4"/>
                <c:pt idx="0">
                  <c:v>50</c:v>
                </c:pt>
                <c:pt idx="1">
                  <c:v>100</c:v>
                </c:pt>
                <c:pt idx="2">
                  <c:v>200</c:v>
                </c:pt>
                <c:pt idx="3">
                  <c:v>500</c:v>
                </c:pt>
              </c:numCache>
            </c:numRef>
          </c:cat>
          <c:val>
            <c:numRef>
              <c:f>Munka1!$K$11:$K$14</c:f>
              <c:numCache>
                <c:formatCode>General</c:formatCode>
                <c:ptCount val="4"/>
                <c:pt idx="0">
                  <c:v>528</c:v>
                </c:pt>
                <c:pt idx="1">
                  <c:v>670</c:v>
                </c:pt>
                <c:pt idx="2">
                  <c:v>952</c:v>
                </c:pt>
                <c:pt idx="3">
                  <c:v>1605</c:v>
                </c:pt>
              </c:numCache>
            </c:numRef>
          </c:val>
          <c:smooth val="0"/>
        </c:ser>
        <c:ser>
          <c:idx val="1"/>
          <c:order val="1"/>
          <c:tx>
            <c:v>zárak</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Munka1!$L$11:$L$14</c:f>
              <c:numCache>
                <c:formatCode>General</c:formatCode>
                <c:ptCount val="4"/>
                <c:pt idx="0">
                  <c:v>875</c:v>
                </c:pt>
                <c:pt idx="1">
                  <c:v>1303</c:v>
                </c:pt>
                <c:pt idx="2">
                  <c:v>2331</c:v>
                </c:pt>
                <c:pt idx="3">
                  <c:v>5100</c:v>
                </c:pt>
              </c:numCache>
            </c:numRef>
          </c:val>
          <c:smooth val="0"/>
        </c:ser>
        <c:dLbls>
          <c:showLegendKey val="0"/>
          <c:showVal val="0"/>
          <c:showCatName val="0"/>
          <c:showSerName val="0"/>
          <c:showPercent val="0"/>
          <c:showBubbleSize val="0"/>
        </c:dLbls>
        <c:marker val="1"/>
        <c:smooth val="0"/>
        <c:axId val="740516416"/>
        <c:axId val="740517504"/>
      </c:lineChart>
      <c:catAx>
        <c:axId val="740516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40517504"/>
        <c:crosses val="autoZero"/>
        <c:auto val="1"/>
        <c:lblAlgn val="ctr"/>
        <c:lblOffset val="100"/>
        <c:noMultiLvlLbl val="0"/>
      </c:catAx>
      <c:valAx>
        <c:axId val="7405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Memória</a:t>
                </a:r>
                <a:r>
                  <a:rPr lang="hu-HU" baseline="0"/>
                  <a:t> igény (MB)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40516416"/>
        <c:crosses val="autoZero"/>
        <c:crossBetween val="between"/>
      </c:valAx>
      <c:spPr>
        <a:noFill/>
        <a:ln>
          <a:noFill/>
        </a:ln>
        <a:effectLst/>
      </c:spPr>
    </c:plotArea>
    <c:legend>
      <c:legendPos val="r"/>
      <c:layout>
        <c:manualLayout>
          <c:xMode val="edge"/>
          <c:yMode val="edge"/>
          <c:x val="7.4721784776902875E-2"/>
          <c:y val="0.87195980773880044"/>
          <c:w val="0.33638932633420821"/>
          <c:h val="0.115830910888718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Munka1!$K$23</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Munka1!$J$24:$J$26</c:f>
              <c:numCache>
                <c:formatCode>General</c:formatCode>
                <c:ptCount val="3"/>
                <c:pt idx="0">
                  <c:v>50</c:v>
                </c:pt>
                <c:pt idx="1">
                  <c:v>100</c:v>
                </c:pt>
                <c:pt idx="2">
                  <c:v>200</c:v>
                </c:pt>
              </c:numCache>
            </c:numRef>
          </c:cat>
          <c:val>
            <c:numRef>
              <c:f>Munka1!$K$24:$K$26</c:f>
              <c:numCache>
                <c:formatCode>General</c:formatCode>
                <c:ptCount val="3"/>
                <c:pt idx="0">
                  <c:v>27</c:v>
                </c:pt>
                <c:pt idx="1">
                  <c:v>31</c:v>
                </c:pt>
                <c:pt idx="2">
                  <c:v>15</c:v>
                </c:pt>
              </c:numCache>
            </c:numRef>
          </c:val>
          <c:smooth val="0"/>
        </c:ser>
        <c:ser>
          <c:idx val="1"/>
          <c:order val="1"/>
          <c:tx>
            <c:strRef>
              <c:f>Munka1!$L$23</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Munka1!$L$24:$L$26</c:f>
              <c:numCache>
                <c:formatCode>General</c:formatCode>
                <c:ptCount val="3"/>
                <c:pt idx="0">
                  <c:v>3250</c:v>
                </c:pt>
                <c:pt idx="1">
                  <c:v>8360</c:v>
                </c:pt>
                <c:pt idx="2">
                  <c:v>31221</c:v>
                </c:pt>
              </c:numCache>
            </c:numRef>
          </c:val>
          <c:smooth val="0"/>
        </c:ser>
        <c:dLbls>
          <c:dLblPos val="t"/>
          <c:showLegendKey val="0"/>
          <c:showVal val="1"/>
          <c:showCatName val="0"/>
          <c:showSerName val="0"/>
          <c:showPercent val="0"/>
          <c:showBubbleSize val="0"/>
        </c:dLbls>
        <c:marker val="1"/>
        <c:smooth val="0"/>
        <c:axId val="736356032"/>
        <c:axId val="736356576"/>
      </c:lineChart>
      <c:catAx>
        <c:axId val="73635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effectLst/>
                  </a:rPr>
                  <a:t>Modell méret</a:t>
                </a:r>
                <a:r>
                  <a:rPr lang="hu-HU" baseline="0">
                    <a:effectLst/>
                  </a:rPr>
                  <a:t> (utak)</a:t>
                </a:r>
                <a:endParaRPr lang="hu-H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6356576"/>
        <c:crosses val="autoZero"/>
        <c:auto val="1"/>
        <c:lblAlgn val="ctr"/>
        <c:lblOffset val="100"/>
        <c:noMultiLvlLbl val="0"/>
      </c:catAx>
      <c:valAx>
        <c:axId val="73635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Zárak</a:t>
                </a:r>
                <a:r>
                  <a:rPr lang="hu-HU" baseline="0"/>
                  <a:t> elhelyezésének ideje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6356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Munka1!$K$38</c:f>
              <c:strCache>
                <c:ptCount val="1"/>
                <c:pt idx="0">
                  <c:v>route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Munka1!$J$39:$J$41</c:f>
              <c:numCache>
                <c:formatCode>General</c:formatCode>
                <c:ptCount val="3"/>
                <c:pt idx="0">
                  <c:v>50</c:v>
                </c:pt>
                <c:pt idx="1">
                  <c:v>100</c:v>
                </c:pt>
                <c:pt idx="2">
                  <c:v>200</c:v>
                </c:pt>
              </c:numCache>
            </c:numRef>
          </c:cat>
          <c:val>
            <c:numRef>
              <c:f>Munka1!$K$39:$K$41</c:f>
              <c:numCache>
                <c:formatCode>General</c:formatCode>
                <c:ptCount val="3"/>
                <c:pt idx="0">
                  <c:v>1000</c:v>
                </c:pt>
                <c:pt idx="1">
                  <c:v>2000</c:v>
                </c:pt>
                <c:pt idx="2">
                  <c:v>4000</c:v>
                </c:pt>
              </c:numCache>
            </c:numRef>
          </c:val>
          <c:smooth val="0"/>
        </c:ser>
        <c:ser>
          <c:idx val="1"/>
          <c:order val="1"/>
          <c:tx>
            <c:strRef>
              <c:f>Munka1!$L$38</c:f>
              <c:strCache>
                <c:ptCount val="1"/>
                <c:pt idx="0">
                  <c:v>sensor+route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Munka1!$J$39:$J$41</c:f>
              <c:numCache>
                <c:formatCode>General</c:formatCode>
                <c:ptCount val="3"/>
                <c:pt idx="0">
                  <c:v>50</c:v>
                </c:pt>
                <c:pt idx="1">
                  <c:v>100</c:v>
                </c:pt>
                <c:pt idx="2">
                  <c:v>200</c:v>
                </c:pt>
              </c:numCache>
            </c:numRef>
          </c:cat>
          <c:val>
            <c:numRef>
              <c:f>Munka1!$L$39:$L$41</c:f>
              <c:numCache>
                <c:formatCode>General</c:formatCode>
                <c:ptCount val="3"/>
                <c:pt idx="0">
                  <c:v>44987</c:v>
                </c:pt>
                <c:pt idx="1">
                  <c:v>87570</c:v>
                </c:pt>
                <c:pt idx="2">
                  <c:v>174010</c:v>
                </c:pt>
              </c:numCache>
            </c:numRef>
          </c:val>
          <c:smooth val="0"/>
        </c:ser>
        <c:dLbls>
          <c:showLegendKey val="0"/>
          <c:showVal val="0"/>
          <c:showCatName val="0"/>
          <c:showSerName val="0"/>
          <c:showPercent val="0"/>
          <c:showBubbleSize val="0"/>
        </c:dLbls>
        <c:marker val="1"/>
        <c:smooth val="0"/>
        <c:axId val="736359840"/>
        <c:axId val="736363648"/>
      </c:lineChart>
      <c:catAx>
        <c:axId val="736359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Modell</a:t>
                </a:r>
                <a:r>
                  <a:rPr lang="hu-HU" baseline="0"/>
                  <a:t>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6363648"/>
        <c:crosses val="autoZero"/>
        <c:auto val="1"/>
        <c:lblAlgn val="ctr"/>
        <c:lblOffset val="100"/>
        <c:noMultiLvlLbl val="0"/>
      </c:catAx>
      <c:valAx>
        <c:axId val="73636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Illeszkedések</a:t>
                </a:r>
                <a:r>
                  <a:rPr lang="hu-HU" baseline="0"/>
                  <a:t> száma (db)</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36359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Munka1!$C$24</c:f>
              <c:strCache>
                <c:ptCount val="1"/>
                <c:pt idx="0">
                  <c:v>route - 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Munka1!$C$25:$C$27</c:f>
              <c:numCache>
                <c:formatCode>General</c:formatCode>
                <c:ptCount val="3"/>
                <c:pt idx="0">
                  <c:v>4</c:v>
                </c:pt>
                <c:pt idx="1">
                  <c:v>5</c:v>
                </c:pt>
                <c:pt idx="2">
                  <c:v>8</c:v>
                </c:pt>
              </c:numCache>
            </c:numRef>
          </c:val>
          <c:smooth val="0"/>
        </c:ser>
        <c:ser>
          <c:idx val="1"/>
          <c:order val="1"/>
          <c:tx>
            <c:strRef>
              <c:f>Munka1!$D$24</c:f>
              <c:strCache>
                <c:ptCount val="1"/>
                <c:pt idx="0">
                  <c:v>(sensor+route) - 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Munka1!$D$25:$D$27</c:f>
              <c:numCache>
                <c:formatCode>General</c:formatCode>
                <c:ptCount val="3"/>
                <c:pt idx="0">
                  <c:v>57</c:v>
                </c:pt>
                <c:pt idx="1">
                  <c:v>8</c:v>
                </c:pt>
                <c:pt idx="2">
                  <c:v>39</c:v>
                </c:pt>
              </c:numCache>
            </c:numRef>
          </c:val>
          <c:smooth val="0"/>
        </c:ser>
        <c:ser>
          <c:idx val="2"/>
          <c:order val="2"/>
          <c:tx>
            <c:strRef>
              <c:f>Munka1!$E$24</c:f>
              <c:strCache>
                <c:ptCount val="1"/>
                <c:pt idx="0">
                  <c:v>(sensor+route) - 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Munka1!$B$25:$B$27</c:f>
              <c:numCache>
                <c:formatCode>General</c:formatCode>
                <c:ptCount val="3"/>
                <c:pt idx="0">
                  <c:v>50</c:v>
                </c:pt>
                <c:pt idx="1">
                  <c:v>100</c:v>
                </c:pt>
                <c:pt idx="2">
                  <c:v>200</c:v>
                </c:pt>
              </c:numCache>
            </c:numRef>
          </c:cat>
          <c:val>
            <c:numRef>
              <c:f>Munka1!$E$25:$E$27</c:f>
              <c:numCache>
                <c:formatCode>General</c:formatCode>
                <c:ptCount val="3"/>
                <c:pt idx="0">
                  <c:v>13</c:v>
                </c:pt>
                <c:pt idx="1">
                  <c:v>13</c:v>
                </c:pt>
                <c:pt idx="2">
                  <c:v>3</c:v>
                </c:pt>
              </c:numCache>
            </c:numRef>
          </c:val>
          <c:smooth val="0"/>
        </c:ser>
        <c:dLbls>
          <c:dLblPos val="t"/>
          <c:showLegendKey val="0"/>
          <c:showVal val="1"/>
          <c:showCatName val="0"/>
          <c:showSerName val="0"/>
          <c:showPercent val="0"/>
          <c:showBubbleSize val="0"/>
        </c:dLbls>
        <c:marker val="1"/>
        <c:smooth val="0"/>
        <c:axId val="767177968"/>
        <c:axId val="767179056"/>
      </c:lineChart>
      <c:catAx>
        <c:axId val="76717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sz="1000" b="0" i="0" u="none" strike="noStrike" baseline="0">
                    <a:effectLst/>
                  </a:rPr>
                  <a:t>Modell Méret (utak)</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67179056"/>
        <c:crosses val="autoZero"/>
        <c:auto val="1"/>
        <c:lblAlgn val="ctr"/>
        <c:lblOffset val="100"/>
        <c:noMultiLvlLbl val="0"/>
      </c:catAx>
      <c:valAx>
        <c:axId val="76717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Végrehajtási</a:t>
                </a:r>
                <a:r>
                  <a:rPr lang="hu-HU" baseline="0"/>
                  <a:t> idő (ms)</a:t>
                </a:r>
                <a:endParaRPr lang="hu-H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767177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2BD49-85BD-42BF-9289-0EBCA818A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6341</TotalTime>
  <Pages>1</Pages>
  <Words>11417</Words>
  <Characters>78779</Characters>
  <Application>Microsoft Office Word</Application>
  <DocSecurity>0</DocSecurity>
  <Lines>656</Lines>
  <Paragraphs>180</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
  <LinksUpToDate>false</LinksUpToDate>
  <CharactersWithSpaces>90016</CharactersWithSpaces>
  <SharedDoc>false</SharedDoc>
  <HLinks>
    <vt:vector size="264" baseType="variant">
      <vt:variant>
        <vt:i4>2293851</vt:i4>
      </vt:variant>
      <vt:variant>
        <vt:i4>255</vt:i4>
      </vt:variant>
      <vt:variant>
        <vt:i4>0</vt:i4>
      </vt:variant>
      <vt:variant>
        <vt:i4>5</vt:i4>
      </vt:variant>
      <vt:variant>
        <vt:lpwstr>http://en.wikipedia.org/wiki/Evaluation_strategy</vt:lpwstr>
      </vt:variant>
      <vt:variant>
        <vt:lpwstr/>
      </vt:variant>
      <vt:variant>
        <vt:i4>2818103</vt:i4>
      </vt:variant>
      <vt:variant>
        <vt:i4>252</vt:i4>
      </vt:variant>
      <vt:variant>
        <vt:i4>0</vt:i4>
      </vt:variant>
      <vt:variant>
        <vt:i4>5</vt:i4>
      </vt:variant>
      <vt:variant>
        <vt:lpwstr>http://www.ni.com/</vt:lpwstr>
      </vt:variant>
      <vt:variant>
        <vt:lpwstr/>
      </vt:variant>
      <vt:variant>
        <vt:i4>4980822</vt:i4>
      </vt:variant>
      <vt:variant>
        <vt:i4>249</vt:i4>
      </vt:variant>
      <vt:variant>
        <vt:i4>0</vt:i4>
      </vt:variant>
      <vt:variant>
        <vt:i4>5</vt:i4>
      </vt:variant>
      <vt:variant>
        <vt:lpwstr>http://www.slideshare.net/koegel/emfstore-a-repository-for-emf-models</vt:lpwstr>
      </vt:variant>
      <vt:variant>
        <vt:lpwstr/>
      </vt:variant>
      <vt:variant>
        <vt:i4>3407915</vt:i4>
      </vt:variant>
      <vt:variant>
        <vt:i4>246</vt:i4>
      </vt:variant>
      <vt:variant>
        <vt:i4>0</vt:i4>
      </vt:variant>
      <vt:variant>
        <vt:i4>5</vt:i4>
      </vt:variant>
      <vt:variant>
        <vt:lpwstr>https://inf.mit.bme.hu/sites/default/files/materials/category/kateg%C3%B3ria/oktat%C3%A1s/rendszertervez%C3%A9s-szakk%C3%B6r/12/szakkor_eclipse_eloadas.pdf</vt:lpwstr>
      </vt:variant>
      <vt:variant>
        <vt:lpwstr/>
      </vt:variant>
      <vt:variant>
        <vt:i4>4522029</vt:i4>
      </vt:variant>
      <vt:variant>
        <vt:i4>243</vt:i4>
      </vt:variant>
      <vt:variant>
        <vt:i4>0</vt:i4>
      </vt:variant>
      <vt:variant>
        <vt:i4>5</vt:i4>
      </vt:variant>
      <vt:variant>
        <vt:lpwstr>https://eclipse.org/</vt:lpwstr>
      </vt:variant>
      <vt:variant>
        <vt:lpwstr>sec_ide</vt:lpwstr>
      </vt:variant>
      <vt:variant>
        <vt:i4>1507394</vt:i4>
      </vt:variant>
      <vt:variant>
        <vt:i4>240</vt:i4>
      </vt:variant>
      <vt:variant>
        <vt:i4>0</vt:i4>
      </vt:variant>
      <vt:variant>
        <vt:i4>5</vt:i4>
      </vt:variant>
      <vt:variant>
        <vt:lpwstr>http://think-like-a-git.net/sections/rebase-from-the-ground-up/cherry-picking-explained.html</vt:lpwstr>
      </vt:variant>
      <vt:variant>
        <vt:lpwstr/>
      </vt:variant>
      <vt:variant>
        <vt:i4>1441848</vt:i4>
      </vt:variant>
      <vt:variant>
        <vt:i4>227</vt:i4>
      </vt:variant>
      <vt:variant>
        <vt:i4>0</vt:i4>
      </vt:variant>
      <vt:variant>
        <vt:i4>5</vt:i4>
      </vt:variant>
      <vt:variant>
        <vt:lpwstr/>
      </vt:variant>
      <vt:variant>
        <vt:lpwstr>_Toc419221737</vt:lpwstr>
      </vt:variant>
      <vt:variant>
        <vt:i4>1441848</vt:i4>
      </vt:variant>
      <vt:variant>
        <vt:i4>221</vt:i4>
      </vt:variant>
      <vt:variant>
        <vt:i4>0</vt:i4>
      </vt:variant>
      <vt:variant>
        <vt:i4>5</vt:i4>
      </vt:variant>
      <vt:variant>
        <vt:lpwstr/>
      </vt:variant>
      <vt:variant>
        <vt:lpwstr>_Toc419221736</vt:lpwstr>
      </vt:variant>
      <vt:variant>
        <vt:i4>1441848</vt:i4>
      </vt:variant>
      <vt:variant>
        <vt:i4>215</vt:i4>
      </vt:variant>
      <vt:variant>
        <vt:i4>0</vt:i4>
      </vt:variant>
      <vt:variant>
        <vt:i4>5</vt:i4>
      </vt:variant>
      <vt:variant>
        <vt:lpwstr/>
      </vt:variant>
      <vt:variant>
        <vt:lpwstr>_Toc419221735</vt:lpwstr>
      </vt:variant>
      <vt:variant>
        <vt:i4>1441848</vt:i4>
      </vt:variant>
      <vt:variant>
        <vt:i4>209</vt:i4>
      </vt:variant>
      <vt:variant>
        <vt:i4>0</vt:i4>
      </vt:variant>
      <vt:variant>
        <vt:i4>5</vt:i4>
      </vt:variant>
      <vt:variant>
        <vt:lpwstr/>
      </vt:variant>
      <vt:variant>
        <vt:lpwstr>_Toc419221734</vt:lpwstr>
      </vt:variant>
      <vt:variant>
        <vt:i4>1441848</vt:i4>
      </vt:variant>
      <vt:variant>
        <vt:i4>203</vt:i4>
      </vt:variant>
      <vt:variant>
        <vt:i4>0</vt:i4>
      </vt:variant>
      <vt:variant>
        <vt:i4>5</vt:i4>
      </vt:variant>
      <vt:variant>
        <vt:lpwstr/>
      </vt:variant>
      <vt:variant>
        <vt:lpwstr>_Toc419221733</vt:lpwstr>
      </vt:variant>
      <vt:variant>
        <vt:i4>1441848</vt:i4>
      </vt:variant>
      <vt:variant>
        <vt:i4>197</vt:i4>
      </vt:variant>
      <vt:variant>
        <vt:i4>0</vt:i4>
      </vt:variant>
      <vt:variant>
        <vt:i4>5</vt:i4>
      </vt:variant>
      <vt:variant>
        <vt:lpwstr/>
      </vt:variant>
      <vt:variant>
        <vt:lpwstr>_Toc419221732</vt:lpwstr>
      </vt:variant>
      <vt:variant>
        <vt:i4>1441848</vt:i4>
      </vt:variant>
      <vt:variant>
        <vt:i4>191</vt:i4>
      </vt:variant>
      <vt:variant>
        <vt:i4>0</vt:i4>
      </vt:variant>
      <vt:variant>
        <vt:i4>5</vt:i4>
      </vt:variant>
      <vt:variant>
        <vt:lpwstr/>
      </vt:variant>
      <vt:variant>
        <vt:lpwstr>_Toc419221731</vt:lpwstr>
      </vt:variant>
      <vt:variant>
        <vt:i4>1441848</vt:i4>
      </vt:variant>
      <vt:variant>
        <vt:i4>185</vt:i4>
      </vt:variant>
      <vt:variant>
        <vt:i4>0</vt:i4>
      </vt:variant>
      <vt:variant>
        <vt:i4>5</vt:i4>
      </vt:variant>
      <vt:variant>
        <vt:lpwstr/>
      </vt:variant>
      <vt:variant>
        <vt:lpwstr>_Toc419221730</vt:lpwstr>
      </vt:variant>
      <vt:variant>
        <vt:i4>1507384</vt:i4>
      </vt:variant>
      <vt:variant>
        <vt:i4>179</vt:i4>
      </vt:variant>
      <vt:variant>
        <vt:i4>0</vt:i4>
      </vt:variant>
      <vt:variant>
        <vt:i4>5</vt:i4>
      </vt:variant>
      <vt:variant>
        <vt:lpwstr/>
      </vt:variant>
      <vt:variant>
        <vt:lpwstr>_Toc419221729</vt:lpwstr>
      </vt:variant>
      <vt:variant>
        <vt:i4>1507384</vt:i4>
      </vt:variant>
      <vt:variant>
        <vt:i4>173</vt:i4>
      </vt:variant>
      <vt:variant>
        <vt:i4>0</vt:i4>
      </vt:variant>
      <vt:variant>
        <vt:i4>5</vt:i4>
      </vt:variant>
      <vt:variant>
        <vt:lpwstr/>
      </vt:variant>
      <vt:variant>
        <vt:lpwstr>_Toc419221728</vt:lpwstr>
      </vt:variant>
      <vt:variant>
        <vt:i4>1507384</vt:i4>
      </vt:variant>
      <vt:variant>
        <vt:i4>167</vt:i4>
      </vt:variant>
      <vt:variant>
        <vt:i4>0</vt:i4>
      </vt:variant>
      <vt:variant>
        <vt:i4>5</vt:i4>
      </vt:variant>
      <vt:variant>
        <vt:lpwstr/>
      </vt:variant>
      <vt:variant>
        <vt:lpwstr>_Toc419221727</vt:lpwstr>
      </vt:variant>
      <vt:variant>
        <vt:i4>1507384</vt:i4>
      </vt:variant>
      <vt:variant>
        <vt:i4>161</vt:i4>
      </vt:variant>
      <vt:variant>
        <vt:i4>0</vt:i4>
      </vt:variant>
      <vt:variant>
        <vt:i4>5</vt:i4>
      </vt:variant>
      <vt:variant>
        <vt:lpwstr/>
      </vt:variant>
      <vt:variant>
        <vt:lpwstr>_Toc419221726</vt:lpwstr>
      </vt:variant>
      <vt:variant>
        <vt:i4>1507384</vt:i4>
      </vt:variant>
      <vt:variant>
        <vt:i4>155</vt:i4>
      </vt:variant>
      <vt:variant>
        <vt:i4>0</vt:i4>
      </vt:variant>
      <vt:variant>
        <vt:i4>5</vt:i4>
      </vt:variant>
      <vt:variant>
        <vt:lpwstr/>
      </vt:variant>
      <vt:variant>
        <vt:lpwstr>_Toc419221725</vt:lpwstr>
      </vt:variant>
      <vt:variant>
        <vt:i4>1507384</vt:i4>
      </vt:variant>
      <vt:variant>
        <vt:i4>149</vt:i4>
      </vt:variant>
      <vt:variant>
        <vt:i4>0</vt:i4>
      </vt:variant>
      <vt:variant>
        <vt:i4>5</vt:i4>
      </vt:variant>
      <vt:variant>
        <vt:lpwstr/>
      </vt:variant>
      <vt:variant>
        <vt:lpwstr>_Toc419221724</vt:lpwstr>
      </vt:variant>
      <vt:variant>
        <vt:i4>1507384</vt:i4>
      </vt:variant>
      <vt:variant>
        <vt:i4>143</vt:i4>
      </vt:variant>
      <vt:variant>
        <vt:i4>0</vt:i4>
      </vt:variant>
      <vt:variant>
        <vt:i4>5</vt:i4>
      </vt:variant>
      <vt:variant>
        <vt:lpwstr/>
      </vt:variant>
      <vt:variant>
        <vt:lpwstr>_Toc419221723</vt:lpwstr>
      </vt:variant>
      <vt:variant>
        <vt:i4>1507384</vt:i4>
      </vt:variant>
      <vt:variant>
        <vt:i4>137</vt:i4>
      </vt:variant>
      <vt:variant>
        <vt:i4>0</vt:i4>
      </vt:variant>
      <vt:variant>
        <vt:i4>5</vt:i4>
      </vt:variant>
      <vt:variant>
        <vt:lpwstr/>
      </vt:variant>
      <vt:variant>
        <vt:lpwstr>_Toc419221722</vt:lpwstr>
      </vt:variant>
      <vt:variant>
        <vt:i4>1507384</vt:i4>
      </vt:variant>
      <vt:variant>
        <vt:i4>131</vt:i4>
      </vt:variant>
      <vt:variant>
        <vt:i4>0</vt:i4>
      </vt:variant>
      <vt:variant>
        <vt:i4>5</vt:i4>
      </vt:variant>
      <vt:variant>
        <vt:lpwstr/>
      </vt:variant>
      <vt:variant>
        <vt:lpwstr>_Toc419221721</vt:lpwstr>
      </vt:variant>
      <vt:variant>
        <vt:i4>1507384</vt:i4>
      </vt:variant>
      <vt:variant>
        <vt:i4>125</vt:i4>
      </vt:variant>
      <vt:variant>
        <vt:i4>0</vt:i4>
      </vt:variant>
      <vt:variant>
        <vt:i4>5</vt:i4>
      </vt:variant>
      <vt:variant>
        <vt:lpwstr/>
      </vt:variant>
      <vt:variant>
        <vt:lpwstr>_Toc419221720</vt:lpwstr>
      </vt:variant>
      <vt:variant>
        <vt:i4>1310776</vt:i4>
      </vt:variant>
      <vt:variant>
        <vt:i4>119</vt:i4>
      </vt:variant>
      <vt:variant>
        <vt:i4>0</vt:i4>
      </vt:variant>
      <vt:variant>
        <vt:i4>5</vt:i4>
      </vt:variant>
      <vt:variant>
        <vt:lpwstr/>
      </vt:variant>
      <vt:variant>
        <vt:lpwstr>_Toc419221719</vt:lpwstr>
      </vt:variant>
      <vt:variant>
        <vt:i4>1310776</vt:i4>
      </vt:variant>
      <vt:variant>
        <vt:i4>113</vt:i4>
      </vt:variant>
      <vt:variant>
        <vt:i4>0</vt:i4>
      </vt:variant>
      <vt:variant>
        <vt:i4>5</vt:i4>
      </vt:variant>
      <vt:variant>
        <vt:lpwstr/>
      </vt:variant>
      <vt:variant>
        <vt:lpwstr>_Toc419221718</vt:lpwstr>
      </vt:variant>
      <vt:variant>
        <vt:i4>1310776</vt:i4>
      </vt:variant>
      <vt:variant>
        <vt:i4>107</vt:i4>
      </vt:variant>
      <vt:variant>
        <vt:i4>0</vt:i4>
      </vt:variant>
      <vt:variant>
        <vt:i4>5</vt:i4>
      </vt:variant>
      <vt:variant>
        <vt:lpwstr/>
      </vt:variant>
      <vt:variant>
        <vt:lpwstr>_Toc419221717</vt:lpwstr>
      </vt:variant>
      <vt:variant>
        <vt:i4>1310776</vt:i4>
      </vt:variant>
      <vt:variant>
        <vt:i4>101</vt:i4>
      </vt:variant>
      <vt:variant>
        <vt:i4>0</vt:i4>
      </vt:variant>
      <vt:variant>
        <vt:i4>5</vt:i4>
      </vt:variant>
      <vt:variant>
        <vt:lpwstr/>
      </vt:variant>
      <vt:variant>
        <vt:lpwstr>_Toc419221716</vt:lpwstr>
      </vt:variant>
      <vt:variant>
        <vt:i4>1310776</vt:i4>
      </vt:variant>
      <vt:variant>
        <vt:i4>95</vt:i4>
      </vt:variant>
      <vt:variant>
        <vt:i4>0</vt:i4>
      </vt:variant>
      <vt:variant>
        <vt:i4>5</vt:i4>
      </vt:variant>
      <vt:variant>
        <vt:lpwstr/>
      </vt:variant>
      <vt:variant>
        <vt:lpwstr>_Toc419221715</vt:lpwstr>
      </vt:variant>
      <vt:variant>
        <vt:i4>1310776</vt:i4>
      </vt:variant>
      <vt:variant>
        <vt:i4>89</vt:i4>
      </vt:variant>
      <vt:variant>
        <vt:i4>0</vt:i4>
      </vt:variant>
      <vt:variant>
        <vt:i4>5</vt:i4>
      </vt:variant>
      <vt:variant>
        <vt:lpwstr/>
      </vt:variant>
      <vt:variant>
        <vt:lpwstr>_Toc419221714</vt:lpwstr>
      </vt:variant>
      <vt:variant>
        <vt:i4>1310776</vt:i4>
      </vt:variant>
      <vt:variant>
        <vt:i4>83</vt:i4>
      </vt:variant>
      <vt:variant>
        <vt:i4>0</vt:i4>
      </vt:variant>
      <vt:variant>
        <vt:i4>5</vt:i4>
      </vt:variant>
      <vt:variant>
        <vt:lpwstr/>
      </vt:variant>
      <vt:variant>
        <vt:lpwstr>_Toc419221713</vt:lpwstr>
      </vt:variant>
      <vt:variant>
        <vt:i4>1310776</vt:i4>
      </vt:variant>
      <vt:variant>
        <vt:i4>77</vt:i4>
      </vt:variant>
      <vt:variant>
        <vt:i4>0</vt:i4>
      </vt:variant>
      <vt:variant>
        <vt:i4>5</vt:i4>
      </vt:variant>
      <vt:variant>
        <vt:lpwstr/>
      </vt:variant>
      <vt:variant>
        <vt:lpwstr>_Toc419221712</vt:lpwstr>
      </vt:variant>
      <vt:variant>
        <vt:i4>1310776</vt:i4>
      </vt:variant>
      <vt:variant>
        <vt:i4>71</vt:i4>
      </vt:variant>
      <vt:variant>
        <vt:i4>0</vt:i4>
      </vt:variant>
      <vt:variant>
        <vt:i4>5</vt:i4>
      </vt:variant>
      <vt:variant>
        <vt:lpwstr/>
      </vt:variant>
      <vt:variant>
        <vt:lpwstr>_Toc419221711</vt:lpwstr>
      </vt:variant>
      <vt:variant>
        <vt:i4>1310776</vt:i4>
      </vt:variant>
      <vt:variant>
        <vt:i4>65</vt:i4>
      </vt:variant>
      <vt:variant>
        <vt:i4>0</vt:i4>
      </vt:variant>
      <vt:variant>
        <vt:i4>5</vt:i4>
      </vt:variant>
      <vt:variant>
        <vt:lpwstr/>
      </vt:variant>
      <vt:variant>
        <vt:lpwstr>_Toc419221710</vt:lpwstr>
      </vt:variant>
      <vt:variant>
        <vt:i4>1376312</vt:i4>
      </vt:variant>
      <vt:variant>
        <vt:i4>59</vt:i4>
      </vt:variant>
      <vt:variant>
        <vt:i4>0</vt:i4>
      </vt:variant>
      <vt:variant>
        <vt:i4>5</vt:i4>
      </vt:variant>
      <vt:variant>
        <vt:lpwstr/>
      </vt:variant>
      <vt:variant>
        <vt:lpwstr>_Toc419221709</vt:lpwstr>
      </vt:variant>
      <vt:variant>
        <vt:i4>1376312</vt:i4>
      </vt:variant>
      <vt:variant>
        <vt:i4>53</vt:i4>
      </vt:variant>
      <vt:variant>
        <vt:i4>0</vt:i4>
      </vt:variant>
      <vt:variant>
        <vt:i4>5</vt:i4>
      </vt:variant>
      <vt:variant>
        <vt:lpwstr/>
      </vt:variant>
      <vt:variant>
        <vt:lpwstr>_Toc419221708</vt:lpwstr>
      </vt:variant>
      <vt:variant>
        <vt:i4>1376312</vt:i4>
      </vt:variant>
      <vt:variant>
        <vt:i4>47</vt:i4>
      </vt:variant>
      <vt:variant>
        <vt:i4>0</vt:i4>
      </vt:variant>
      <vt:variant>
        <vt:i4>5</vt:i4>
      </vt:variant>
      <vt:variant>
        <vt:lpwstr/>
      </vt:variant>
      <vt:variant>
        <vt:lpwstr>_Toc419221707</vt:lpwstr>
      </vt:variant>
      <vt:variant>
        <vt:i4>1376312</vt:i4>
      </vt:variant>
      <vt:variant>
        <vt:i4>41</vt:i4>
      </vt:variant>
      <vt:variant>
        <vt:i4>0</vt:i4>
      </vt:variant>
      <vt:variant>
        <vt:i4>5</vt:i4>
      </vt:variant>
      <vt:variant>
        <vt:lpwstr/>
      </vt:variant>
      <vt:variant>
        <vt:lpwstr>_Toc419221706</vt:lpwstr>
      </vt:variant>
      <vt:variant>
        <vt:i4>1376312</vt:i4>
      </vt:variant>
      <vt:variant>
        <vt:i4>35</vt:i4>
      </vt:variant>
      <vt:variant>
        <vt:i4>0</vt:i4>
      </vt:variant>
      <vt:variant>
        <vt:i4>5</vt:i4>
      </vt:variant>
      <vt:variant>
        <vt:lpwstr/>
      </vt:variant>
      <vt:variant>
        <vt:lpwstr>_Toc419221705</vt:lpwstr>
      </vt:variant>
      <vt:variant>
        <vt:i4>1376312</vt:i4>
      </vt:variant>
      <vt:variant>
        <vt:i4>29</vt:i4>
      </vt:variant>
      <vt:variant>
        <vt:i4>0</vt:i4>
      </vt:variant>
      <vt:variant>
        <vt:i4>5</vt:i4>
      </vt:variant>
      <vt:variant>
        <vt:lpwstr/>
      </vt:variant>
      <vt:variant>
        <vt:lpwstr>_Toc419221704</vt:lpwstr>
      </vt:variant>
      <vt:variant>
        <vt:i4>1376312</vt:i4>
      </vt:variant>
      <vt:variant>
        <vt:i4>23</vt:i4>
      </vt:variant>
      <vt:variant>
        <vt:i4>0</vt:i4>
      </vt:variant>
      <vt:variant>
        <vt:i4>5</vt:i4>
      </vt:variant>
      <vt:variant>
        <vt:lpwstr/>
      </vt:variant>
      <vt:variant>
        <vt:lpwstr>_Toc419221703</vt:lpwstr>
      </vt:variant>
      <vt:variant>
        <vt:i4>1376312</vt:i4>
      </vt:variant>
      <vt:variant>
        <vt:i4>17</vt:i4>
      </vt:variant>
      <vt:variant>
        <vt:i4>0</vt:i4>
      </vt:variant>
      <vt:variant>
        <vt:i4>5</vt:i4>
      </vt:variant>
      <vt:variant>
        <vt:lpwstr/>
      </vt:variant>
      <vt:variant>
        <vt:lpwstr>_Toc419221702</vt:lpwstr>
      </vt:variant>
      <vt:variant>
        <vt:i4>1376312</vt:i4>
      </vt:variant>
      <vt:variant>
        <vt:i4>11</vt:i4>
      </vt:variant>
      <vt:variant>
        <vt:i4>0</vt:i4>
      </vt:variant>
      <vt:variant>
        <vt:i4>5</vt:i4>
      </vt:variant>
      <vt:variant>
        <vt:lpwstr/>
      </vt:variant>
      <vt:variant>
        <vt:lpwstr>_Toc419221701</vt:lpwstr>
      </vt:variant>
      <vt:variant>
        <vt:i4>1376312</vt:i4>
      </vt:variant>
      <vt:variant>
        <vt:i4>5</vt:i4>
      </vt:variant>
      <vt:variant>
        <vt:i4>0</vt:i4>
      </vt:variant>
      <vt:variant>
        <vt:i4>5</vt:i4>
      </vt:variant>
      <vt:variant>
        <vt:lpwstr/>
      </vt:variant>
      <vt:variant>
        <vt:lpwstr>_Toc419221700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Berkes Sándor</dc:creator>
  <cp:keywords/>
  <dc:description/>
  <cp:lastModifiedBy>Harbour</cp:lastModifiedBy>
  <cp:revision>439</cp:revision>
  <cp:lastPrinted>2015-05-24T15:49:00Z</cp:lastPrinted>
  <dcterms:created xsi:type="dcterms:W3CDTF">2015-05-13T11:37:00Z</dcterms:created>
  <dcterms:modified xsi:type="dcterms:W3CDTF">2015-05-24T15:50:00Z</dcterms:modified>
</cp:coreProperties>
</file>